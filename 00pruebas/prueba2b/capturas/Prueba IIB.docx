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D555B" w14:textId="524AEF26" w:rsidR="00043F49" w:rsidRDefault="00DE47A0" w:rsidP="00DE47A0">
      <w:pPr>
        <w:pBdr>
          <w:bottom w:val="single" w:sz="4" w:space="1" w:color="auto"/>
        </w:pBdr>
        <w:spacing w:line="240" w:lineRule="auto"/>
        <w:rPr>
          <w:rFonts w:cstheme="minorHAnsi"/>
          <w:bCs/>
        </w:rPr>
      </w:pPr>
      <w:r>
        <w:rPr>
          <w:rFonts w:ascii="Corbel" w:hAnsi="Corbel"/>
          <w:b/>
        </w:rPr>
        <w:t>_______________________________________________________________________________</w:t>
      </w:r>
      <w:r w:rsidRPr="00B610D5">
        <w:rPr>
          <w:rFonts w:cstheme="minorHAnsi"/>
          <w:b/>
        </w:rPr>
        <w:t>PERÍODO ACADÉMICO:</w:t>
      </w:r>
      <w:r w:rsidRPr="00B610D5">
        <w:rPr>
          <w:rFonts w:cstheme="minorHAnsi"/>
        </w:rPr>
        <w:t xml:space="preserve"> </w:t>
      </w:r>
      <w:r>
        <w:rPr>
          <w:rFonts w:cstheme="minorHAnsi"/>
        </w:rPr>
        <w:t>202</w:t>
      </w:r>
      <w:r w:rsidR="0020508F">
        <w:rPr>
          <w:rFonts w:cstheme="minorHAnsi"/>
        </w:rPr>
        <w:t>1</w:t>
      </w:r>
      <w:r>
        <w:rPr>
          <w:rFonts w:cstheme="minorHAnsi"/>
        </w:rPr>
        <w:t>-</w:t>
      </w:r>
      <w:r w:rsidR="008D4839">
        <w:rPr>
          <w:rFonts w:cstheme="minorHAnsi"/>
        </w:rPr>
        <w:t>B</w:t>
      </w:r>
      <w:r>
        <w:rPr>
          <w:rFonts w:cstheme="minorHAnsi"/>
        </w:rPr>
        <w:br/>
      </w:r>
      <w:r w:rsidRPr="00B610D5">
        <w:rPr>
          <w:rFonts w:cstheme="minorHAnsi"/>
          <w:b/>
        </w:rPr>
        <w:t>ASIGNATURA:</w:t>
      </w:r>
      <w:r w:rsidR="009F4E05">
        <w:rPr>
          <w:rFonts w:cstheme="minorHAnsi"/>
          <w:bCs/>
        </w:rPr>
        <w:t xml:space="preserve"> </w:t>
      </w:r>
      <w:r w:rsidR="006E6B93">
        <w:rPr>
          <w:rFonts w:cstheme="minorHAnsi"/>
          <w:bCs/>
        </w:rPr>
        <w:t>Aplicaciones Web</w:t>
      </w:r>
      <w:r>
        <w:rPr>
          <w:rFonts w:cstheme="minorHAnsi"/>
        </w:rPr>
        <w:br/>
      </w:r>
      <w:r w:rsidRPr="00B610D5">
        <w:rPr>
          <w:rFonts w:cstheme="minorHAnsi"/>
          <w:b/>
        </w:rPr>
        <w:t>GRUPO:</w:t>
      </w:r>
      <w:r w:rsidRPr="00B610D5">
        <w:rPr>
          <w:rFonts w:cstheme="minorHAnsi"/>
        </w:rPr>
        <w:t xml:space="preserve"> </w:t>
      </w:r>
      <w:r>
        <w:rPr>
          <w:rFonts w:cstheme="minorHAnsi"/>
        </w:rPr>
        <w:t>Gr.</w:t>
      </w:r>
      <w:r w:rsidR="00127AA4">
        <w:rPr>
          <w:rFonts w:cstheme="minorHAnsi"/>
        </w:rPr>
        <w:t xml:space="preserve"> 1</w:t>
      </w:r>
      <w:r>
        <w:rPr>
          <w:rFonts w:cstheme="minorHAnsi"/>
        </w:rPr>
        <w:br/>
      </w:r>
      <w:r w:rsidRPr="00B610D5">
        <w:rPr>
          <w:rFonts w:cstheme="minorHAnsi"/>
          <w:b/>
        </w:rPr>
        <w:t xml:space="preserve">PROFESOR: </w:t>
      </w:r>
      <w:r>
        <w:rPr>
          <w:rFonts w:cstheme="minorHAnsi"/>
        </w:rPr>
        <w:t>Ing.</w:t>
      </w:r>
      <w:r w:rsidR="00972F45">
        <w:rPr>
          <w:rFonts w:cstheme="minorHAnsi"/>
        </w:rPr>
        <w:t xml:space="preserve"> </w:t>
      </w:r>
      <w:r w:rsidR="006E6B93">
        <w:rPr>
          <w:rFonts w:cstheme="minorHAnsi"/>
        </w:rPr>
        <w:t>Hernán Ordoñez</w:t>
      </w:r>
      <w:r>
        <w:rPr>
          <w:rFonts w:cstheme="minorHAnsi"/>
        </w:rPr>
        <w:br/>
      </w:r>
      <w:r>
        <w:rPr>
          <w:rFonts w:cstheme="minorHAnsi"/>
          <w:b/>
        </w:rPr>
        <w:t>TEMA</w:t>
      </w:r>
      <w:r w:rsidRPr="00B610D5">
        <w:rPr>
          <w:rFonts w:cstheme="minorHAnsi"/>
          <w:b/>
        </w:rPr>
        <w:t>:</w:t>
      </w:r>
      <w:r w:rsidR="009F4E05">
        <w:rPr>
          <w:rFonts w:cstheme="minorHAnsi"/>
          <w:bCs/>
        </w:rPr>
        <w:t xml:space="preserve"> </w:t>
      </w:r>
      <w:r w:rsidR="006E6B93">
        <w:rPr>
          <w:rFonts w:cstheme="minorHAnsi"/>
          <w:bCs/>
        </w:rPr>
        <w:t>Prueba IIB</w:t>
      </w:r>
      <w:r>
        <w:rPr>
          <w:rFonts w:cstheme="minorHAnsi"/>
        </w:rPr>
        <w:br/>
      </w:r>
      <w:r>
        <w:rPr>
          <w:rFonts w:cstheme="minorHAnsi"/>
          <w:b/>
        </w:rPr>
        <w:t xml:space="preserve">NOMBRE DEL ESTUDIANTE: </w:t>
      </w:r>
      <w:r w:rsidRPr="00DE47A0">
        <w:rPr>
          <w:rFonts w:cstheme="minorHAnsi"/>
          <w:bCs/>
        </w:rPr>
        <w:t>Cristhian Tohasa</w:t>
      </w:r>
    </w:p>
    <w:p w14:paraId="543D45EA" w14:textId="568FCB3D" w:rsidR="00E93B4B" w:rsidRPr="00E93B4B" w:rsidRDefault="006E6B93" w:rsidP="00E93B4B">
      <w:pPr>
        <w:pStyle w:val="Ttulo1"/>
        <w:rPr>
          <w:color w:val="auto"/>
        </w:rPr>
      </w:pPr>
      <w:proofErr w:type="spellStart"/>
      <w:r w:rsidRPr="005F6A65">
        <w:rPr>
          <w:color w:val="auto"/>
        </w:rPr>
        <w:t>Backend</w:t>
      </w:r>
      <w:proofErr w:type="spellEnd"/>
    </w:p>
    <w:p w14:paraId="5CF1426A" w14:textId="0E122CB0" w:rsidR="00E93B4B" w:rsidRDefault="00E93B4B" w:rsidP="00E93B4B">
      <w:pPr>
        <w:pStyle w:val="Ttulo2"/>
        <w:rPr>
          <w:color w:val="auto"/>
        </w:rPr>
      </w:pPr>
      <w:r w:rsidRPr="00E93B4B">
        <w:rPr>
          <w:color w:val="auto"/>
        </w:rPr>
        <w:t xml:space="preserve">Base de Datos </w:t>
      </w:r>
      <w:r>
        <w:rPr>
          <w:color w:val="auto"/>
        </w:rPr>
        <w:t>–</w:t>
      </w:r>
      <w:r w:rsidRPr="00E93B4B">
        <w:rPr>
          <w:color w:val="auto"/>
        </w:rPr>
        <w:t xml:space="preserve"> Farmacia</w:t>
      </w:r>
    </w:p>
    <w:p w14:paraId="0FC4687A" w14:textId="5A274A00" w:rsidR="00E93B4B" w:rsidRDefault="00E93B4B" w:rsidP="00E93B4B">
      <w:r>
        <w:rPr>
          <w:noProof/>
        </w:rPr>
        <w:drawing>
          <wp:inline distT="0" distB="0" distL="0" distR="0" wp14:anchorId="090836A5" wp14:editId="64AC0659">
            <wp:extent cx="5400040" cy="3049270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130B" w14:textId="3F0B5ECF" w:rsidR="00E93B4B" w:rsidRDefault="00E93B4B" w:rsidP="00E93B4B">
      <w:r>
        <w:rPr>
          <w:noProof/>
        </w:rPr>
        <w:drawing>
          <wp:inline distT="0" distB="0" distL="0" distR="0" wp14:anchorId="69C5CAE8" wp14:editId="12759CBA">
            <wp:extent cx="5400040" cy="3049270"/>
            <wp:effectExtent l="0" t="0" r="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0E5B" w14:textId="38B80751" w:rsidR="00E93B4B" w:rsidRDefault="00E93B4B" w:rsidP="00E93B4B">
      <w:pPr>
        <w:pStyle w:val="Ttulo2"/>
        <w:rPr>
          <w:color w:val="auto"/>
        </w:rPr>
      </w:pPr>
      <w:proofErr w:type="spellStart"/>
      <w:r w:rsidRPr="00E93B4B">
        <w:rPr>
          <w:color w:val="auto"/>
        </w:rPr>
        <w:lastRenderedPageBreak/>
        <w:t>Smile</w:t>
      </w:r>
      <w:proofErr w:type="spellEnd"/>
      <w:r w:rsidRPr="00E93B4B">
        <w:rPr>
          <w:color w:val="auto"/>
        </w:rPr>
        <w:t xml:space="preserve"> </w:t>
      </w:r>
      <w:proofErr w:type="spellStart"/>
      <w:r w:rsidRPr="00E93B4B">
        <w:rPr>
          <w:color w:val="auto"/>
        </w:rPr>
        <w:t>Pharmacy</w:t>
      </w:r>
      <w:proofErr w:type="spellEnd"/>
      <w:r w:rsidRPr="00E93B4B">
        <w:rPr>
          <w:color w:val="auto"/>
        </w:rPr>
        <w:t xml:space="preserve"> </w:t>
      </w:r>
      <w:proofErr w:type="spellStart"/>
      <w:r w:rsidRPr="00E93B4B">
        <w:rPr>
          <w:color w:val="auto"/>
        </w:rPr>
        <w:t>Backend</w:t>
      </w:r>
      <w:proofErr w:type="spellEnd"/>
    </w:p>
    <w:p w14:paraId="2B019DAC" w14:textId="6EB6B240" w:rsidR="00E93B4B" w:rsidRDefault="00E93B4B" w:rsidP="00E93B4B">
      <w:r>
        <w:rPr>
          <w:noProof/>
        </w:rPr>
        <w:drawing>
          <wp:inline distT="0" distB="0" distL="0" distR="0" wp14:anchorId="4E391B62" wp14:editId="22E96439">
            <wp:extent cx="5400040" cy="304927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DC83" w14:textId="47B5A129" w:rsidR="00E93B4B" w:rsidRDefault="00E93B4B" w:rsidP="00E93B4B">
      <w:pPr>
        <w:pStyle w:val="Sinespaciado"/>
      </w:pPr>
      <w:r>
        <w:rPr>
          <w:noProof/>
        </w:rPr>
        <w:drawing>
          <wp:inline distT="0" distB="0" distL="0" distR="0" wp14:anchorId="1DF48C72" wp14:editId="2E519278">
            <wp:extent cx="5400040" cy="304927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C65B" w14:textId="77777777" w:rsidR="00E93B4B" w:rsidRDefault="00E93B4B" w:rsidP="0020029E">
      <w:pPr>
        <w:pStyle w:val="Sinespaciado"/>
      </w:pPr>
    </w:p>
    <w:p w14:paraId="39B605E3" w14:textId="5660DB7C" w:rsidR="00FE4ACC" w:rsidRDefault="00FE4ACC" w:rsidP="0020029E">
      <w:pPr>
        <w:pStyle w:val="Sinespaciado"/>
      </w:pPr>
    </w:p>
    <w:p w14:paraId="47E0FEA6" w14:textId="75F79423" w:rsidR="006E6B93" w:rsidRDefault="006E6B93" w:rsidP="0020029E">
      <w:pPr>
        <w:pStyle w:val="Sinespaciado"/>
      </w:pPr>
    </w:p>
    <w:p w14:paraId="2284AA3C" w14:textId="05424394" w:rsidR="00FE4ACC" w:rsidRDefault="00FE4ACC" w:rsidP="0020029E">
      <w:pPr>
        <w:pStyle w:val="Sinespaciado"/>
      </w:pPr>
    </w:p>
    <w:p w14:paraId="0F1A7160" w14:textId="77777777" w:rsidR="00FE4ACC" w:rsidRDefault="00FE4ACC" w:rsidP="0020029E">
      <w:pPr>
        <w:pStyle w:val="Sinespaciado"/>
      </w:pPr>
    </w:p>
    <w:p w14:paraId="008CBCE6" w14:textId="5225AFA0" w:rsidR="006E6B93" w:rsidRDefault="006E6B93" w:rsidP="0020029E">
      <w:pPr>
        <w:pStyle w:val="Sinespaciado"/>
      </w:pPr>
    </w:p>
    <w:p w14:paraId="4C980082" w14:textId="77777777" w:rsidR="006E6B93" w:rsidRDefault="006E6B93" w:rsidP="0020029E">
      <w:pPr>
        <w:pStyle w:val="Sinespaciado"/>
      </w:pPr>
    </w:p>
    <w:p w14:paraId="2E8CAB8E" w14:textId="77777777" w:rsidR="00FE4ACC" w:rsidRDefault="00FE4ACC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BA9C7F4" w14:textId="0B029341" w:rsidR="006E6B93" w:rsidRDefault="006E6B93" w:rsidP="00E93B4B">
      <w:pPr>
        <w:pStyle w:val="Ttulo1"/>
        <w:rPr>
          <w:color w:val="auto"/>
        </w:rPr>
      </w:pPr>
      <w:proofErr w:type="spellStart"/>
      <w:r w:rsidRPr="00E93B4B">
        <w:rPr>
          <w:color w:val="auto"/>
        </w:rPr>
        <w:lastRenderedPageBreak/>
        <w:t>Frontend</w:t>
      </w:r>
      <w:proofErr w:type="spellEnd"/>
    </w:p>
    <w:p w14:paraId="7CD7E400" w14:textId="29607ECE" w:rsidR="00E93B4B" w:rsidRDefault="00E93B4B" w:rsidP="00E93B4B">
      <w:pPr>
        <w:pStyle w:val="Ttulo2"/>
        <w:rPr>
          <w:color w:val="auto"/>
        </w:rPr>
      </w:pPr>
      <w:proofErr w:type="spellStart"/>
      <w:r w:rsidRPr="00E93B4B">
        <w:rPr>
          <w:color w:val="auto"/>
        </w:rPr>
        <w:t>Smile</w:t>
      </w:r>
      <w:proofErr w:type="spellEnd"/>
      <w:r w:rsidRPr="00E93B4B">
        <w:rPr>
          <w:color w:val="auto"/>
        </w:rPr>
        <w:t xml:space="preserve"> </w:t>
      </w:r>
      <w:proofErr w:type="spellStart"/>
      <w:r w:rsidRPr="00E93B4B">
        <w:rPr>
          <w:color w:val="auto"/>
        </w:rPr>
        <w:t>Pharmacy</w:t>
      </w:r>
      <w:proofErr w:type="spellEnd"/>
      <w:r w:rsidRPr="00E93B4B">
        <w:rPr>
          <w:color w:val="auto"/>
        </w:rPr>
        <w:t xml:space="preserve"> </w:t>
      </w:r>
      <w:proofErr w:type="spellStart"/>
      <w:r w:rsidRPr="00E93B4B">
        <w:rPr>
          <w:color w:val="auto"/>
        </w:rPr>
        <w:t>Frontend</w:t>
      </w:r>
      <w:proofErr w:type="spellEnd"/>
    </w:p>
    <w:p w14:paraId="75ED70CF" w14:textId="21EC7561" w:rsidR="00E93B4B" w:rsidRDefault="00E93B4B" w:rsidP="00E93B4B">
      <w:r>
        <w:rPr>
          <w:noProof/>
        </w:rPr>
        <w:drawing>
          <wp:inline distT="0" distB="0" distL="0" distR="0" wp14:anchorId="77033601" wp14:editId="6773F215">
            <wp:extent cx="5400040" cy="3049270"/>
            <wp:effectExtent l="0" t="0" r="0" b="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C476" w14:textId="39BE9719" w:rsidR="00E93B4B" w:rsidRPr="00E93B4B" w:rsidRDefault="00E93B4B" w:rsidP="00E93B4B">
      <w:r>
        <w:rPr>
          <w:noProof/>
        </w:rPr>
        <w:drawing>
          <wp:inline distT="0" distB="0" distL="0" distR="0" wp14:anchorId="5FB76934" wp14:editId="746598AD">
            <wp:extent cx="5400040" cy="304927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9C0C" w14:textId="2BDAA210" w:rsidR="00E93B4B" w:rsidRDefault="00E93B4B">
      <w:pPr>
        <w:spacing w:after="160" w:line="259" w:lineRule="auto"/>
        <w:rPr>
          <w:rFonts w:asciiTheme="majorHAnsi" w:eastAsiaTheme="majorEastAsia" w:hAnsiTheme="majorHAnsi" w:cstheme="majorBidi"/>
          <w:sz w:val="26"/>
          <w:szCs w:val="26"/>
        </w:rPr>
      </w:pPr>
      <w:r>
        <w:rPr>
          <w:rFonts w:asciiTheme="majorHAnsi" w:eastAsiaTheme="majorEastAsia" w:hAnsiTheme="majorHAnsi" w:cstheme="majorBidi"/>
          <w:sz w:val="26"/>
          <w:szCs w:val="26"/>
        </w:rPr>
        <w:br w:type="page"/>
      </w:r>
    </w:p>
    <w:p w14:paraId="3D7FC56D" w14:textId="1B64DD19" w:rsidR="00FE4ACC" w:rsidRDefault="00E93B4B" w:rsidP="00E93B4B">
      <w:pPr>
        <w:pStyle w:val="Ttulo2"/>
        <w:rPr>
          <w:color w:val="auto"/>
        </w:rPr>
      </w:pPr>
      <w:r w:rsidRPr="00E93B4B">
        <w:rPr>
          <w:color w:val="auto"/>
        </w:rPr>
        <w:lastRenderedPageBreak/>
        <w:t>Home</w:t>
      </w:r>
    </w:p>
    <w:p w14:paraId="0782B604" w14:textId="7916E2FA" w:rsidR="00E93B4B" w:rsidRDefault="00E93B4B" w:rsidP="00E93B4B">
      <w:r>
        <w:rPr>
          <w:noProof/>
        </w:rPr>
        <w:drawing>
          <wp:inline distT="0" distB="0" distL="0" distR="0" wp14:anchorId="1A48C73F" wp14:editId="7149DDA6">
            <wp:extent cx="5400040" cy="3049270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E35A" w14:textId="4FF92C39" w:rsidR="00E93B4B" w:rsidRDefault="00E93B4B" w:rsidP="00E93B4B">
      <w:r>
        <w:rPr>
          <w:noProof/>
        </w:rPr>
        <w:drawing>
          <wp:inline distT="0" distB="0" distL="0" distR="0" wp14:anchorId="22E4CF1B" wp14:editId="14D7AFBB">
            <wp:extent cx="5400040" cy="3049270"/>
            <wp:effectExtent l="0" t="0" r="0" b="0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559C" w14:textId="77777777" w:rsidR="00E93B4B" w:rsidRDefault="00E93B4B">
      <w:pPr>
        <w:spacing w:after="160" w:line="259" w:lineRule="auto"/>
      </w:pPr>
      <w:r>
        <w:br w:type="page"/>
      </w:r>
    </w:p>
    <w:p w14:paraId="425B9F40" w14:textId="511B3EE4" w:rsidR="00E93B4B" w:rsidRDefault="00E93B4B" w:rsidP="00E93B4B">
      <w:pPr>
        <w:pStyle w:val="Ttulo2"/>
        <w:rPr>
          <w:color w:val="auto"/>
        </w:rPr>
      </w:pPr>
      <w:proofErr w:type="spellStart"/>
      <w:r w:rsidRPr="00E93B4B">
        <w:rPr>
          <w:color w:val="auto"/>
        </w:rPr>
        <w:lastRenderedPageBreak/>
        <w:t>Products</w:t>
      </w:r>
      <w:proofErr w:type="spellEnd"/>
    </w:p>
    <w:p w14:paraId="1D489B01" w14:textId="1C0512EE" w:rsidR="00E93B4B" w:rsidRDefault="00E93B4B" w:rsidP="00E93B4B">
      <w:r>
        <w:rPr>
          <w:noProof/>
        </w:rPr>
        <w:drawing>
          <wp:inline distT="0" distB="0" distL="0" distR="0" wp14:anchorId="16B4D84E" wp14:editId="1716249F">
            <wp:extent cx="5400040" cy="3049270"/>
            <wp:effectExtent l="0" t="0" r="0" b="0"/>
            <wp:docPr id="16" name="Imagen 16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Escala de tiemp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19B" w14:textId="0D1680F0" w:rsidR="00E93B4B" w:rsidRDefault="00E93B4B" w:rsidP="00E93B4B">
      <w:r>
        <w:rPr>
          <w:noProof/>
        </w:rPr>
        <w:drawing>
          <wp:inline distT="0" distB="0" distL="0" distR="0" wp14:anchorId="07E5A520" wp14:editId="29BF1E31">
            <wp:extent cx="5400040" cy="3049270"/>
            <wp:effectExtent l="0" t="0" r="0" b="0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3D8C" w14:textId="77777777" w:rsidR="00E93B4B" w:rsidRDefault="00E93B4B">
      <w:pPr>
        <w:spacing w:after="160" w:line="259" w:lineRule="auto"/>
      </w:pPr>
      <w:r>
        <w:br w:type="page"/>
      </w:r>
    </w:p>
    <w:p w14:paraId="32B962F8" w14:textId="7358F9C0" w:rsidR="00E93B4B" w:rsidRDefault="00E93B4B" w:rsidP="00E93B4B">
      <w:pPr>
        <w:pStyle w:val="Ttulo2"/>
        <w:rPr>
          <w:color w:val="auto"/>
        </w:rPr>
      </w:pPr>
      <w:proofErr w:type="spellStart"/>
      <w:r w:rsidRPr="00E93B4B">
        <w:rPr>
          <w:color w:val="auto"/>
        </w:rPr>
        <w:lastRenderedPageBreak/>
        <w:t>Login</w:t>
      </w:r>
      <w:proofErr w:type="spellEnd"/>
    </w:p>
    <w:p w14:paraId="37721D5B" w14:textId="2FDD0766" w:rsidR="00E93B4B" w:rsidRPr="00E93B4B" w:rsidRDefault="00E93B4B" w:rsidP="00E93B4B">
      <w:r>
        <w:rPr>
          <w:noProof/>
        </w:rPr>
        <w:drawing>
          <wp:inline distT="0" distB="0" distL="0" distR="0" wp14:anchorId="4D7197A4" wp14:editId="0DA08D11">
            <wp:extent cx="5400040" cy="3049270"/>
            <wp:effectExtent l="0" t="0" r="0" b="0"/>
            <wp:docPr id="18" name="Imagen 1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4352" w14:textId="72E61415" w:rsidR="00FE4ACC" w:rsidRDefault="00E93B4B" w:rsidP="00E93B4B">
      <w:pPr>
        <w:pStyle w:val="Ttulo2"/>
        <w:rPr>
          <w:color w:val="auto"/>
        </w:rPr>
      </w:pPr>
      <w:proofErr w:type="spellStart"/>
      <w:r w:rsidRPr="00E93B4B">
        <w:rPr>
          <w:color w:val="auto"/>
        </w:rPr>
        <w:t>Signin</w:t>
      </w:r>
      <w:proofErr w:type="spellEnd"/>
    </w:p>
    <w:p w14:paraId="7F9D70DF" w14:textId="5BDA2116" w:rsidR="00E93B4B" w:rsidRDefault="00E93B4B" w:rsidP="00E93B4B">
      <w:r>
        <w:rPr>
          <w:noProof/>
        </w:rPr>
        <w:drawing>
          <wp:inline distT="0" distB="0" distL="0" distR="0" wp14:anchorId="5C57A7C7" wp14:editId="407E16D7">
            <wp:extent cx="5400040" cy="3049270"/>
            <wp:effectExtent l="0" t="0" r="0" b="0"/>
            <wp:docPr id="19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430D" w14:textId="77777777" w:rsidR="00E93B4B" w:rsidRDefault="00E93B4B">
      <w:pPr>
        <w:spacing w:after="160" w:line="259" w:lineRule="auto"/>
      </w:pPr>
      <w:r>
        <w:br w:type="page"/>
      </w:r>
    </w:p>
    <w:p w14:paraId="4FA3D974" w14:textId="76387455" w:rsidR="00E93B4B" w:rsidRDefault="00E93B4B" w:rsidP="00E93B4B">
      <w:pPr>
        <w:pStyle w:val="Ttulo2"/>
        <w:rPr>
          <w:color w:val="auto"/>
        </w:rPr>
      </w:pPr>
      <w:proofErr w:type="spellStart"/>
      <w:r w:rsidRPr="00E93B4B">
        <w:rPr>
          <w:color w:val="auto"/>
        </w:rPr>
        <w:lastRenderedPageBreak/>
        <w:t>Contact</w:t>
      </w:r>
      <w:proofErr w:type="spellEnd"/>
    </w:p>
    <w:p w14:paraId="6ED3E1D4" w14:textId="180CB675" w:rsidR="00E93B4B" w:rsidRDefault="00E93B4B" w:rsidP="00E93B4B">
      <w:r>
        <w:rPr>
          <w:noProof/>
        </w:rPr>
        <w:drawing>
          <wp:inline distT="0" distB="0" distL="0" distR="0" wp14:anchorId="6DCACA36" wp14:editId="6F24AF1D">
            <wp:extent cx="5400040" cy="3049270"/>
            <wp:effectExtent l="0" t="0" r="0" b="0"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7421" w14:textId="49B75D65" w:rsidR="00E93B4B" w:rsidRPr="00E93B4B" w:rsidRDefault="00E93B4B" w:rsidP="00E93B4B">
      <w:r>
        <w:rPr>
          <w:noProof/>
        </w:rPr>
        <w:drawing>
          <wp:inline distT="0" distB="0" distL="0" distR="0" wp14:anchorId="1A86CCBA" wp14:editId="33260E27">
            <wp:extent cx="5400040" cy="3049270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6F5F" w14:textId="275B6AA4" w:rsidR="00FE4ACC" w:rsidRDefault="00FE4ACC" w:rsidP="0020029E">
      <w:pPr>
        <w:pStyle w:val="Sinespaciado"/>
      </w:pPr>
    </w:p>
    <w:p w14:paraId="473E23FC" w14:textId="0D66BCE5" w:rsidR="00FE4ACC" w:rsidRDefault="00FE4ACC" w:rsidP="0020029E">
      <w:pPr>
        <w:pStyle w:val="Sinespaciado"/>
      </w:pPr>
    </w:p>
    <w:p w14:paraId="4C60A0FE" w14:textId="1ACE2ECC" w:rsidR="00FE4ACC" w:rsidRDefault="00FE4ACC" w:rsidP="0020029E">
      <w:pPr>
        <w:pStyle w:val="Sinespaciado"/>
      </w:pPr>
    </w:p>
    <w:p w14:paraId="1D209783" w14:textId="732B55FA" w:rsidR="00FE4ACC" w:rsidRDefault="00FE4ACC" w:rsidP="0020029E">
      <w:pPr>
        <w:pStyle w:val="Sinespaciado"/>
      </w:pPr>
    </w:p>
    <w:p w14:paraId="608E436A" w14:textId="34387DA2" w:rsidR="00FE4ACC" w:rsidRDefault="00FE4ACC" w:rsidP="0020029E">
      <w:pPr>
        <w:pStyle w:val="Sinespaciado"/>
      </w:pPr>
    </w:p>
    <w:p w14:paraId="0CA22A2F" w14:textId="7290C86F" w:rsidR="00FE4ACC" w:rsidRDefault="00FE4ACC" w:rsidP="0020029E">
      <w:pPr>
        <w:pStyle w:val="Sinespaciado"/>
      </w:pPr>
    </w:p>
    <w:p w14:paraId="376648F4" w14:textId="3857B6CD" w:rsidR="00FE4ACC" w:rsidRDefault="00FE4ACC" w:rsidP="0020029E">
      <w:pPr>
        <w:pStyle w:val="Sinespaciado"/>
      </w:pPr>
    </w:p>
    <w:p w14:paraId="10CBD631" w14:textId="075CC756" w:rsidR="00FE4ACC" w:rsidRDefault="00FE4ACC" w:rsidP="0020029E">
      <w:pPr>
        <w:pStyle w:val="Sinespaciado"/>
      </w:pPr>
    </w:p>
    <w:p w14:paraId="73BF600E" w14:textId="77777777" w:rsidR="005F6A65" w:rsidRDefault="005F6A65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D57EB03" w14:textId="05041EF4" w:rsidR="00FE4ACC" w:rsidRDefault="00E93B4B" w:rsidP="00E93B4B">
      <w:pPr>
        <w:pStyle w:val="Ttulo1"/>
        <w:rPr>
          <w:color w:val="auto"/>
        </w:rPr>
      </w:pPr>
      <w:r>
        <w:rPr>
          <w:color w:val="auto"/>
        </w:rPr>
        <w:lastRenderedPageBreak/>
        <w:t>Usuario</w:t>
      </w:r>
    </w:p>
    <w:p w14:paraId="1A95EB8D" w14:textId="3BB4C2E1" w:rsidR="00E93B4B" w:rsidRDefault="00E93B4B" w:rsidP="00E93B4B">
      <w:pPr>
        <w:pStyle w:val="Ttulo2"/>
        <w:rPr>
          <w:color w:val="auto"/>
        </w:rPr>
      </w:pPr>
      <w:r w:rsidRPr="00E93B4B">
        <w:rPr>
          <w:color w:val="auto"/>
        </w:rPr>
        <w:t xml:space="preserve">Crear </w:t>
      </w:r>
      <w:r>
        <w:rPr>
          <w:color w:val="auto"/>
        </w:rPr>
        <w:t>C</w:t>
      </w:r>
      <w:r w:rsidRPr="00E93B4B">
        <w:rPr>
          <w:color w:val="auto"/>
        </w:rPr>
        <w:t>uenta</w:t>
      </w:r>
    </w:p>
    <w:p w14:paraId="20A5018A" w14:textId="0814B545" w:rsidR="00E93B4B" w:rsidRDefault="00E93B4B" w:rsidP="00E93B4B">
      <w:r>
        <w:rPr>
          <w:noProof/>
        </w:rPr>
        <w:drawing>
          <wp:inline distT="0" distB="0" distL="0" distR="0" wp14:anchorId="1F877ABB" wp14:editId="7FAD2533">
            <wp:extent cx="5400040" cy="3049270"/>
            <wp:effectExtent l="0" t="0" r="0" b="0"/>
            <wp:docPr id="25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D9EE" w14:textId="6CF828AF" w:rsidR="00E93B4B" w:rsidRDefault="00E93B4B" w:rsidP="00E93B4B">
      <w:r>
        <w:rPr>
          <w:noProof/>
        </w:rPr>
        <w:drawing>
          <wp:inline distT="0" distB="0" distL="0" distR="0" wp14:anchorId="45B0A6BA" wp14:editId="3B009AE7">
            <wp:extent cx="5400040" cy="3049270"/>
            <wp:effectExtent l="0" t="0" r="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AEF9" w14:textId="77777777" w:rsidR="00E93B4B" w:rsidRDefault="00E93B4B">
      <w:pPr>
        <w:spacing w:after="160" w:line="259" w:lineRule="auto"/>
      </w:pPr>
      <w:r>
        <w:br w:type="page"/>
      </w:r>
    </w:p>
    <w:p w14:paraId="2FB9261E" w14:textId="008EF4A9" w:rsidR="00E93B4B" w:rsidRDefault="00E93B4B" w:rsidP="00E93B4B">
      <w:pPr>
        <w:pStyle w:val="Ttulo2"/>
        <w:rPr>
          <w:color w:val="auto"/>
        </w:rPr>
      </w:pPr>
      <w:r w:rsidRPr="00E93B4B">
        <w:rPr>
          <w:color w:val="auto"/>
        </w:rPr>
        <w:lastRenderedPageBreak/>
        <w:t>Iniciar Sesión</w:t>
      </w:r>
    </w:p>
    <w:p w14:paraId="074C94EC" w14:textId="5B976A6E" w:rsidR="00E93B4B" w:rsidRDefault="00E93B4B" w:rsidP="00E93B4B">
      <w:r>
        <w:rPr>
          <w:noProof/>
        </w:rPr>
        <w:drawing>
          <wp:inline distT="0" distB="0" distL="0" distR="0" wp14:anchorId="4BF73280" wp14:editId="78D452DA">
            <wp:extent cx="5400040" cy="3049270"/>
            <wp:effectExtent l="0" t="0" r="0" b="0"/>
            <wp:docPr id="27" name="Imagen 2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Sitio web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F2EC" w14:textId="23276B74" w:rsidR="00E93B4B" w:rsidRDefault="00E93B4B" w:rsidP="00E93B4B">
      <w:r>
        <w:rPr>
          <w:noProof/>
        </w:rPr>
        <w:drawing>
          <wp:inline distT="0" distB="0" distL="0" distR="0" wp14:anchorId="583CDB47" wp14:editId="759F9E31">
            <wp:extent cx="5400040" cy="304927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094C" w14:textId="51AE3C55" w:rsidR="00E93B4B" w:rsidRDefault="00E93B4B" w:rsidP="00E93B4B">
      <w:r>
        <w:rPr>
          <w:noProof/>
        </w:rPr>
        <w:lastRenderedPageBreak/>
        <w:drawing>
          <wp:inline distT="0" distB="0" distL="0" distR="0" wp14:anchorId="68C9FF58" wp14:editId="1CB7C932">
            <wp:extent cx="5400040" cy="3049270"/>
            <wp:effectExtent l="0" t="0" r="0" b="0"/>
            <wp:docPr id="29" name="Imagen 2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Sitio web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796C" w14:textId="1F81908E" w:rsidR="00E93B4B" w:rsidRDefault="00480ED7" w:rsidP="00480ED7">
      <w:pPr>
        <w:pStyle w:val="Ttulo1"/>
        <w:rPr>
          <w:color w:val="auto"/>
        </w:rPr>
      </w:pPr>
      <w:r w:rsidRPr="00480ED7">
        <w:rPr>
          <w:color w:val="auto"/>
        </w:rPr>
        <w:t>CRUD</w:t>
      </w:r>
    </w:p>
    <w:p w14:paraId="48935CE5" w14:textId="58D085A1" w:rsidR="00480ED7" w:rsidRDefault="00480ED7" w:rsidP="00480ED7">
      <w:pPr>
        <w:pStyle w:val="Ttulo2"/>
        <w:rPr>
          <w:color w:val="auto"/>
        </w:rPr>
      </w:pPr>
      <w:proofErr w:type="spellStart"/>
      <w:r w:rsidRPr="00480ED7">
        <w:rPr>
          <w:color w:val="auto"/>
        </w:rPr>
        <w:t>Read</w:t>
      </w:r>
      <w:proofErr w:type="spellEnd"/>
      <w:r w:rsidRPr="00480ED7">
        <w:rPr>
          <w:color w:val="auto"/>
        </w:rPr>
        <w:t xml:space="preserve"> Productos</w:t>
      </w:r>
    </w:p>
    <w:p w14:paraId="52A362EE" w14:textId="7FDE0E12" w:rsidR="00480ED7" w:rsidRPr="00480ED7" w:rsidRDefault="00480ED7" w:rsidP="00480ED7">
      <w:r>
        <w:rPr>
          <w:noProof/>
        </w:rPr>
        <w:drawing>
          <wp:inline distT="0" distB="0" distL="0" distR="0" wp14:anchorId="04CEC6A6" wp14:editId="2BF64162">
            <wp:extent cx="5400040" cy="3049270"/>
            <wp:effectExtent l="0" t="0" r="0" b="0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2CB8" w14:textId="21371D74" w:rsidR="00480ED7" w:rsidRDefault="00480ED7" w:rsidP="00480ED7">
      <w:pPr>
        <w:pStyle w:val="Ttulo2"/>
        <w:rPr>
          <w:color w:val="auto"/>
        </w:rPr>
      </w:pPr>
      <w:proofErr w:type="spellStart"/>
      <w:r w:rsidRPr="00480ED7">
        <w:rPr>
          <w:color w:val="auto"/>
        </w:rPr>
        <w:lastRenderedPageBreak/>
        <w:t>Read</w:t>
      </w:r>
      <w:proofErr w:type="spellEnd"/>
      <w:r w:rsidRPr="00480ED7">
        <w:rPr>
          <w:color w:val="auto"/>
        </w:rPr>
        <w:t xml:space="preserve"> Producto</w:t>
      </w:r>
    </w:p>
    <w:p w14:paraId="5A719E3E" w14:textId="64A101EB" w:rsidR="00480ED7" w:rsidRPr="00480ED7" w:rsidRDefault="00480ED7" w:rsidP="00480ED7">
      <w:r>
        <w:rPr>
          <w:noProof/>
        </w:rPr>
        <w:drawing>
          <wp:inline distT="0" distB="0" distL="0" distR="0" wp14:anchorId="0FD3787B" wp14:editId="292D80AE">
            <wp:extent cx="5400040" cy="3049270"/>
            <wp:effectExtent l="0" t="0" r="0" b="0"/>
            <wp:docPr id="34" name="Imagen 34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Escala de tiemp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1A64" w14:textId="51AE6C4D" w:rsidR="00480ED7" w:rsidRDefault="00480ED7" w:rsidP="00480ED7">
      <w:pPr>
        <w:pStyle w:val="Ttulo2"/>
        <w:rPr>
          <w:color w:val="auto"/>
        </w:rPr>
      </w:pPr>
      <w:proofErr w:type="spellStart"/>
      <w:r w:rsidRPr="00480ED7">
        <w:rPr>
          <w:color w:val="auto"/>
        </w:rPr>
        <w:t>Create</w:t>
      </w:r>
      <w:proofErr w:type="spellEnd"/>
      <w:r w:rsidRPr="00480ED7">
        <w:rPr>
          <w:color w:val="auto"/>
        </w:rPr>
        <w:t xml:space="preserve"> Producto</w:t>
      </w:r>
    </w:p>
    <w:p w14:paraId="2B7D9EB0" w14:textId="67195845" w:rsidR="00480ED7" w:rsidRDefault="00480ED7" w:rsidP="00480ED7">
      <w:r>
        <w:rPr>
          <w:noProof/>
        </w:rPr>
        <w:drawing>
          <wp:inline distT="0" distB="0" distL="0" distR="0" wp14:anchorId="01A457A0" wp14:editId="0628D252">
            <wp:extent cx="5400040" cy="3049270"/>
            <wp:effectExtent l="0" t="0" r="0" b="0"/>
            <wp:docPr id="30" name="Imagen 3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Sitio web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5004" w14:textId="645B83EF" w:rsidR="00480ED7" w:rsidRPr="00480ED7" w:rsidRDefault="00480ED7" w:rsidP="00480ED7">
      <w:r>
        <w:rPr>
          <w:noProof/>
        </w:rPr>
        <w:lastRenderedPageBreak/>
        <w:drawing>
          <wp:inline distT="0" distB="0" distL="0" distR="0" wp14:anchorId="25E14782" wp14:editId="79D11DE4">
            <wp:extent cx="5400040" cy="3049270"/>
            <wp:effectExtent l="0" t="0" r="0" b="0"/>
            <wp:docPr id="31" name="Imagen 3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, Sitio web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7250" w14:textId="6674B65A" w:rsidR="00480ED7" w:rsidRDefault="00480ED7" w:rsidP="00480ED7">
      <w:pPr>
        <w:pStyle w:val="Ttulo2"/>
        <w:rPr>
          <w:color w:val="auto"/>
        </w:rPr>
      </w:pPr>
      <w:proofErr w:type="spellStart"/>
      <w:r w:rsidRPr="00480ED7">
        <w:rPr>
          <w:color w:val="auto"/>
        </w:rPr>
        <w:t>Update</w:t>
      </w:r>
      <w:proofErr w:type="spellEnd"/>
      <w:r w:rsidRPr="00480ED7">
        <w:rPr>
          <w:color w:val="auto"/>
        </w:rPr>
        <w:t xml:space="preserve"> Producto</w:t>
      </w:r>
    </w:p>
    <w:p w14:paraId="268484B9" w14:textId="5111C85D" w:rsidR="00480ED7" w:rsidRDefault="00480ED7" w:rsidP="00480ED7">
      <w:r>
        <w:rPr>
          <w:noProof/>
        </w:rPr>
        <w:drawing>
          <wp:inline distT="0" distB="0" distL="0" distR="0" wp14:anchorId="4D141A55" wp14:editId="208CB53E">
            <wp:extent cx="5400040" cy="3049270"/>
            <wp:effectExtent l="0" t="0" r="0" b="0"/>
            <wp:docPr id="35" name="Imagen 3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Sitio web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8482" w14:textId="47D81160" w:rsidR="00480ED7" w:rsidRPr="00480ED7" w:rsidRDefault="00480ED7" w:rsidP="00480ED7">
      <w:r>
        <w:rPr>
          <w:noProof/>
        </w:rPr>
        <w:lastRenderedPageBreak/>
        <w:drawing>
          <wp:inline distT="0" distB="0" distL="0" distR="0" wp14:anchorId="471F69A4" wp14:editId="68CD0AB4">
            <wp:extent cx="5400040" cy="3049270"/>
            <wp:effectExtent l="0" t="0" r="0" b="0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5F92" w14:textId="1D207947" w:rsidR="00480ED7" w:rsidRDefault="00480ED7" w:rsidP="00480ED7">
      <w:pPr>
        <w:pStyle w:val="Ttulo2"/>
        <w:rPr>
          <w:color w:val="auto"/>
        </w:rPr>
      </w:pPr>
      <w:proofErr w:type="spellStart"/>
      <w:r w:rsidRPr="00480ED7">
        <w:rPr>
          <w:color w:val="auto"/>
        </w:rPr>
        <w:t>Delete</w:t>
      </w:r>
      <w:proofErr w:type="spellEnd"/>
      <w:r w:rsidRPr="00480ED7">
        <w:rPr>
          <w:color w:val="auto"/>
        </w:rPr>
        <w:t xml:space="preserve"> Producto</w:t>
      </w:r>
    </w:p>
    <w:p w14:paraId="591F88B4" w14:textId="6D34BC7F" w:rsidR="00480ED7" w:rsidRDefault="00480ED7" w:rsidP="00480ED7">
      <w:r>
        <w:rPr>
          <w:noProof/>
        </w:rPr>
        <w:drawing>
          <wp:inline distT="0" distB="0" distL="0" distR="0" wp14:anchorId="2892B7D3" wp14:editId="3373669F">
            <wp:extent cx="5400040" cy="3049270"/>
            <wp:effectExtent l="0" t="0" r="0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5311" w14:textId="70A2148A" w:rsidR="00480ED7" w:rsidRPr="00480ED7" w:rsidRDefault="00480ED7" w:rsidP="00480ED7">
      <w:r>
        <w:rPr>
          <w:noProof/>
        </w:rPr>
        <w:lastRenderedPageBreak/>
        <w:drawing>
          <wp:inline distT="0" distB="0" distL="0" distR="0" wp14:anchorId="14FAF8B5" wp14:editId="70650040">
            <wp:extent cx="5400040" cy="3049270"/>
            <wp:effectExtent l="0" t="0" r="0" b="0"/>
            <wp:docPr id="38" name="Imagen 3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BAC7" w14:textId="77777777" w:rsidR="00480ED7" w:rsidRPr="00480ED7" w:rsidRDefault="00480ED7" w:rsidP="00480ED7"/>
    <w:p w14:paraId="60518944" w14:textId="330BE0ED" w:rsidR="005F6A65" w:rsidRDefault="005F6A65" w:rsidP="0020029E">
      <w:pPr>
        <w:pStyle w:val="Sinespaciado"/>
        <w:rPr>
          <w:b/>
          <w:bCs/>
        </w:rPr>
      </w:pPr>
    </w:p>
    <w:p w14:paraId="69C0BB29" w14:textId="5591213B" w:rsidR="005F6A65" w:rsidRDefault="005F6A65" w:rsidP="0020029E">
      <w:pPr>
        <w:pStyle w:val="Sinespaciado"/>
        <w:rPr>
          <w:b/>
          <w:bCs/>
        </w:rPr>
      </w:pPr>
    </w:p>
    <w:p w14:paraId="5A3D3927" w14:textId="2B0F614E" w:rsidR="005F6A65" w:rsidRDefault="005F6A65" w:rsidP="0020029E">
      <w:pPr>
        <w:pStyle w:val="Sinespaciado"/>
        <w:rPr>
          <w:b/>
          <w:bCs/>
        </w:rPr>
      </w:pPr>
    </w:p>
    <w:p w14:paraId="78E524A8" w14:textId="5C013016" w:rsidR="005F6A65" w:rsidRDefault="005F6A65" w:rsidP="0020029E">
      <w:pPr>
        <w:pStyle w:val="Sinespaciado"/>
        <w:rPr>
          <w:b/>
          <w:bCs/>
        </w:rPr>
      </w:pPr>
    </w:p>
    <w:p w14:paraId="349E9AB4" w14:textId="0535EB42" w:rsidR="005F6A65" w:rsidRDefault="005F6A65" w:rsidP="0020029E">
      <w:pPr>
        <w:pStyle w:val="Sinespaciado"/>
        <w:rPr>
          <w:b/>
          <w:bCs/>
        </w:rPr>
      </w:pPr>
    </w:p>
    <w:p w14:paraId="0C8EBA60" w14:textId="64CC7E22" w:rsidR="005F6A65" w:rsidRDefault="005F6A65" w:rsidP="0020029E">
      <w:pPr>
        <w:pStyle w:val="Sinespaciado"/>
        <w:rPr>
          <w:b/>
          <w:bCs/>
        </w:rPr>
      </w:pPr>
    </w:p>
    <w:p w14:paraId="140FBCC4" w14:textId="7C261242" w:rsidR="005F6A65" w:rsidRDefault="005F6A65" w:rsidP="0020029E">
      <w:pPr>
        <w:pStyle w:val="Sinespaciado"/>
        <w:rPr>
          <w:b/>
          <w:bCs/>
        </w:rPr>
      </w:pPr>
    </w:p>
    <w:p w14:paraId="770CECF1" w14:textId="048250A1" w:rsidR="005F6A65" w:rsidRDefault="005F6A65" w:rsidP="0020029E">
      <w:pPr>
        <w:pStyle w:val="Sinespaciado"/>
        <w:rPr>
          <w:b/>
          <w:bCs/>
        </w:rPr>
      </w:pPr>
    </w:p>
    <w:p w14:paraId="165BDBBA" w14:textId="21505DB3" w:rsidR="005F6A65" w:rsidRDefault="005F6A65" w:rsidP="0020029E">
      <w:pPr>
        <w:pStyle w:val="Sinespaciado"/>
        <w:rPr>
          <w:b/>
          <w:bCs/>
        </w:rPr>
      </w:pPr>
    </w:p>
    <w:p w14:paraId="06976ADC" w14:textId="77777777" w:rsidR="00E93B4B" w:rsidRDefault="00E93B4B" w:rsidP="0020029E">
      <w:pPr>
        <w:pStyle w:val="Sinespaciado"/>
        <w:rPr>
          <w:b/>
          <w:bCs/>
        </w:rPr>
      </w:pPr>
    </w:p>
    <w:p w14:paraId="1C1434BD" w14:textId="1DACACD0" w:rsidR="005F6A65" w:rsidRDefault="005F6A65" w:rsidP="0020029E">
      <w:pPr>
        <w:pStyle w:val="Sinespaciado"/>
        <w:rPr>
          <w:b/>
          <w:bCs/>
        </w:rPr>
      </w:pPr>
    </w:p>
    <w:p w14:paraId="046E6263" w14:textId="1367BCF9" w:rsidR="005F6A65" w:rsidRDefault="005F6A65" w:rsidP="0020029E">
      <w:pPr>
        <w:pStyle w:val="Sinespaciado"/>
        <w:rPr>
          <w:b/>
          <w:bCs/>
        </w:rPr>
      </w:pPr>
    </w:p>
    <w:p w14:paraId="12CA2818" w14:textId="3E783D4C" w:rsidR="005F6A65" w:rsidRDefault="005F6A65" w:rsidP="0020029E">
      <w:pPr>
        <w:pStyle w:val="Sinespaciado"/>
        <w:rPr>
          <w:b/>
          <w:bCs/>
        </w:rPr>
      </w:pPr>
    </w:p>
    <w:p w14:paraId="25D454EB" w14:textId="07DA7F8A" w:rsidR="005F6A65" w:rsidRDefault="005F6A65" w:rsidP="0020029E">
      <w:pPr>
        <w:pStyle w:val="Sinespaciado"/>
        <w:rPr>
          <w:b/>
          <w:bCs/>
        </w:rPr>
      </w:pPr>
    </w:p>
    <w:p w14:paraId="07AD7D23" w14:textId="2D0F75CF" w:rsidR="005F6A65" w:rsidRDefault="005F6A65" w:rsidP="0020029E">
      <w:pPr>
        <w:pStyle w:val="Sinespaciado"/>
        <w:rPr>
          <w:b/>
          <w:bCs/>
        </w:rPr>
      </w:pPr>
    </w:p>
    <w:p w14:paraId="45275553" w14:textId="77777777" w:rsidR="005F6A65" w:rsidRDefault="005F6A65" w:rsidP="0020029E">
      <w:pPr>
        <w:pStyle w:val="Sinespaciado"/>
        <w:rPr>
          <w:b/>
          <w:bCs/>
        </w:rPr>
      </w:pPr>
    </w:p>
    <w:p w14:paraId="4DF7187E" w14:textId="25C9ECEE" w:rsidR="005F6A65" w:rsidRDefault="005F6A65" w:rsidP="0020029E">
      <w:pPr>
        <w:pStyle w:val="Sinespaciado"/>
        <w:rPr>
          <w:b/>
          <w:bCs/>
        </w:rPr>
      </w:pPr>
    </w:p>
    <w:p w14:paraId="42FB941C" w14:textId="267A9B96" w:rsidR="005F6A65" w:rsidRDefault="005F6A65" w:rsidP="0020029E">
      <w:pPr>
        <w:pStyle w:val="Sinespaciado"/>
        <w:rPr>
          <w:b/>
          <w:bCs/>
        </w:rPr>
      </w:pPr>
    </w:p>
    <w:p w14:paraId="48AF9BB0" w14:textId="77777777" w:rsidR="005F6A65" w:rsidRPr="005F6A65" w:rsidRDefault="005F6A65" w:rsidP="0020029E">
      <w:pPr>
        <w:pStyle w:val="Sinespaciado"/>
        <w:rPr>
          <w:b/>
          <w:bCs/>
        </w:rPr>
      </w:pPr>
    </w:p>
    <w:p w14:paraId="6163AE70" w14:textId="7AB37F21" w:rsidR="00FE4ACC" w:rsidRDefault="00FE4ACC" w:rsidP="0020029E">
      <w:pPr>
        <w:pStyle w:val="Sinespaciado"/>
      </w:pPr>
    </w:p>
    <w:p w14:paraId="5F01FDB6" w14:textId="01EE9FCD" w:rsidR="00FE4ACC" w:rsidRDefault="00FE4ACC" w:rsidP="0020029E">
      <w:pPr>
        <w:pStyle w:val="Sinespaciado"/>
      </w:pPr>
    </w:p>
    <w:p w14:paraId="3A7521C3" w14:textId="6817F8DF" w:rsidR="00FE4ACC" w:rsidRDefault="00FE4ACC" w:rsidP="0020029E">
      <w:pPr>
        <w:pStyle w:val="Sinespaciado"/>
      </w:pPr>
    </w:p>
    <w:p w14:paraId="2E39E390" w14:textId="5981868B" w:rsidR="00FE4ACC" w:rsidRDefault="00FE4ACC" w:rsidP="0020029E">
      <w:pPr>
        <w:pStyle w:val="Sinespaciado"/>
      </w:pPr>
    </w:p>
    <w:p w14:paraId="591359DC" w14:textId="03C6437E" w:rsidR="00FE4ACC" w:rsidRDefault="00FE4ACC" w:rsidP="0020029E">
      <w:pPr>
        <w:pStyle w:val="Sinespaciado"/>
      </w:pPr>
    </w:p>
    <w:p w14:paraId="0C83E6B9" w14:textId="141D95CC" w:rsidR="00FE4ACC" w:rsidRDefault="00FE4ACC" w:rsidP="0020029E">
      <w:pPr>
        <w:pStyle w:val="Sinespaciado"/>
      </w:pPr>
    </w:p>
    <w:sectPr w:rsidR="00FE4ACC">
      <w:head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A7F3BB" w14:textId="77777777" w:rsidR="005922F1" w:rsidRDefault="005922F1" w:rsidP="00043F49">
      <w:pPr>
        <w:spacing w:after="0" w:line="240" w:lineRule="auto"/>
      </w:pPr>
      <w:r>
        <w:separator/>
      </w:r>
    </w:p>
  </w:endnote>
  <w:endnote w:type="continuationSeparator" w:id="0">
    <w:p w14:paraId="04B68168" w14:textId="77777777" w:rsidR="005922F1" w:rsidRDefault="005922F1" w:rsidP="00043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C9DBE" w14:textId="77777777" w:rsidR="005922F1" w:rsidRDefault="005922F1" w:rsidP="00043F49">
      <w:pPr>
        <w:spacing w:after="0" w:line="240" w:lineRule="auto"/>
      </w:pPr>
      <w:r>
        <w:separator/>
      </w:r>
    </w:p>
  </w:footnote>
  <w:footnote w:type="continuationSeparator" w:id="0">
    <w:p w14:paraId="0A18BA82" w14:textId="77777777" w:rsidR="005922F1" w:rsidRDefault="005922F1" w:rsidP="00043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4A5A2" w14:textId="77777777" w:rsidR="000A01AD" w:rsidRDefault="000A01AD" w:rsidP="00DE47A0">
    <w:pPr>
      <w:spacing w:before="120" w:after="120"/>
      <w:jc w:val="center"/>
      <w:rPr>
        <w:rFonts w:ascii="Century Schoolbook" w:hAnsi="Century Schoolbook"/>
        <w:b/>
        <w:sz w:val="24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4E2F0AE6" wp14:editId="7DC206A6">
          <wp:simplePos x="0" y="0"/>
          <wp:positionH relativeFrom="rightMargin">
            <wp:align>left</wp:align>
          </wp:positionH>
          <wp:positionV relativeFrom="paragraph">
            <wp:posOffset>-199607</wp:posOffset>
          </wp:positionV>
          <wp:extent cx="646981" cy="646981"/>
          <wp:effectExtent l="0" t="0" r="1270" b="1270"/>
          <wp:wrapNone/>
          <wp:docPr id="1" name="Imagen 1" descr="FIS - EPN (@FIS_EPN) | Twit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IS - EPN (@FIS_EPN) | Twit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6981" cy="6469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43F49">
      <w:rPr>
        <w:rFonts w:ascii="Arial Black" w:hAnsi="Arial Black"/>
        <w:noProof/>
      </w:rPr>
      <w:drawing>
        <wp:anchor distT="0" distB="0" distL="114300" distR="114300" simplePos="0" relativeHeight="251658240" behindDoc="0" locked="0" layoutInCell="1" allowOverlap="1" wp14:anchorId="1785FA21" wp14:editId="09D98627">
          <wp:simplePos x="0" y="0"/>
          <wp:positionH relativeFrom="leftMargin">
            <wp:align>right</wp:align>
          </wp:positionH>
          <wp:positionV relativeFrom="paragraph">
            <wp:posOffset>-187484</wp:posOffset>
          </wp:positionV>
          <wp:extent cx="653109" cy="624328"/>
          <wp:effectExtent l="0" t="0" r="0" b="4445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53109" cy="6243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67D2A">
      <w:rPr>
        <w:rFonts w:ascii="Century Schoolbook" w:hAnsi="Century Schoolbook"/>
        <w:b/>
        <w:sz w:val="24"/>
      </w:rPr>
      <w:t>ESCUELA POLITÉCNICA NACIONAL</w:t>
    </w:r>
  </w:p>
  <w:p w14:paraId="39E305DA" w14:textId="77777777" w:rsidR="000A01AD" w:rsidRDefault="000A01AD" w:rsidP="00DE47A0">
    <w:pPr>
      <w:spacing w:after="120" w:line="240" w:lineRule="auto"/>
      <w:jc w:val="center"/>
      <w:rPr>
        <w:rFonts w:ascii="Corbel" w:hAnsi="Corbel"/>
        <w:b/>
        <w:sz w:val="24"/>
      </w:rPr>
    </w:pPr>
    <w:r w:rsidRPr="00567D2A">
      <w:rPr>
        <w:rFonts w:ascii="Corbel" w:hAnsi="Corbel"/>
        <w:b/>
        <w:sz w:val="24"/>
      </w:rPr>
      <w:t>FACULTAD DE INGENIERÍA DE SISTEMAS</w:t>
    </w:r>
  </w:p>
  <w:p w14:paraId="55645968" w14:textId="77777777" w:rsidR="000A01AD" w:rsidRPr="00DE47A0" w:rsidRDefault="000A01AD" w:rsidP="00DE47A0">
    <w:pPr>
      <w:spacing w:after="120" w:line="240" w:lineRule="auto"/>
      <w:jc w:val="center"/>
      <w:rPr>
        <w:rFonts w:ascii="Corbel" w:hAnsi="Corbel"/>
        <w:b/>
        <w:sz w:val="24"/>
      </w:rPr>
    </w:pPr>
    <w:r>
      <w:rPr>
        <w:rFonts w:ascii="Corbel" w:hAnsi="Corbel"/>
        <w:b/>
        <w:sz w:val="24"/>
      </w:rPr>
      <w:t>COMPUTACION (RRA)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6085F"/>
    <w:multiLevelType w:val="hybridMultilevel"/>
    <w:tmpl w:val="B1FA740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2E7538"/>
    <w:multiLevelType w:val="hybridMultilevel"/>
    <w:tmpl w:val="6F08260A"/>
    <w:lvl w:ilvl="0" w:tplc="57C44B6A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2" w15:restartNumberingAfterBreak="0">
    <w:nsid w:val="59D05AA8"/>
    <w:multiLevelType w:val="hybridMultilevel"/>
    <w:tmpl w:val="589A7694"/>
    <w:lvl w:ilvl="0" w:tplc="30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B93"/>
    <w:rsid w:val="000001AB"/>
    <w:rsid w:val="000011A7"/>
    <w:rsid w:val="00001472"/>
    <w:rsid w:val="000017E8"/>
    <w:rsid w:val="00002BB1"/>
    <w:rsid w:val="000032CE"/>
    <w:rsid w:val="00004202"/>
    <w:rsid w:val="00005572"/>
    <w:rsid w:val="000059DB"/>
    <w:rsid w:val="00005E63"/>
    <w:rsid w:val="00005ED3"/>
    <w:rsid w:val="00006112"/>
    <w:rsid w:val="00007C12"/>
    <w:rsid w:val="0001001A"/>
    <w:rsid w:val="000100EC"/>
    <w:rsid w:val="00010C2F"/>
    <w:rsid w:val="00011344"/>
    <w:rsid w:val="00011A11"/>
    <w:rsid w:val="0001311C"/>
    <w:rsid w:val="000139F8"/>
    <w:rsid w:val="000143C8"/>
    <w:rsid w:val="0001629A"/>
    <w:rsid w:val="000176ED"/>
    <w:rsid w:val="00017A79"/>
    <w:rsid w:val="00021630"/>
    <w:rsid w:val="00021AB5"/>
    <w:rsid w:val="00021D57"/>
    <w:rsid w:val="00022698"/>
    <w:rsid w:val="00023719"/>
    <w:rsid w:val="000252C5"/>
    <w:rsid w:val="00025BC0"/>
    <w:rsid w:val="00026FE0"/>
    <w:rsid w:val="00027857"/>
    <w:rsid w:val="00030363"/>
    <w:rsid w:val="00030BBF"/>
    <w:rsid w:val="00032905"/>
    <w:rsid w:val="00032A12"/>
    <w:rsid w:val="00032BCF"/>
    <w:rsid w:val="00032C5A"/>
    <w:rsid w:val="0003579A"/>
    <w:rsid w:val="00036903"/>
    <w:rsid w:val="000371D4"/>
    <w:rsid w:val="00040C0B"/>
    <w:rsid w:val="00041673"/>
    <w:rsid w:val="0004268A"/>
    <w:rsid w:val="000435EC"/>
    <w:rsid w:val="00043B48"/>
    <w:rsid w:val="00043F49"/>
    <w:rsid w:val="00044763"/>
    <w:rsid w:val="00044ADB"/>
    <w:rsid w:val="000463CD"/>
    <w:rsid w:val="000469BD"/>
    <w:rsid w:val="00047410"/>
    <w:rsid w:val="00047592"/>
    <w:rsid w:val="000477D3"/>
    <w:rsid w:val="00050A31"/>
    <w:rsid w:val="00051434"/>
    <w:rsid w:val="00051544"/>
    <w:rsid w:val="00051DE9"/>
    <w:rsid w:val="00052437"/>
    <w:rsid w:val="000524C2"/>
    <w:rsid w:val="00052F84"/>
    <w:rsid w:val="000533A4"/>
    <w:rsid w:val="00053402"/>
    <w:rsid w:val="00054757"/>
    <w:rsid w:val="000549D3"/>
    <w:rsid w:val="00055229"/>
    <w:rsid w:val="00055DFE"/>
    <w:rsid w:val="0005716F"/>
    <w:rsid w:val="000571FF"/>
    <w:rsid w:val="00057E13"/>
    <w:rsid w:val="00060233"/>
    <w:rsid w:val="000612D1"/>
    <w:rsid w:val="000618C9"/>
    <w:rsid w:val="0006213C"/>
    <w:rsid w:val="00063530"/>
    <w:rsid w:val="0006492E"/>
    <w:rsid w:val="000649C8"/>
    <w:rsid w:val="00064AE7"/>
    <w:rsid w:val="00064D29"/>
    <w:rsid w:val="00064E1E"/>
    <w:rsid w:val="000657BB"/>
    <w:rsid w:val="00065D45"/>
    <w:rsid w:val="00067A15"/>
    <w:rsid w:val="00067AC3"/>
    <w:rsid w:val="00067CEC"/>
    <w:rsid w:val="00070530"/>
    <w:rsid w:val="00072C3F"/>
    <w:rsid w:val="00072C65"/>
    <w:rsid w:val="000733E1"/>
    <w:rsid w:val="00073651"/>
    <w:rsid w:val="00073E02"/>
    <w:rsid w:val="00073E58"/>
    <w:rsid w:val="000744C2"/>
    <w:rsid w:val="0007486B"/>
    <w:rsid w:val="00074AE8"/>
    <w:rsid w:val="000759EA"/>
    <w:rsid w:val="0007652A"/>
    <w:rsid w:val="00076C7F"/>
    <w:rsid w:val="00080347"/>
    <w:rsid w:val="0008051D"/>
    <w:rsid w:val="00081FF8"/>
    <w:rsid w:val="0008255E"/>
    <w:rsid w:val="00082A6F"/>
    <w:rsid w:val="00082AA7"/>
    <w:rsid w:val="0008556D"/>
    <w:rsid w:val="00086B39"/>
    <w:rsid w:val="00086B99"/>
    <w:rsid w:val="00086F95"/>
    <w:rsid w:val="0008790C"/>
    <w:rsid w:val="00087B99"/>
    <w:rsid w:val="000909D8"/>
    <w:rsid w:val="00091346"/>
    <w:rsid w:val="0009270E"/>
    <w:rsid w:val="0009276E"/>
    <w:rsid w:val="00093EC1"/>
    <w:rsid w:val="000950DD"/>
    <w:rsid w:val="000953BA"/>
    <w:rsid w:val="00095C2C"/>
    <w:rsid w:val="000969EA"/>
    <w:rsid w:val="00096CB7"/>
    <w:rsid w:val="0009739D"/>
    <w:rsid w:val="000977EB"/>
    <w:rsid w:val="000979ED"/>
    <w:rsid w:val="000A01AD"/>
    <w:rsid w:val="000A01B8"/>
    <w:rsid w:val="000A0DEB"/>
    <w:rsid w:val="000A13F3"/>
    <w:rsid w:val="000A1560"/>
    <w:rsid w:val="000A19B7"/>
    <w:rsid w:val="000A2470"/>
    <w:rsid w:val="000A26A3"/>
    <w:rsid w:val="000A2AEB"/>
    <w:rsid w:val="000A2C8B"/>
    <w:rsid w:val="000A2DB4"/>
    <w:rsid w:val="000A370B"/>
    <w:rsid w:val="000A38CB"/>
    <w:rsid w:val="000A3D21"/>
    <w:rsid w:val="000A60A0"/>
    <w:rsid w:val="000A7BB5"/>
    <w:rsid w:val="000B0299"/>
    <w:rsid w:val="000B0423"/>
    <w:rsid w:val="000B122F"/>
    <w:rsid w:val="000B1ADF"/>
    <w:rsid w:val="000B21A3"/>
    <w:rsid w:val="000B2308"/>
    <w:rsid w:val="000B2DF8"/>
    <w:rsid w:val="000B3DD8"/>
    <w:rsid w:val="000B3EB9"/>
    <w:rsid w:val="000B5A2B"/>
    <w:rsid w:val="000B5B1B"/>
    <w:rsid w:val="000B73F5"/>
    <w:rsid w:val="000C2258"/>
    <w:rsid w:val="000C317D"/>
    <w:rsid w:val="000C3473"/>
    <w:rsid w:val="000C53BC"/>
    <w:rsid w:val="000C53CB"/>
    <w:rsid w:val="000C6DAB"/>
    <w:rsid w:val="000C7CA4"/>
    <w:rsid w:val="000D0B07"/>
    <w:rsid w:val="000D18DD"/>
    <w:rsid w:val="000D1B36"/>
    <w:rsid w:val="000D2FB4"/>
    <w:rsid w:val="000D45D0"/>
    <w:rsid w:val="000D53E1"/>
    <w:rsid w:val="000D56C3"/>
    <w:rsid w:val="000D5AE2"/>
    <w:rsid w:val="000D5D0F"/>
    <w:rsid w:val="000D77B0"/>
    <w:rsid w:val="000E1AB2"/>
    <w:rsid w:val="000E2131"/>
    <w:rsid w:val="000E5D6A"/>
    <w:rsid w:val="000E6861"/>
    <w:rsid w:val="000E6862"/>
    <w:rsid w:val="000E7514"/>
    <w:rsid w:val="000F0206"/>
    <w:rsid w:val="000F0400"/>
    <w:rsid w:val="000F1B24"/>
    <w:rsid w:val="000F29E0"/>
    <w:rsid w:val="000F49BA"/>
    <w:rsid w:val="000F5695"/>
    <w:rsid w:val="000F5FAA"/>
    <w:rsid w:val="000F6F2E"/>
    <w:rsid w:val="00100082"/>
    <w:rsid w:val="001015CC"/>
    <w:rsid w:val="00101A16"/>
    <w:rsid w:val="001024B4"/>
    <w:rsid w:val="00102974"/>
    <w:rsid w:val="00103552"/>
    <w:rsid w:val="00104CB8"/>
    <w:rsid w:val="001051B8"/>
    <w:rsid w:val="00105B1F"/>
    <w:rsid w:val="0010682A"/>
    <w:rsid w:val="00106CDB"/>
    <w:rsid w:val="00106EAE"/>
    <w:rsid w:val="00107450"/>
    <w:rsid w:val="001105C2"/>
    <w:rsid w:val="00110C38"/>
    <w:rsid w:val="00111194"/>
    <w:rsid w:val="0011155E"/>
    <w:rsid w:val="00111600"/>
    <w:rsid w:val="00111AAD"/>
    <w:rsid w:val="0011358C"/>
    <w:rsid w:val="00113BC1"/>
    <w:rsid w:val="00114DEC"/>
    <w:rsid w:val="001156B7"/>
    <w:rsid w:val="001156C3"/>
    <w:rsid w:val="00116548"/>
    <w:rsid w:val="0011686B"/>
    <w:rsid w:val="0011713E"/>
    <w:rsid w:val="00120B8F"/>
    <w:rsid w:val="0012132C"/>
    <w:rsid w:val="00121825"/>
    <w:rsid w:val="00121BB1"/>
    <w:rsid w:val="00121D7A"/>
    <w:rsid w:val="00123C76"/>
    <w:rsid w:val="00123DBE"/>
    <w:rsid w:val="0012447D"/>
    <w:rsid w:val="0012479B"/>
    <w:rsid w:val="00125DBD"/>
    <w:rsid w:val="00125EEE"/>
    <w:rsid w:val="0012625A"/>
    <w:rsid w:val="0012727F"/>
    <w:rsid w:val="00127AA4"/>
    <w:rsid w:val="00127ADA"/>
    <w:rsid w:val="00130A28"/>
    <w:rsid w:val="00130B8B"/>
    <w:rsid w:val="0013603B"/>
    <w:rsid w:val="001366FE"/>
    <w:rsid w:val="001370A2"/>
    <w:rsid w:val="0013748B"/>
    <w:rsid w:val="00140C9D"/>
    <w:rsid w:val="00141517"/>
    <w:rsid w:val="0014192F"/>
    <w:rsid w:val="00142DFD"/>
    <w:rsid w:val="001430E2"/>
    <w:rsid w:val="0014369C"/>
    <w:rsid w:val="00143D9B"/>
    <w:rsid w:val="00143FF7"/>
    <w:rsid w:val="001451F6"/>
    <w:rsid w:val="00146FDB"/>
    <w:rsid w:val="00150756"/>
    <w:rsid w:val="00150783"/>
    <w:rsid w:val="00150891"/>
    <w:rsid w:val="00150B62"/>
    <w:rsid w:val="0015208E"/>
    <w:rsid w:val="00152728"/>
    <w:rsid w:val="0015278B"/>
    <w:rsid w:val="00153F0E"/>
    <w:rsid w:val="001543C2"/>
    <w:rsid w:val="0015575D"/>
    <w:rsid w:val="00155947"/>
    <w:rsid w:val="00155AF8"/>
    <w:rsid w:val="00156A91"/>
    <w:rsid w:val="00157AAC"/>
    <w:rsid w:val="0016092F"/>
    <w:rsid w:val="001617DD"/>
    <w:rsid w:val="00161BCF"/>
    <w:rsid w:val="00163159"/>
    <w:rsid w:val="00164703"/>
    <w:rsid w:val="00165192"/>
    <w:rsid w:val="00165A89"/>
    <w:rsid w:val="00165C70"/>
    <w:rsid w:val="0016663D"/>
    <w:rsid w:val="00166714"/>
    <w:rsid w:val="00166ED9"/>
    <w:rsid w:val="00167336"/>
    <w:rsid w:val="00170101"/>
    <w:rsid w:val="001708F2"/>
    <w:rsid w:val="00170CC1"/>
    <w:rsid w:val="001729B4"/>
    <w:rsid w:val="001730FD"/>
    <w:rsid w:val="00173868"/>
    <w:rsid w:val="00173F9C"/>
    <w:rsid w:val="0017496D"/>
    <w:rsid w:val="00175534"/>
    <w:rsid w:val="0017579E"/>
    <w:rsid w:val="00175B61"/>
    <w:rsid w:val="001761F6"/>
    <w:rsid w:val="001765EF"/>
    <w:rsid w:val="0017718F"/>
    <w:rsid w:val="001802B0"/>
    <w:rsid w:val="001819E3"/>
    <w:rsid w:val="00182079"/>
    <w:rsid w:val="00183ABD"/>
    <w:rsid w:val="00183F0A"/>
    <w:rsid w:val="00184742"/>
    <w:rsid w:val="00184B43"/>
    <w:rsid w:val="00184CEE"/>
    <w:rsid w:val="00186033"/>
    <w:rsid w:val="00186D50"/>
    <w:rsid w:val="001870DA"/>
    <w:rsid w:val="00187253"/>
    <w:rsid w:val="00190485"/>
    <w:rsid w:val="001910DB"/>
    <w:rsid w:val="00191B5D"/>
    <w:rsid w:val="001920D7"/>
    <w:rsid w:val="00192565"/>
    <w:rsid w:val="00192A84"/>
    <w:rsid w:val="00192B48"/>
    <w:rsid w:val="001942D4"/>
    <w:rsid w:val="00195478"/>
    <w:rsid w:val="001956FA"/>
    <w:rsid w:val="00196404"/>
    <w:rsid w:val="00196432"/>
    <w:rsid w:val="001A03A3"/>
    <w:rsid w:val="001A049F"/>
    <w:rsid w:val="001A08B7"/>
    <w:rsid w:val="001A0E7E"/>
    <w:rsid w:val="001A0EF0"/>
    <w:rsid w:val="001A11B9"/>
    <w:rsid w:val="001A1AFA"/>
    <w:rsid w:val="001A1CF2"/>
    <w:rsid w:val="001A1DAB"/>
    <w:rsid w:val="001A2441"/>
    <w:rsid w:val="001A24AD"/>
    <w:rsid w:val="001A290E"/>
    <w:rsid w:val="001A2D5C"/>
    <w:rsid w:val="001A361F"/>
    <w:rsid w:val="001A41D4"/>
    <w:rsid w:val="001A5B8F"/>
    <w:rsid w:val="001A5DE8"/>
    <w:rsid w:val="001A6627"/>
    <w:rsid w:val="001B30A5"/>
    <w:rsid w:val="001B34B6"/>
    <w:rsid w:val="001B3501"/>
    <w:rsid w:val="001B39AC"/>
    <w:rsid w:val="001B3B4F"/>
    <w:rsid w:val="001B3DDF"/>
    <w:rsid w:val="001B400B"/>
    <w:rsid w:val="001B4A5D"/>
    <w:rsid w:val="001B4FA8"/>
    <w:rsid w:val="001B5049"/>
    <w:rsid w:val="001B6064"/>
    <w:rsid w:val="001B6CE8"/>
    <w:rsid w:val="001C1086"/>
    <w:rsid w:val="001C12A0"/>
    <w:rsid w:val="001C1A31"/>
    <w:rsid w:val="001C1CD7"/>
    <w:rsid w:val="001C318A"/>
    <w:rsid w:val="001C385B"/>
    <w:rsid w:val="001C3AF9"/>
    <w:rsid w:val="001C3C54"/>
    <w:rsid w:val="001C475B"/>
    <w:rsid w:val="001C4E03"/>
    <w:rsid w:val="001C6C6A"/>
    <w:rsid w:val="001C7FF0"/>
    <w:rsid w:val="001D00A5"/>
    <w:rsid w:val="001D08D7"/>
    <w:rsid w:val="001D1115"/>
    <w:rsid w:val="001D1278"/>
    <w:rsid w:val="001D3513"/>
    <w:rsid w:val="001D3FFA"/>
    <w:rsid w:val="001D512D"/>
    <w:rsid w:val="001D55FC"/>
    <w:rsid w:val="001D5E92"/>
    <w:rsid w:val="001D6343"/>
    <w:rsid w:val="001D76E6"/>
    <w:rsid w:val="001E0304"/>
    <w:rsid w:val="001E0EA8"/>
    <w:rsid w:val="001E1742"/>
    <w:rsid w:val="001E1CB0"/>
    <w:rsid w:val="001E1CEA"/>
    <w:rsid w:val="001E1D62"/>
    <w:rsid w:val="001E1DBB"/>
    <w:rsid w:val="001E2756"/>
    <w:rsid w:val="001E3317"/>
    <w:rsid w:val="001E5498"/>
    <w:rsid w:val="001E6CD8"/>
    <w:rsid w:val="001F1481"/>
    <w:rsid w:val="001F1D1A"/>
    <w:rsid w:val="001F2A21"/>
    <w:rsid w:val="001F3B2A"/>
    <w:rsid w:val="001F3B4C"/>
    <w:rsid w:val="001F3B62"/>
    <w:rsid w:val="001F3E4E"/>
    <w:rsid w:val="001F40F6"/>
    <w:rsid w:val="001F418C"/>
    <w:rsid w:val="001F463F"/>
    <w:rsid w:val="001F4C96"/>
    <w:rsid w:val="001F5B4C"/>
    <w:rsid w:val="0020029E"/>
    <w:rsid w:val="002013E8"/>
    <w:rsid w:val="00202D29"/>
    <w:rsid w:val="0020301F"/>
    <w:rsid w:val="00203EE1"/>
    <w:rsid w:val="002046F0"/>
    <w:rsid w:val="0020508F"/>
    <w:rsid w:val="00206549"/>
    <w:rsid w:val="00206943"/>
    <w:rsid w:val="00206B9C"/>
    <w:rsid w:val="002073C5"/>
    <w:rsid w:val="00207693"/>
    <w:rsid w:val="00207BB2"/>
    <w:rsid w:val="00207F8F"/>
    <w:rsid w:val="00210956"/>
    <w:rsid w:val="00210B43"/>
    <w:rsid w:val="00211697"/>
    <w:rsid w:val="00211980"/>
    <w:rsid w:val="00212294"/>
    <w:rsid w:val="002126D1"/>
    <w:rsid w:val="00212C34"/>
    <w:rsid w:val="00213B3D"/>
    <w:rsid w:val="00213C69"/>
    <w:rsid w:val="00214B90"/>
    <w:rsid w:val="002154A8"/>
    <w:rsid w:val="0021734A"/>
    <w:rsid w:val="00217A56"/>
    <w:rsid w:val="00217C4F"/>
    <w:rsid w:val="00220BC0"/>
    <w:rsid w:val="002212FA"/>
    <w:rsid w:val="002213C6"/>
    <w:rsid w:val="00221486"/>
    <w:rsid w:val="00221674"/>
    <w:rsid w:val="00221BA9"/>
    <w:rsid w:val="0022238D"/>
    <w:rsid w:val="00222B7E"/>
    <w:rsid w:val="00223517"/>
    <w:rsid w:val="00223AA3"/>
    <w:rsid w:val="00223ABF"/>
    <w:rsid w:val="00223CFB"/>
    <w:rsid w:val="002241EF"/>
    <w:rsid w:val="002244DE"/>
    <w:rsid w:val="00224678"/>
    <w:rsid w:val="00224A29"/>
    <w:rsid w:val="00224D6C"/>
    <w:rsid w:val="002269D1"/>
    <w:rsid w:val="00226BD9"/>
    <w:rsid w:val="00230137"/>
    <w:rsid w:val="0023083E"/>
    <w:rsid w:val="0023161E"/>
    <w:rsid w:val="0023179D"/>
    <w:rsid w:val="00231EA7"/>
    <w:rsid w:val="0023228C"/>
    <w:rsid w:val="002325BA"/>
    <w:rsid w:val="0023272B"/>
    <w:rsid w:val="00232AE8"/>
    <w:rsid w:val="00232EF5"/>
    <w:rsid w:val="00234DAE"/>
    <w:rsid w:val="00236575"/>
    <w:rsid w:val="00236919"/>
    <w:rsid w:val="002419FB"/>
    <w:rsid w:val="00241A5C"/>
    <w:rsid w:val="00241CED"/>
    <w:rsid w:val="00243C8A"/>
    <w:rsid w:val="00243D5E"/>
    <w:rsid w:val="00243F32"/>
    <w:rsid w:val="00244AF5"/>
    <w:rsid w:val="00244E52"/>
    <w:rsid w:val="00245499"/>
    <w:rsid w:val="00246CB8"/>
    <w:rsid w:val="0024715E"/>
    <w:rsid w:val="0024754E"/>
    <w:rsid w:val="002508A7"/>
    <w:rsid w:val="002508FC"/>
    <w:rsid w:val="00250AF0"/>
    <w:rsid w:val="00250DBF"/>
    <w:rsid w:val="00251045"/>
    <w:rsid w:val="00251736"/>
    <w:rsid w:val="002518DE"/>
    <w:rsid w:val="002523B7"/>
    <w:rsid w:val="00253BD1"/>
    <w:rsid w:val="00253E57"/>
    <w:rsid w:val="00254995"/>
    <w:rsid w:val="00255299"/>
    <w:rsid w:val="002560E6"/>
    <w:rsid w:val="00256E23"/>
    <w:rsid w:val="002574A8"/>
    <w:rsid w:val="00260D6D"/>
    <w:rsid w:val="00261733"/>
    <w:rsid w:val="00262817"/>
    <w:rsid w:val="00262952"/>
    <w:rsid w:val="00262DD9"/>
    <w:rsid w:val="002636A5"/>
    <w:rsid w:val="00263743"/>
    <w:rsid w:val="00263C11"/>
    <w:rsid w:val="00264CAE"/>
    <w:rsid w:val="00264DC6"/>
    <w:rsid w:val="0026528E"/>
    <w:rsid w:val="00265F15"/>
    <w:rsid w:val="00266F8C"/>
    <w:rsid w:val="00266FB4"/>
    <w:rsid w:val="002673A7"/>
    <w:rsid w:val="00267B37"/>
    <w:rsid w:val="00271315"/>
    <w:rsid w:val="00272510"/>
    <w:rsid w:val="0027289B"/>
    <w:rsid w:val="00273315"/>
    <w:rsid w:val="00273A27"/>
    <w:rsid w:val="002747D8"/>
    <w:rsid w:val="00276457"/>
    <w:rsid w:val="00276639"/>
    <w:rsid w:val="00276876"/>
    <w:rsid w:val="002773CB"/>
    <w:rsid w:val="00277B46"/>
    <w:rsid w:val="0028000E"/>
    <w:rsid w:val="00280B21"/>
    <w:rsid w:val="0028154C"/>
    <w:rsid w:val="00281F6F"/>
    <w:rsid w:val="002825C9"/>
    <w:rsid w:val="00283219"/>
    <w:rsid w:val="00283BDA"/>
    <w:rsid w:val="00284255"/>
    <w:rsid w:val="002842DE"/>
    <w:rsid w:val="0028431D"/>
    <w:rsid w:val="00284833"/>
    <w:rsid w:val="00284922"/>
    <w:rsid w:val="00284B5D"/>
    <w:rsid w:val="002850D8"/>
    <w:rsid w:val="002910A4"/>
    <w:rsid w:val="002914A9"/>
    <w:rsid w:val="00291A72"/>
    <w:rsid w:val="00291C2C"/>
    <w:rsid w:val="002921A9"/>
    <w:rsid w:val="0029367A"/>
    <w:rsid w:val="00293B28"/>
    <w:rsid w:val="002947B4"/>
    <w:rsid w:val="0029491E"/>
    <w:rsid w:val="00294F21"/>
    <w:rsid w:val="00295412"/>
    <w:rsid w:val="00295642"/>
    <w:rsid w:val="0029627D"/>
    <w:rsid w:val="00296729"/>
    <w:rsid w:val="00297268"/>
    <w:rsid w:val="00297392"/>
    <w:rsid w:val="002A005C"/>
    <w:rsid w:val="002A0861"/>
    <w:rsid w:val="002A0DFD"/>
    <w:rsid w:val="002A130A"/>
    <w:rsid w:val="002A16E4"/>
    <w:rsid w:val="002A1840"/>
    <w:rsid w:val="002A1F2C"/>
    <w:rsid w:val="002A20DF"/>
    <w:rsid w:val="002A3AA5"/>
    <w:rsid w:val="002A3D28"/>
    <w:rsid w:val="002A4B2B"/>
    <w:rsid w:val="002A5082"/>
    <w:rsid w:val="002A5594"/>
    <w:rsid w:val="002A56E8"/>
    <w:rsid w:val="002A5DEE"/>
    <w:rsid w:val="002A6317"/>
    <w:rsid w:val="002A7D5A"/>
    <w:rsid w:val="002B0140"/>
    <w:rsid w:val="002B1035"/>
    <w:rsid w:val="002B15C5"/>
    <w:rsid w:val="002B1685"/>
    <w:rsid w:val="002B18C8"/>
    <w:rsid w:val="002B2077"/>
    <w:rsid w:val="002B2A14"/>
    <w:rsid w:val="002B2CCF"/>
    <w:rsid w:val="002B30CC"/>
    <w:rsid w:val="002B3BCE"/>
    <w:rsid w:val="002B6633"/>
    <w:rsid w:val="002B6E2D"/>
    <w:rsid w:val="002B74F1"/>
    <w:rsid w:val="002C1E7E"/>
    <w:rsid w:val="002C30F7"/>
    <w:rsid w:val="002C3382"/>
    <w:rsid w:val="002C384C"/>
    <w:rsid w:val="002C44E7"/>
    <w:rsid w:val="002C545F"/>
    <w:rsid w:val="002C57ED"/>
    <w:rsid w:val="002C628A"/>
    <w:rsid w:val="002C66F6"/>
    <w:rsid w:val="002C7266"/>
    <w:rsid w:val="002D03B2"/>
    <w:rsid w:val="002D131E"/>
    <w:rsid w:val="002D2BCB"/>
    <w:rsid w:val="002D314E"/>
    <w:rsid w:val="002D3A7F"/>
    <w:rsid w:val="002D3CCD"/>
    <w:rsid w:val="002D4218"/>
    <w:rsid w:val="002D4BAD"/>
    <w:rsid w:val="002D54B6"/>
    <w:rsid w:val="002D5E59"/>
    <w:rsid w:val="002D64A0"/>
    <w:rsid w:val="002D65DF"/>
    <w:rsid w:val="002D6741"/>
    <w:rsid w:val="002D72A1"/>
    <w:rsid w:val="002D78E4"/>
    <w:rsid w:val="002E05A0"/>
    <w:rsid w:val="002E0AE3"/>
    <w:rsid w:val="002E144E"/>
    <w:rsid w:val="002E29D8"/>
    <w:rsid w:val="002E34D9"/>
    <w:rsid w:val="002E3665"/>
    <w:rsid w:val="002E3718"/>
    <w:rsid w:val="002E47D1"/>
    <w:rsid w:val="002E4B7C"/>
    <w:rsid w:val="002E4C65"/>
    <w:rsid w:val="002E54A3"/>
    <w:rsid w:val="002E5A77"/>
    <w:rsid w:val="002E5D55"/>
    <w:rsid w:val="002E5D7F"/>
    <w:rsid w:val="002E5E96"/>
    <w:rsid w:val="002E68DB"/>
    <w:rsid w:val="002E7ABF"/>
    <w:rsid w:val="002F1A6D"/>
    <w:rsid w:val="002F27CA"/>
    <w:rsid w:val="002F2A00"/>
    <w:rsid w:val="002F33BF"/>
    <w:rsid w:val="002F464D"/>
    <w:rsid w:val="002F4E55"/>
    <w:rsid w:val="002F4FAB"/>
    <w:rsid w:val="002F5069"/>
    <w:rsid w:val="002F5995"/>
    <w:rsid w:val="002F61B9"/>
    <w:rsid w:val="002F63B4"/>
    <w:rsid w:val="002F70B0"/>
    <w:rsid w:val="002F712A"/>
    <w:rsid w:val="002F77E8"/>
    <w:rsid w:val="00300E7C"/>
    <w:rsid w:val="00301F21"/>
    <w:rsid w:val="00302C51"/>
    <w:rsid w:val="0030314E"/>
    <w:rsid w:val="00304139"/>
    <w:rsid w:val="00304CD1"/>
    <w:rsid w:val="00304F26"/>
    <w:rsid w:val="0030502C"/>
    <w:rsid w:val="0030507E"/>
    <w:rsid w:val="00305E4E"/>
    <w:rsid w:val="00306654"/>
    <w:rsid w:val="0030756A"/>
    <w:rsid w:val="00310002"/>
    <w:rsid w:val="003103C3"/>
    <w:rsid w:val="00310985"/>
    <w:rsid w:val="00310BEF"/>
    <w:rsid w:val="00310D0D"/>
    <w:rsid w:val="00311F7E"/>
    <w:rsid w:val="003121C6"/>
    <w:rsid w:val="003140FB"/>
    <w:rsid w:val="00314709"/>
    <w:rsid w:val="00314A43"/>
    <w:rsid w:val="00314FF1"/>
    <w:rsid w:val="0031538F"/>
    <w:rsid w:val="00315785"/>
    <w:rsid w:val="00315860"/>
    <w:rsid w:val="00316B9C"/>
    <w:rsid w:val="00321511"/>
    <w:rsid w:val="00323137"/>
    <w:rsid w:val="00323FA4"/>
    <w:rsid w:val="003249B2"/>
    <w:rsid w:val="00325717"/>
    <w:rsid w:val="00325A11"/>
    <w:rsid w:val="00326263"/>
    <w:rsid w:val="003274EC"/>
    <w:rsid w:val="003277EB"/>
    <w:rsid w:val="003278E4"/>
    <w:rsid w:val="0033060D"/>
    <w:rsid w:val="003326A2"/>
    <w:rsid w:val="00333B28"/>
    <w:rsid w:val="00334E81"/>
    <w:rsid w:val="00336D03"/>
    <w:rsid w:val="00337C4D"/>
    <w:rsid w:val="003405A9"/>
    <w:rsid w:val="0034196B"/>
    <w:rsid w:val="00341FC6"/>
    <w:rsid w:val="0034286F"/>
    <w:rsid w:val="003435B7"/>
    <w:rsid w:val="0034391F"/>
    <w:rsid w:val="00343E7F"/>
    <w:rsid w:val="003452ED"/>
    <w:rsid w:val="00346A76"/>
    <w:rsid w:val="0034710B"/>
    <w:rsid w:val="003471C1"/>
    <w:rsid w:val="00347682"/>
    <w:rsid w:val="003478DF"/>
    <w:rsid w:val="00347C15"/>
    <w:rsid w:val="00350127"/>
    <w:rsid w:val="00351E9C"/>
    <w:rsid w:val="00352124"/>
    <w:rsid w:val="0035223F"/>
    <w:rsid w:val="0035277C"/>
    <w:rsid w:val="003529EA"/>
    <w:rsid w:val="00352C25"/>
    <w:rsid w:val="00352D8E"/>
    <w:rsid w:val="0035305E"/>
    <w:rsid w:val="00354CE3"/>
    <w:rsid w:val="00355212"/>
    <w:rsid w:val="003554CF"/>
    <w:rsid w:val="00356B63"/>
    <w:rsid w:val="00357038"/>
    <w:rsid w:val="0035746F"/>
    <w:rsid w:val="00360D9F"/>
    <w:rsid w:val="0036157F"/>
    <w:rsid w:val="00361BA8"/>
    <w:rsid w:val="00361FED"/>
    <w:rsid w:val="0036265E"/>
    <w:rsid w:val="00363113"/>
    <w:rsid w:val="00364765"/>
    <w:rsid w:val="003647EC"/>
    <w:rsid w:val="0036610B"/>
    <w:rsid w:val="003661DF"/>
    <w:rsid w:val="00370583"/>
    <w:rsid w:val="00371D6C"/>
    <w:rsid w:val="00371EB5"/>
    <w:rsid w:val="0037227B"/>
    <w:rsid w:val="00372AA2"/>
    <w:rsid w:val="00373B1B"/>
    <w:rsid w:val="00373EC9"/>
    <w:rsid w:val="00374E04"/>
    <w:rsid w:val="0037543D"/>
    <w:rsid w:val="003756F0"/>
    <w:rsid w:val="00377AE9"/>
    <w:rsid w:val="00377D0D"/>
    <w:rsid w:val="00377DB6"/>
    <w:rsid w:val="00380B9C"/>
    <w:rsid w:val="003816CF"/>
    <w:rsid w:val="00382B98"/>
    <w:rsid w:val="00382F83"/>
    <w:rsid w:val="0038336B"/>
    <w:rsid w:val="003878E0"/>
    <w:rsid w:val="00390012"/>
    <w:rsid w:val="003913C6"/>
    <w:rsid w:val="003913DF"/>
    <w:rsid w:val="0039159F"/>
    <w:rsid w:val="0039210F"/>
    <w:rsid w:val="00393504"/>
    <w:rsid w:val="00393B65"/>
    <w:rsid w:val="00393F5C"/>
    <w:rsid w:val="00393FD8"/>
    <w:rsid w:val="003940D4"/>
    <w:rsid w:val="00394408"/>
    <w:rsid w:val="00394844"/>
    <w:rsid w:val="00395095"/>
    <w:rsid w:val="003951EA"/>
    <w:rsid w:val="003957E3"/>
    <w:rsid w:val="00395D91"/>
    <w:rsid w:val="00396C98"/>
    <w:rsid w:val="00396CA1"/>
    <w:rsid w:val="00396FD0"/>
    <w:rsid w:val="00397010"/>
    <w:rsid w:val="00397BE6"/>
    <w:rsid w:val="00397EEC"/>
    <w:rsid w:val="003A04FF"/>
    <w:rsid w:val="003A180D"/>
    <w:rsid w:val="003A21C4"/>
    <w:rsid w:val="003A2A11"/>
    <w:rsid w:val="003A3274"/>
    <w:rsid w:val="003A371D"/>
    <w:rsid w:val="003A4377"/>
    <w:rsid w:val="003A43B5"/>
    <w:rsid w:val="003A49E9"/>
    <w:rsid w:val="003A52A6"/>
    <w:rsid w:val="003A54FB"/>
    <w:rsid w:val="003A579F"/>
    <w:rsid w:val="003A5BAA"/>
    <w:rsid w:val="003A64EE"/>
    <w:rsid w:val="003B177F"/>
    <w:rsid w:val="003B18D7"/>
    <w:rsid w:val="003B2B87"/>
    <w:rsid w:val="003B4FAB"/>
    <w:rsid w:val="003B6329"/>
    <w:rsid w:val="003B63BA"/>
    <w:rsid w:val="003B78C8"/>
    <w:rsid w:val="003C0E35"/>
    <w:rsid w:val="003C12D1"/>
    <w:rsid w:val="003C1D26"/>
    <w:rsid w:val="003C29BD"/>
    <w:rsid w:val="003C2B77"/>
    <w:rsid w:val="003C2D9F"/>
    <w:rsid w:val="003C36B3"/>
    <w:rsid w:val="003C5DA9"/>
    <w:rsid w:val="003C6D1F"/>
    <w:rsid w:val="003C7208"/>
    <w:rsid w:val="003C763D"/>
    <w:rsid w:val="003C7A6A"/>
    <w:rsid w:val="003C7CF2"/>
    <w:rsid w:val="003D0133"/>
    <w:rsid w:val="003D135F"/>
    <w:rsid w:val="003D3DCE"/>
    <w:rsid w:val="003D4BEB"/>
    <w:rsid w:val="003D5C09"/>
    <w:rsid w:val="003D6060"/>
    <w:rsid w:val="003D633F"/>
    <w:rsid w:val="003D69D7"/>
    <w:rsid w:val="003D7547"/>
    <w:rsid w:val="003D7790"/>
    <w:rsid w:val="003D78A3"/>
    <w:rsid w:val="003D7A08"/>
    <w:rsid w:val="003D7C43"/>
    <w:rsid w:val="003E1D9B"/>
    <w:rsid w:val="003E2494"/>
    <w:rsid w:val="003E280B"/>
    <w:rsid w:val="003E36A9"/>
    <w:rsid w:val="003E3814"/>
    <w:rsid w:val="003E4834"/>
    <w:rsid w:val="003E558F"/>
    <w:rsid w:val="003E5CC0"/>
    <w:rsid w:val="003E6A4F"/>
    <w:rsid w:val="003E6B7E"/>
    <w:rsid w:val="003E7089"/>
    <w:rsid w:val="003E70CE"/>
    <w:rsid w:val="003F0D3E"/>
    <w:rsid w:val="003F148A"/>
    <w:rsid w:val="003F154A"/>
    <w:rsid w:val="003F23F4"/>
    <w:rsid w:val="003F2559"/>
    <w:rsid w:val="003F2E05"/>
    <w:rsid w:val="003F2E5C"/>
    <w:rsid w:val="003F3519"/>
    <w:rsid w:val="003F37B9"/>
    <w:rsid w:val="003F45EC"/>
    <w:rsid w:val="003F4BB3"/>
    <w:rsid w:val="003F5B62"/>
    <w:rsid w:val="003F5DC3"/>
    <w:rsid w:val="003F7083"/>
    <w:rsid w:val="003F74C7"/>
    <w:rsid w:val="00402206"/>
    <w:rsid w:val="00403D56"/>
    <w:rsid w:val="0040589F"/>
    <w:rsid w:val="00411040"/>
    <w:rsid w:val="00412670"/>
    <w:rsid w:val="00413227"/>
    <w:rsid w:val="00417568"/>
    <w:rsid w:val="004178B4"/>
    <w:rsid w:val="00417E5E"/>
    <w:rsid w:val="00420312"/>
    <w:rsid w:val="00422E45"/>
    <w:rsid w:val="004234ED"/>
    <w:rsid w:val="00424C78"/>
    <w:rsid w:val="00425CF2"/>
    <w:rsid w:val="00426087"/>
    <w:rsid w:val="00426095"/>
    <w:rsid w:val="0042721D"/>
    <w:rsid w:val="00427443"/>
    <w:rsid w:val="00430571"/>
    <w:rsid w:val="00431206"/>
    <w:rsid w:val="00431B41"/>
    <w:rsid w:val="00433E11"/>
    <w:rsid w:val="00434743"/>
    <w:rsid w:val="00434B69"/>
    <w:rsid w:val="0043504E"/>
    <w:rsid w:val="00435BDB"/>
    <w:rsid w:val="00435FFF"/>
    <w:rsid w:val="0043644A"/>
    <w:rsid w:val="004379C1"/>
    <w:rsid w:val="004407F8"/>
    <w:rsid w:val="00441213"/>
    <w:rsid w:val="00441C9B"/>
    <w:rsid w:val="00443045"/>
    <w:rsid w:val="00443757"/>
    <w:rsid w:val="004441C7"/>
    <w:rsid w:val="00444DBD"/>
    <w:rsid w:val="00444F3F"/>
    <w:rsid w:val="0044509D"/>
    <w:rsid w:val="00445CAF"/>
    <w:rsid w:val="00447133"/>
    <w:rsid w:val="004471CB"/>
    <w:rsid w:val="0044724B"/>
    <w:rsid w:val="00447E78"/>
    <w:rsid w:val="0045270E"/>
    <w:rsid w:val="00452D04"/>
    <w:rsid w:val="00454046"/>
    <w:rsid w:val="0045457F"/>
    <w:rsid w:val="004554EF"/>
    <w:rsid w:val="004554FE"/>
    <w:rsid w:val="00456363"/>
    <w:rsid w:val="00456F29"/>
    <w:rsid w:val="00457051"/>
    <w:rsid w:val="004571A9"/>
    <w:rsid w:val="004571BA"/>
    <w:rsid w:val="00457202"/>
    <w:rsid w:val="004604E7"/>
    <w:rsid w:val="004610D1"/>
    <w:rsid w:val="004611E8"/>
    <w:rsid w:val="00461604"/>
    <w:rsid w:val="0046202E"/>
    <w:rsid w:val="004622FF"/>
    <w:rsid w:val="00462EA5"/>
    <w:rsid w:val="004635CD"/>
    <w:rsid w:val="00463826"/>
    <w:rsid w:val="00463E36"/>
    <w:rsid w:val="00464811"/>
    <w:rsid w:val="00464B9F"/>
    <w:rsid w:val="00466F8C"/>
    <w:rsid w:val="0046782C"/>
    <w:rsid w:val="00467E3D"/>
    <w:rsid w:val="00470717"/>
    <w:rsid w:val="004708B2"/>
    <w:rsid w:val="00470BA6"/>
    <w:rsid w:val="00470F12"/>
    <w:rsid w:val="00471B17"/>
    <w:rsid w:val="00471D28"/>
    <w:rsid w:val="00472017"/>
    <w:rsid w:val="004722CB"/>
    <w:rsid w:val="00472557"/>
    <w:rsid w:val="004732CA"/>
    <w:rsid w:val="00473FE8"/>
    <w:rsid w:val="00474829"/>
    <w:rsid w:val="00474D79"/>
    <w:rsid w:val="00476526"/>
    <w:rsid w:val="0047719A"/>
    <w:rsid w:val="0047720E"/>
    <w:rsid w:val="00480ED7"/>
    <w:rsid w:val="00481D95"/>
    <w:rsid w:val="00482262"/>
    <w:rsid w:val="004822CF"/>
    <w:rsid w:val="00483E61"/>
    <w:rsid w:val="004842F1"/>
    <w:rsid w:val="004860FE"/>
    <w:rsid w:val="00486385"/>
    <w:rsid w:val="00486409"/>
    <w:rsid w:val="004903F8"/>
    <w:rsid w:val="0049042A"/>
    <w:rsid w:val="0049084D"/>
    <w:rsid w:val="00490876"/>
    <w:rsid w:val="00490E78"/>
    <w:rsid w:val="0049108D"/>
    <w:rsid w:val="00492622"/>
    <w:rsid w:val="00492700"/>
    <w:rsid w:val="0049309E"/>
    <w:rsid w:val="004944BD"/>
    <w:rsid w:val="00494EFC"/>
    <w:rsid w:val="004951A0"/>
    <w:rsid w:val="00495CAA"/>
    <w:rsid w:val="00496045"/>
    <w:rsid w:val="00496DCD"/>
    <w:rsid w:val="00497E48"/>
    <w:rsid w:val="004A020D"/>
    <w:rsid w:val="004A086F"/>
    <w:rsid w:val="004A0BD6"/>
    <w:rsid w:val="004A11C3"/>
    <w:rsid w:val="004A1CA2"/>
    <w:rsid w:val="004A4B5D"/>
    <w:rsid w:val="004A4F68"/>
    <w:rsid w:val="004A5054"/>
    <w:rsid w:val="004A56FD"/>
    <w:rsid w:val="004A590F"/>
    <w:rsid w:val="004A6082"/>
    <w:rsid w:val="004A6AF7"/>
    <w:rsid w:val="004A6FF2"/>
    <w:rsid w:val="004A7CDC"/>
    <w:rsid w:val="004B096D"/>
    <w:rsid w:val="004B0EFB"/>
    <w:rsid w:val="004B19EA"/>
    <w:rsid w:val="004B1B18"/>
    <w:rsid w:val="004B1BE8"/>
    <w:rsid w:val="004B1D30"/>
    <w:rsid w:val="004B1D67"/>
    <w:rsid w:val="004B1EC5"/>
    <w:rsid w:val="004B240A"/>
    <w:rsid w:val="004B2B7D"/>
    <w:rsid w:val="004B2BD8"/>
    <w:rsid w:val="004B3894"/>
    <w:rsid w:val="004B40F1"/>
    <w:rsid w:val="004B4F51"/>
    <w:rsid w:val="004B56F8"/>
    <w:rsid w:val="004B6A3E"/>
    <w:rsid w:val="004B7A28"/>
    <w:rsid w:val="004B7D4E"/>
    <w:rsid w:val="004B7F1B"/>
    <w:rsid w:val="004C01BB"/>
    <w:rsid w:val="004C021D"/>
    <w:rsid w:val="004C2F69"/>
    <w:rsid w:val="004C3AFB"/>
    <w:rsid w:val="004C479B"/>
    <w:rsid w:val="004C4987"/>
    <w:rsid w:val="004C5842"/>
    <w:rsid w:val="004C72D1"/>
    <w:rsid w:val="004C7590"/>
    <w:rsid w:val="004C7E95"/>
    <w:rsid w:val="004D1525"/>
    <w:rsid w:val="004D1B35"/>
    <w:rsid w:val="004D2C00"/>
    <w:rsid w:val="004D2FA4"/>
    <w:rsid w:val="004D306A"/>
    <w:rsid w:val="004D4032"/>
    <w:rsid w:val="004D43D8"/>
    <w:rsid w:val="004D5406"/>
    <w:rsid w:val="004D621E"/>
    <w:rsid w:val="004D638A"/>
    <w:rsid w:val="004D65AC"/>
    <w:rsid w:val="004D6850"/>
    <w:rsid w:val="004D7286"/>
    <w:rsid w:val="004D78A3"/>
    <w:rsid w:val="004D7B63"/>
    <w:rsid w:val="004E21F3"/>
    <w:rsid w:val="004E2EC9"/>
    <w:rsid w:val="004E32E9"/>
    <w:rsid w:val="004E3AE3"/>
    <w:rsid w:val="004E480A"/>
    <w:rsid w:val="004E535E"/>
    <w:rsid w:val="004E5EBA"/>
    <w:rsid w:val="004E5F52"/>
    <w:rsid w:val="004E5FEF"/>
    <w:rsid w:val="004E6132"/>
    <w:rsid w:val="004E66E3"/>
    <w:rsid w:val="004E67A5"/>
    <w:rsid w:val="004E7FDE"/>
    <w:rsid w:val="004F04C2"/>
    <w:rsid w:val="004F0EE2"/>
    <w:rsid w:val="004F15E5"/>
    <w:rsid w:val="004F1D0C"/>
    <w:rsid w:val="004F1F64"/>
    <w:rsid w:val="004F2E04"/>
    <w:rsid w:val="004F36CB"/>
    <w:rsid w:val="004F53B7"/>
    <w:rsid w:val="004F53BC"/>
    <w:rsid w:val="004F64F0"/>
    <w:rsid w:val="004F714C"/>
    <w:rsid w:val="004F72A8"/>
    <w:rsid w:val="004F7A25"/>
    <w:rsid w:val="00501E58"/>
    <w:rsid w:val="00502378"/>
    <w:rsid w:val="005025D4"/>
    <w:rsid w:val="00505486"/>
    <w:rsid w:val="00506ECD"/>
    <w:rsid w:val="00507050"/>
    <w:rsid w:val="00507098"/>
    <w:rsid w:val="005074D3"/>
    <w:rsid w:val="005101B2"/>
    <w:rsid w:val="00510815"/>
    <w:rsid w:val="0051193A"/>
    <w:rsid w:val="00511F52"/>
    <w:rsid w:val="00512081"/>
    <w:rsid w:val="00512F84"/>
    <w:rsid w:val="00512F92"/>
    <w:rsid w:val="0051330C"/>
    <w:rsid w:val="00513D9F"/>
    <w:rsid w:val="00514F0C"/>
    <w:rsid w:val="00515E7D"/>
    <w:rsid w:val="00516F10"/>
    <w:rsid w:val="00517B55"/>
    <w:rsid w:val="00517C13"/>
    <w:rsid w:val="0052014E"/>
    <w:rsid w:val="00520C95"/>
    <w:rsid w:val="0052104A"/>
    <w:rsid w:val="00521C17"/>
    <w:rsid w:val="00522A31"/>
    <w:rsid w:val="00522F01"/>
    <w:rsid w:val="00523914"/>
    <w:rsid w:val="00523CED"/>
    <w:rsid w:val="00524502"/>
    <w:rsid w:val="00525446"/>
    <w:rsid w:val="005258DE"/>
    <w:rsid w:val="0052616C"/>
    <w:rsid w:val="005261EC"/>
    <w:rsid w:val="00526E06"/>
    <w:rsid w:val="00527248"/>
    <w:rsid w:val="005273BB"/>
    <w:rsid w:val="00530BA5"/>
    <w:rsid w:val="00532C3B"/>
    <w:rsid w:val="0053337D"/>
    <w:rsid w:val="00533B2D"/>
    <w:rsid w:val="005347D5"/>
    <w:rsid w:val="00534C4A"/>
    <w:rsid w:val="00535B25"/>
    <w:rsid w:val="00535EBB"/>
    <w:rsid w:val="00537AB7"/>
    <w:rsid w:val="00537E2B"/>
    <w:rsid w:val="00540101"/>
    <w:rsid w:val="0054021C"/>
    <w:rsid w:val="00540362"/>
    <w:rsid w:val="00540A7F"/>
    <w:rsid w:val="0054196A"/>
    <w:rsid w:val="00542819"/>
    <w:rsid w:val="00543328"/>
    <w:rsid w:val="005453C1"/>
    <w:rsid w:val="005457A6"/>
    <w:rsid w:val="00545E9F"/>
    <w:rsid w:val="00546E30"/>
    <w:rsid w:val="005471FC"/>
    <w:rsid w:val="0054774F"/>
    <w:rsid w:val="00547B71"/>
    <w:rsid w:val="00551AE3"/>
    <w:rsid w:val="00551E0B"/>
    <w:rsid w:val="005521AB"/>
    <w:rsid w:val="00553256"/>
    <w:rsid w:val="00553527"/>
    <w:rsid w:val="005541CE"/>
    <w:rsid w:val="005547FF"/>
    <w:rsid w:val="00554CD1"/>
    <w:rsid w:val="00554F79"/>
    <w:rsid w:val="005577CF"/>
    <w:rsid w:val="00557D94"/>
    <w:rsid w:val="0056018C"/>
    <w:rsid w:val="005601ED"/>
    <w:rsid w:val="0056169D"/>
    <w:rsid w:val="005627AA"/>
    <w:rsid w:val="00562B25"/>
    <w:rsid w:val="00562DFF"/>
    <w:rsid w:val="005639EF"/>
    <w:rsid w:val="005645B1"/>
    <w:rsid w:val="00564748"/>
    <w:rsid w:val="00570A20"/>
    <w:rsid w:val="005710D9"/>
    <w:rsid w:val="0057116C"/>
    <w:rsid w:val="0057131B"/>
    <w:rsid w:val="00571482"/>
    <w:rsid w:val="005714B0"/>
    <w:rsid w:val="00571A88"/>
    <w:rsid w:val="00571C44"/>
    <w:rsid w:val="00574DE9"/>
    <w:rsid w:val="00575288"/>
    <w:rsid w:val="005764BA"/>
    <w:rsid w:val="00580B27"/>
    <w:rsid w:val="00580C24"/>
    <w:rsid w:val="00580F59"/>
    <w:rsid w:val="00581181"/>
    <w:rsid w:val="00581B4D"/>
    <w:rsid w:val="00581DA7"/>
    <w:rsid w:val="00582657"/>
    <w:rsid w:val="00582952"/>
    <w:rsid w:val="0058380E"/>
    <w:rsid w:val="00583BD4"/>
    <w:rsid w:val="0058489A"/>
    <w:rsid w:val="0058524C"/>
    <w:rsid w:val="00585574"/>
    <w:rsid w:val="00586AF2"/>
    <w:rsid w:val="005870B9"/>
    <w:rsid w:val="00587B35"/>
    <w:rsid w:val="00587F81"/>
    <w:rsid w:val="00590927"/>
    <w:rsid w:val="005922F1"/>
    <w:rsid w:val="00592856"/>
    <w:rsid w:val="00592948"/>
    <w:rsid w:val="00594106"/>
    <w:rsid w:val="00595048"/>
    <w:rsid w:val="0059623A"/>
    <w:rsid w:val="00597F76"/>
    <w:rsid w:val="005A0907"/>
    <w:rsid w:val="005A0EEE"/>
    <w:rsid w:val="005A0FAB"/>
    <w:rsid w:val="005A19B9"/>
    <w:rsid w:val="005A447F"/>
    <w:rsid w:val="005A4E36"/>
    <w:rsid w:val="005A535F"/>
    <w:rsid w:val="005A5DD1"/>
    <w:rsid w:val="005A5EC4"/>
    <w:rsid w:val="005A7693"/>
    <w:rsid w:val="005B0242"/>
    <w:rsid w:val="005B025E"/>
    <w:rsid w:val="005B04D0"/>
    <w:rsid w:val="005B058E"/>
    <w:rsid w:val="005B06F6"/>
    <w:rsid w:val="005B21F8"/>
    <w:rsid w:val="005B2441"/>
    <w:rsid w:val="005B2D3F"/>
    <w:rsid w:val="005B4035"/>
    <w:rsid w:val="005B485B"/>
    <w:rsid w:val="005B4C81"/>
    <w:rsid w:val="005B5792"/>
    <w:rsid w:val="005B5E08"/>
    <w:rsid w:val="005B7170"/>
    <w:rsid w:val="005B7B25"/>
    <w:rsid w:val="005C1098"/>
    <w:rsid w:val="005C1485"/>
    <w:rsid w:val="005C2734"/>
    <w:rsid w:val="005C29F6"/>
    <w:rsid w:val="005C2D27"/>
    <w:rsid w:val="005C2D9F"/>
    <w:rsid w:val="005C2EB8"/>
    <w:rsid w:val="005C3385"/>
    <w:rsid w:val="005C3ED0"/>
    <w:rsid w:val="005C4740"/>
    <w:rsid w:val="005C47AF"/>
    <w:rsid w:val="005C5E41"/>
    <w:rsid w:val="005C687F"/>
    <w:rsid w:val="005C6AE0"/>
    <w:rsid w:val="005C7BA8"/>
    <w:rsid w:val="005D01CE"/>
    <w:rsid w:val="005D1574"/>
    <w:rsid w:val="005D175C"/>
    <w:rsid w:val="005D25B0"/>
    <w:rsid w:val="005D3446"/>
    <w:rsid w:val="005D416F"/>
    <w:rsid w:val="005D5DED"/>
    <w:rsid w:val="005D66AC"/>
    <w:rsid w:val="005D67F6"/>
    <w:rsid w:val="005D78C2"/>
    <w:rsid w:val="005D7EB5"/>
    <w:rsid w:val="005E01D7"/>
    <w:rsid w:val="005E10CE"/>
    <w:rsid w:val="005E194A"/>
    <w:rsid w:val="005E2C04"/>
    <w:rsid w:val="005E2CB9"/>
    <w:rsid w:val="005E3BE1"/>
    <w:rsid w:val="005E44AD"/>
    <w:rsid w:val="005E4607"/>
    <w:rsid w:val="005E5A64"/>
    <w:rsid w:val="005E602A"/>
    <w:rsid w:val="005E69B4"/>
    <w:rsid w:val="005E69F1"/>
    <w:rsid w:val="005E7040"/>
    <w:rsid w:val="005E7599"/>
    <w:rsid w:val="005E7876"/>
    <w:rsid w:val="005F03F2"/>
    <w:rsid w:val="005F068F"/>
    <w:rsid w:val="005F0A05"/>
    <w:rsid w:val="005F1C78"/>
    <w:rsid w:val="005F1F6D"/>
    <w:rsid w:val="005F20A9"/>
    <w:rsid w:val="005F2544"/>
    <w:rsid w:val="005F4281"/>
    <w:rsid w:val="005F494F"/>
    <w:rsid w:val="005F5500"/>
    <w:rsid w:val="005F5879"/>
    <w:rsid w:val="005F5A68"/>
    <w:rsid w:val="005F653B"/>
    <w:rsid w:val="005F6611"/>
    <w:rsid w:val="005F684D"/>
    <w:rsid w:val="005F6A65"/>
    <w:rsid w:val="005F6DF1"/>
    <w:rsid w:val="005F7DB7"/>
    <w:rsid w:val="0060112A"/>
    <w:rsid w:val="0060148A"/>
    <w:rsid w:val="006021D1"/>
    <w:rsid w:val="00602388"/>
    <w:rsid w:val="0060241F"/>
    <w:rsid w:val="00602C68"/>
    <w:rsid w:val="00603392"/>
    <w:rsid w:val="00603AEB"/>
    <w:rsid w:val="00604212"/>
    <w:rsid w:val="006042BD"/>
    <w:rsid w:val="00604D56"/>
    <w:rsid w:val="00605F53"/>
    <w:rsid w:val="00606139"/>
    <w:rsid w:val="00606ADA"/>
    <w:rsid w:val="006072AD"/>
    <w:rsid w:val="006075AE"/>
    <w:rsid w:val="0060762A"/>
    <w:rsid w:val="006079DC"/>
    <w:rsid w:val="0061032C"/>
    <w:rsid w:val="006107C0"/>
    <w:rsid w:val="0061198E"/>
    <w:rsid w:val="00611A9E"/>
    <w:rsid w:val="0061269A"/>
    <w:rsid w:val="00613925"/>
    <w:rsid w:val="00614336"/>
    <w:rsid w:val="00614567"/>
    <w:rsid w:val="00615042"/>
    <w:rsid w:val="0061537F"/>
    <w:rsid w:val="006166FE"/>
    <w:rsid w:val="006173E5"/>
    <w:rsid w:val="00620139"/>
    <w:rsid w:val="0062027F"/>
    <w:rsid w:val="00620DAE"/>
    <w:rsid w:val="00620F5C"/>
    <w:rsid w:val="006210A9"/>
    <w:rsid w:val="006215DD"/>
    <w:rsid w:val="00622F5C"/>
    <w:rsid w:val="00623040"/>
    <w:rsid w:val="006235B9"/>
    <w:rsid w:val="00623A6B"/>
    <w:rsid w:val="00624FF9"/>
    <w:rsid w:val="006258DD"/>
    <w:rsid w:val="0062676F"/>
    <w:rsid w:val="00627B8A"/>
    <w:rsid w:val="00627EFA"/>
    <w:rsid w:val="006300A1"/>
    <w:rsid w:val="006304E8"/>
    <w:rsid w:val="00631A57"/>
    <w:rsid w:val="00631AB8"/>
    <w:rsid w:val="00631B54"/>
    <w:rsid w:val="00632CE2"/>
    <w:rsid w:val="00633804"/>
    <w:rsid w:val="00633ABD"/>
    <w:rsid w:val="00634DA2"/>
    <w:rsid w:val="00635645"/>
    <w:rsid w:val="00635F3E"/>
    <w:rsid w:val="006371BE"/>
    <w:rsid w:val="00637AA2"/>
    <w:rsid w:val="00637E1A"/>
    <w:rsid w:val="006405C6"/>
    <w:rsid w:val="00640957"/>
    <w:rsid w:val="00641B76"/>
    <w:rsid w:val="00642015"/>
    <w:rsid w:val="006422AF"/>
    <w:rsid w:val="0064278A"/>
    <w:rsid w:val="00642F2A"/>
    <w:rsid w:val="00642FC0"/>
    <w:rsid w:val="00643499"/>
    <w:rsid w:val="00643FD8"/>
    <w:rsid w:val="006442DE"/>
    <w:rsid w:val="006444BA"/>
    <w:rsid w:val="0064519F"/>
    <w:rsid w:val="00645386"/>
    <w:rsid w:val="00645ADC"/>
    <w:rsid w:val="00645F7F"/>
    <w:rsid w:val="00646784"/>
    <w:rsid w:val="00646A44"/>
    <w:rsid w:val="00646FEB"/>
    <w:rsid w:val="006479B9"/>
    <w:rsid w:val="00647A65"/>
    <w:rsid w:val="00650224"/>
    <w:rsid w:val="00650C0A"/>
    <w:rsid w:val="006513AC"/>
    <w:rsid w:val="00652539"/>
    <w:rsid w:val="00652F22"/>
    <w:rsid w:val="0065331C"/>
    <w:rsid w:val="006542C2"/>
    <w:rsid w:val="006551DB"/>
    <w:rsid w:val="00655E23"/>
    <w:rsid w:val="0065603D"/>
    <w:rsid w:val="00656D25"/>
    <w:rsid w:val="00656EDF"/>
    <w:rsid w:val="006607C1"/>
    <w:rsid w:val="00660F95"/>
    <w:rsid w:val="00661525"/>
    <w:rsid w:val="006615FB"/>
    <w:rsid w:val="006625DA"/>
    <w:rsid w:val="00662D9A"/>
    <w:rsid w:val="00663272"/>
    <w:rsid w:val="0066394B"/>
    <w:rsid w:val="00664C72"/>
    <w:rsid w:val="00666124"/>
    <w:rsid w:val="00666619"/>
    <w:rsid w:val="00666BC6"/>
    <w:rsid w:val="0066755C"/>
    <w:rsid w:val="0067007C"/>
    <w:rsid w:val="00670B4C"/>
    <w:rsid w:val="00670F4C"/>
    <w:rsid w:val="00671AAC"/>
    <w:rsid w:val="006723BB"/>
    <w:rsid w:val="00672607"/>
    <w:rsid w:val="00672E78"/>
    <w:rsid w:val="006739A2"/>
    <w:rsid w:val="00673A26"/>
    <w:rsid w:val="0067497A"/>
    <w:rsid w:val="00675431"/>
    <w:rsid w:val="00676755"/>
    <w:rsid w:val="006768A5"/>
    <w:rsid w:val="006775CE"/>
    <w:rsid w:val="006776B6"/>
    <w:rsid w:val="0068096C"/>
    <w:rsid w:val="00680D21"/>
    <w:rsid w:val="0068152D"/>
    <w:rsid w:val="00682303"/>
    <w:rsid w:val="006829C0"/>
    <w:rsid w:val="006866F3"/>
    <w:rsid w:val="00687223"/>
    <w:rsid w:val="006879A3"/>
    <w:rsid w:val="00687C71"/>
    <w:rsid w:val="006928F5"/>
    <w:rsid w:val="006930E3"/>
    <w:rsid w:val="006938D0"/>
    <w:rsid w:val="00695E09"/>
    <w:rsid w:val="00696569"/>
    <w:rsid w:val="00697000"/>
    <w:rsid w:val="006A0BE1"/>
    <w:rsid w:val="006A1BBB"/>
    <w:rsid w:val="006A2A9C"/>
    <w:rsid w:val="006A2B6A"/>
    <w:rsid w:val="006A441D"/>
    <w:rsid w:val="006A62B2"/>
    <w:rsid w:val="006A687E"/>
    <w:rsid w:val="006A6CB8"/>
    <w:rsid w:val="006A73B7"/>
    <w:rsid w:val="006B0D89"/>
    <w:rsid w:val="006B18BB"/>
    <w:rsid w:val="006B1C51"/>
    <w:rsid w:val="006B1E57"/>
    <w:rsid w:val="006B21BC"/>
    <w:rsid w:val="006B2339"/>
    <w:rsid w:val="006B2399"/>
    <w:rsid w:val="006B24A1"/>
    <w:rsid w:val="006B31A0"/>
    <w:rsid w:val="006B3F75"/>
    <w:rsid w:val="006B3FB3"/>
    <w:rsid w:val="006B76DB"/>
    <w:rsid w:val="006C0F4B"/>
    <w:rsid w:val="006C1017"/>
    <w:rsid w:val="006C11A1"/>
    <w:rsid w:val="006C1253"/>
    <w:rsid w:val="006C2C27"/>
    <w:rsid w:val="006C3256"/>
    <w:rsid w:val="006C45F3"/>
    <w:rsid w:val="006C4633"/>
    <w:rsid w:val="006C5B5B"/>
    <w:rsid w:val="006C5BE9"/>
    <w:rsid w:val="006C6E0B"/>
    <w:rsid w:val="006C784B"/>
    <w:rsid w:val="006C7D03"/>
    <w:rsid w:val="006D04B2"/>
    <w:rsid w:val="006D04E9"/>
    <w:rsid w:val="006D0794"/>
    <w:rsid w:val="006D2857"/>
    <w:rsid w:val="006D2990"/>
    <w:rsid w:val="006D2D74"/>
    <w:rsid w:val="006D3323"/>
    <w:rsid w:val="006D35A0"/>
    <w:rsid w:val="006D3BD0"/>
    <w:rsid w:val="006D3CF4"/>
    <w:rsid w:val="006D3E8A"/>
    <w:rsid w:val="006D3F19"/>
    <w:rsid w:val="006D4FEC"/>
    <w:rsid w:val="006D508A"/>
    <w:rsid w:val="006D53A8"/>
    <w:rsid w:val="006D6191"/>
    <w:rsid w:val="006D68A4"/>
    <w:rsid w:val="006D6B1B"/>
    <w:rsid w:val="006E0286"/>
    <w:rsid w:val="006E0526"/>
    <w:rsid w:val="006E1633"/>
    <w:rsid w:val="006E20A1"/>
    <w:rsid w:val="006E256B"/>
    <w:rsid w:val="006E3AB3"/>
    <w:rsid w:val="006E3CC2"/>
    <w:rsid w:val="006E3F4A"/>
    <w:rsid w:val="006E4E09"/>
    <w:rsid w:val="006E4F37"/>
    <w:rsid w:val="006E58B5"/>
    <w:rsid w:val="006E59B8"/>
    <w:rsid w:val="006E5AA9"/>
    <w:rsid w:val="006E5B70"/>
    <w:rsid w:val="006E6B93"/>
    <w:rsid w:val="006E74D2"/>
    <w:rsid w:val="006E7601"/>
    <w:rsid w:val="006F0381"/>
    <w:rsid w:val="006F263D"/>
    <w:rsid w:val="006F29F1"/>
    <w:rsid w:val="006F31BD"/>
    <w:rsid w:val="006F425C"/>
    <w:rsid w:val="006F4850"/>
    <w:rsid w:val="006F4E6A"/>
    <w:rsid w:val="006F75A4"/>
    <w:rsid w:val="006F7B18"/>
    <w:rsid w:val="0070022F"/>
    <w:rsid w:val="007003FD"/>
    <w:rsid w:val="0070116A"/>
    <w:rsid w:val="007018AE"/>
    <w:rsid w:val="00702F38"/>
    <w:rsid w:val="007045DD"/>
    <w:rsid w:val="007049BD"/>
    <w:rsid w:val="00704F2D"/>
    <w:rsid w:val="00705DDF"/>
    <w:rsid w:val="00705E83"/>
    <w:rsid w:val="007062CF"/>
    <w:rsid w:val="0071147F"/>
    <w:rsid w:val="00711B14"/>
    <w:rsid w:val="00711D43"/>
    <w:rsid w:val="0071214E"/>
    <w:rsid w:val="007122A7"/>
    <w:rsid w:val="007124DA"/>
    <w:rsid w:val="00712EDC"/>
    <w:rsid w:val="007132F9"/>
    <w:rsid w:val="00713480"/>
    <w:rsid w:val="00713BE8"/>
    <w:rsid w:val="007140AA"/>
    <w:rsid w:val="007145DB"/>
    <w:rsid w:val="00714D7A"/>
    <w:rsid w:val="00715BE9"/>
    <w:rsid w:val="0071684F"/>
    <w:rsid w:val="00716DF6"/>
    <w:rsid w:val="00717E25"/>
    <w:rsid w:val="007201F4"/>
    <w:rsid w:val="00721B30"/>
    <w:rsid w:val="007226A7"/>
    <w:rsid w:val="00722ABA"/>
    <w:rsid w:val="007248EB"/>
    <w:rsid w:val="00724D05"/>
    <w:rsid w:val="007251D6"/>
    <w:rsid w:val="0072680E"/>
    <w:rsid w:val="00726A28"/>
    <w:rsid w:val="00727043"/>
    <w:rsid w:val="007306BF"/>
    <w:rsid w:val="007307F5"/>
    <w:rsid w:val="0073092A"/>
    <w:rsid w:val="00730C6D"/>
    <w:rsid w:val="00731300"/>
    <w:rsid w:val="0073133D"/>
    <w:rsid w:val="007318CA"/>
    <w:rsid w:val="00731F8A"/>
    <w:rsid w:val="007321B6"/>
    <w:rsid w:val="0073264D"/>
    <w:rsid w:val="007326DA"/>
    <w:rsid w:val="00732781"/>
    <w:rsid w:val="007327B5"/>
    <w:rsid w:val="00732906"/>
    <w:rsid w:val="00732EA0"/>
    <w:rsid w:val="007335AE"/>
    <w:rsid w:val="00733EBA"/>
    <w:rsid w:val="00734979"/>
    <w:rsid w:val="0073506E"/>
    <w:rsid w:val="007368DD"/>
    <w:rsid w:val="007377BF"/>
    <w:rsid w:val="00737888"/>
    <w:rsid w:val="00737C5E"/>
    <w:rsid w:val="007403D4"/>
    <w:rsid w:val="00740400"/>
    <w:rsid w:val="00740E90"/>
    <w:rsid w:val="007413E5"/>
    <w:rsid w:val="00741D2D"/>
    <w:rsid w:val="00742050"/>
    <w:rsid w:val="007432D5"/>
    <w:rsid w:val="00743D95"/>
    <w:rsid w:val="00743E4A"/>
    <w:rsid w:val="00744025"/>
    <w:rsid w:val="00744589"/>
    <w:rsid w:val="007454C2"/>
    <w:rsid w:val="00745D3B"/>
    <w:rsid w:val="00746BCD"/>
    <w:rsid w:val="00747907"/>
    <w:rsid w:val="00751336"/>
    <w:rsid w:val="00751780"/>
    <w:rsid w:val="007528B4"/>
    <w:rsid w:val="007536B2"/>
    <w:rsid w:val="007544C9"/>
    <w:rsid w:val="00755089"/>
    <w:rsid w:val="00756471"/>
    <w:rsid w:val="00756F5D"/>
    <w:rsid w:val="00757630"/>
    <w:rsid w:val="007619FF"/>
    <w:rsid w:val="007626A3"/>
    <w:rsid w:val="00763E75"/>
    <w:rsid w:val="00764EEA"/>
    <w:rsid w:val="00765B32"/>
    <w:rsid w:val="00765FB5"/>
    <w:rsid w:val="00766356"/>
    <w:rsid w:val="00766C41"/>
    <w:rsid w:val="00766E7F"/>
    <w:rsid w:val="00770473"/>
    <w:rsid w:val="007705AB"/>
    <w:rsid w:val="00770917"/>
    <w:rsid w:val="007719DE"/>
    <w:rsid w:val="00771B3F"/>
    <w:rsid w:val="0077265A"/>
    <w:rsid w:val="00774815"/>
    <w:rsid w:val="00774C6F"/>
    <w:rsid w:val="007771E5"/>
    <w:rsid w:val="00777945"/>
    <w:rsid w:val="007808E8"/>
    <w:rsid w:val="00781D5C"/>
    <w:rsid w:val="007830B0"/>
    <w:rsid w:val="00783A65"/>
    <w:rsid w:val="00783E56"/>
    <w:rsid w:val="00785E1F"/>
    <w:rsid w:val="007869D1"/>
    <w:rsid w:val="007871B2"/>
    <w:rsid w:val="00790A3E"/>
    <w:rsid w:val="00790C5B"/>
    <w:rsid w:val="00790EC7"/>
    <w:rsid w:val="00792325"/>
    <w:rsid w:val="00792393"/>
    <w:rsid w:val="007925D6"/>
    <w:rsid w:val="007929EE"/>
    <w:rsid w:val="00793E19"/>
    <w:rsid w:val="00793E6F"/>
    <w:rsid w:val="00794F90"/>
    <w:rsid w:val="007953CF"/>
    <w:rsid w:val="0079597B"/>
    <w:rsid w:val="00795E4E"/>
    <w:rsid w:val="00796994"/>
    <w:rsid w:val="00796FFF"/>
    <w:rsid w:val="00797738"/>
    <w:rsid w:val="007978F7"/>
    <w:rsid w:val="00797C25"/>
    <w:rsid w:val="007A0B47"/>
    <w:rsid w:val="007A0BD4"/>
    <w:rsid w:val="007A3F12"/>
    <w:rsid w:val="007A4463"/>
    <w:rsid w:val="007A4626"/>
    <w:rsid w:val="007A4705"/>
    <w:rsid w:val="007A4BB6"/>
    <w:rsid w:val="007A522A"/>
    <w:rsid w:val="007B1791"/>
    <w:rsid w:val="007B3249"/>
    <w:rsid w:val="007B5335"/>
    <w:rsid w:val="007B5938"/>
    <w:rsid w:val="007B6608"/>
    <w:rsid w:val="007B7A23"/>
    <w:rsid w:val="007C0C02"/>
    <w:rsid w:val="007C1401"/>
    <w:rsid w:val="007C33F0"/>
    <w:rsid w:val="007C33FB"/>
    <w:rsid w:val="007C434F"/>
    <w:rsid w:val="007C43FC"/>
    <w:rsid w:val="007C4CB4"/>
    <w:rsid w:val="007C4D35"/>
    <w:rsid w:val="007C4EC3"/>
    <w:rsid w:val="007C6BA6"/>
    <w:rsid w:val="007D26AB"/>
    <w:rsid w:val="007D3432"/>
    <w:rsid w:val="007D3540"/>
    <w:rsid w:val="007D47D5"/>
    <w:rsid w:val="007D5003"/>
    <w:rsid w:val="007D5E7B"/>
    <w:rsid w:val="007D6D04"/>
    <w:rsid w:val="007D734C"/>
    <w:rsid w:val="007E192E"/>
    <w:rsid w:val="007E3203"/>
    <w:rsid w:val="007E3EC9"/>
    <w:rsid w:val="007E4311"/>
    <w:rsid w:val="007E4962"/>
    <w:rsid w:val="007E4B34"/>
    <w:rsid w:val="007E4D39"/>
    <w:rsid w:val="007E5023"/>
    <w:rsid w:val="007E5D5D"/>
    <w:rsid w:val="007E6029"/>
    <w:rsid w:val="007E7F48"/>
    <w:rsid w:val="007F0A2B"/>
    <w:rsid w:val="007F106A"/>
    <w:rsid w:val="007F1081"/>
    <w:rsid w:val="007F18B9"/>
    <w:rsid w:val="007F1BE7"/>
    <w:rsid w:val="007F3794"/>
    <w:rsid w:val="007F3B2E"/>
    <w:rsid w:val="007F489A"/>
    <w:rsid w:val="007F4FD2"/>
    <w:rsid w:val="007F5730"/>
    <w:rsid w:val="007F5DB4"/>
    <w:rsid w:val="007F648F"/>
    <w:rsid w:val="007F7DA0"/>
    <w:rsid w:val="00801AC6"/>
    <w:rsid w:val="00801B78"/>
    <w:rsid w:val="00801D7F"/>
    <w:rsid w:val="00801F53"/>
    <w:rsid w:val="00802487"/>
    <w:rsid w:val="00803C5B"/>
    <w:rsid w:val="0080445D"/>
    <w:rsid w:val="0080477E"/>
    <w:rsid w:val="00806287"/>
    <w:rsid w:val="00807156"/>
    <w:rsid w:val="008071F5"/>
    <w:rsid w:val="00807230"/>
    <w:rsid w:val="008117C7"/>
    <w:rsid w:val="0081204B"/>
    <w:rsid w:val="00812BDA"/>
    <w:rsid w:val="00813CDC"/>
    <w:rsid w:val="008151C5"/>
    <w:rsid w:val="0081556D"/>
    <w:rsid w:val="008156A2"/>
    <w:rsid w:val="008157EB"/>
    <w:rsid w:val="0081598C"/>
    <w:rsid w:val="008159EA"/>
    <w:rsid w:val="00816064"/>
    <w:rsid w:val="00816740"/>
    <w:rsid w:val="0081697E"/>
    <w:rsid w:val="00816C88"/>
    <w:rsid w:val="008177A6"/>
    <w:rsid w:val="00822169"/>
    <w:rsid w:val="0082223A"/>
    <w:rsid w:val="0082295C"/>
    <w:rsid w:val="00823226"/>
    <w:rsid w:val="008232BA"/>
    <w:rsid w:val="00824F11"/>
    <w:rsid w:val="0082649D"/>
    <w:rsid w:val="00826580"/>
    <w:rsid w:val="0082686C"/>
    <w:rsid w:val="00827FD3"/>
    <w:rsid w:val="0083207D"/>
    <w:rsid w:val="00832A4B"/>
    <w:rsid w:val="0083450E"/>
    <w:rsid w:val="00834DDA"/>
    <w:rsid w:val="00837B61"/>
    <w:rsid w:val="00840E49"/>
    <w:rsid w:val="008414FB"/>
    <w:rsid w:val="0084221E"/>
    <w:rsid w:val="00844A88"/>
    <w:rsid w:val="00844B80"/>
    <w:rsid w:val="00846642"/>
    <w:rsid w:val="008473BA"/>
    <w:rsid w:val="008474D6"/>
    <w:rsid w:val="008507C2"/>
    <w:rsid w:val="00851BB9"/>
    <w:rsid w:val="0085219F"/>
    <w:rsid w:val="008525EA"/>
    <w:rsid w:val="0085376D"/>
    <w:rsid w:val="00853E3C"/>
    <w:rsid w:val="00854B6D"/>
    <w:rsid w:val="008558C2"/>
    <w:rsid w:val="0085612F"/>
    <w:rsid w:val="00856A68"/>
    <w:rsid w:val="008572BF"/>
    <w:rsid w:val="008600A1"/>
    <w:rsid w:val="008612EB"/>
    <w:rsid w:val="00861EC7"/>
    <w:rsid w:val="008642CD"/>
    <w:rsid w:val="008642D1"/>
    <w:rsid w:val="008646BE"/>
    <w:rsid w:val="00866950"/>
    <w:rsid w:val="00866FA1"/>
    <w:rsid w:val="008670A0"/>
    <w:rsid w:val="00867617"/>
    <w:rsid w:val="008676CB"/>
    <w:rsid w:val="0086797F"/>
    <w:rsid w:val="00871159"/>
    <w:rsid w:val="008723BA"/>
    <w:rsid w:val="008725E0"/>
    <w:rsid w:val="008727A6"/>
    <w:rsid w:val="008728B7"/>
    <w:rsid w:val="00874293"/>
    <w:rsid w:val="0087459A"/>
    <w:rsid w:val="00874718"/>
    <w:rsid w:val="008763AF"/>
    <w:rsid w:val="00880497"/>
    <w:rsid w:val="008835D8"/>
    <w:rsid w:val="0088389C"/>
    <w:rsid w:val="00883F98"/>
    <w:rsid w:val="0088476D"/>
    <w:rsid w:val="00884846"/>
    <w:rsid w:val="00884FAB"/>
    <w:rsid w:val="00885B44"/>
    <w:rsid w:val="00886A78"/>
    <w:rsid w:val="00886E51"/>
    <w:rsid w:val="00890469"/>
    <w:rsid w:val="00891EFA"/>
    <w:rsid w:val="00893462"/>
    <w:rsid w:val="008936AE"/>
    <w:rsid w:val="00894838"/>
    <w:rsid w:val="00894896"/>
    <w:rsid w:val="00894919"/>
    <w:rsid w:val="008956D0"/>
    <w:rsid w:val="008958FC"/>
    <w:rsid w:val="00895BE2"/>
    <w:rsid w:val="00896DDF"/>
    <w:rsid w:val="008976C2"/>
    <w:rsid w:val="0089781D"/>
    <w:rsid w:val="008A11BB"/>
    <w:rsid w:val="008A1FD4"/>
    <w:rsid w:val="008A2518"/>
    <w:rsid w:val="008A32D2"/>
    <w:rsid w:val="008A33F0"/>
    <w:rsid w:val="008A4F28"/>
    <w:rsid w:val="008A5386"/>
    <w:rsid w:val="008A66BB"/>
    <w:rsid w:val="008B0D75"/>
    <w:rsid w:val="008B0E1E"/>
    <w:rsid w:val="008B195C"/>
    <w:rsid w:val="008B1E2D"/>
    <w:rsid w:val="008B2D74"/>
    <w:rsid w:val="008B3448"/>
    <w:rsid w:val="008B376D"/>
    <w:rsid w:val="008B393B"/>
    <w:rsid w:val="008B3B57"/>
    <w:rsid w:val="008B4163"/>
    <w:rsid w:val="008B4373"/>
    <w:rsid w:val="008B4515"/>
    <w:rsid w:val="008B4C98"/>
    <w:rsid w:val="008B576F"/>
    <w:rsid w:val="008B5D55"/>
    <w:rsid w:val="008B6CFB"/>
    <w:rsid w:val="008B7903"/>
    <w:rsid w:val="008B7DF5"/>
    <w:rsid w:val="008C021E"/>
    <w:rsid w:val="008C0DE4"/>
    <w:rsid w:val="008C2202"/>
    <w:rsid w:val="008C2439"/>
    <w:rsid w:val="008C2AAC"/>
    <w:rsid w:val="008C2E24"/>
    <w:rsid w:val="008C2FB2"/>
    <w:rsid w:val="008C3983"/>
    <w:rsid w:val="008C3A92"/>
    <w:rsid w:val="008C3B86"/>
    <w:rsid w:val="008C3CA7"/>
    <w:rsid w:val="008C45BD"/>
    <w:rsid w:val="008C51B9"/>
    <w:rsid w:val="008C52A1"/>
    <w:rsid w:val="008C533D"/>
    <w:rsid w:val="008C544C"/>
    <w:rsid w:val="008C64F3"/>
    <w:rsid w:val="008C66A9"/>
    <w:rsid w:val="008C71E8"/>
    <w:rsid w:val="008D2E23"/>
    <w:rsid w:val="008D4839"/>
    <w:rsid w:val="008D4848"/>
    <w:rsid w:val="008D75ED"/>
    <w:rsid w:val="008D79D6"/>
    <w:rsid w:val="008D79FE"/>
    <w:rsid w:val="008D7C29"/>
    <w:rsid w:val="008E0F0A"/>
    <w:rsid w:val="008E1863"/>
    <w:rsid w:val="008E25D2"/>
    <w:rsid w:val="008E2AB9"/>
    <w:rsid w:val="008E2F56"/>
    <w:rsid w:val="008E378A"/>
    <w:rsid w:val="008E4136"/>
    <w:rsid w:val="008E4F89"/>
    <w:rsid w:val="008E6F2A"/>
    <w:rsid w:val="008E71EF"/>
    <w:rsid w:val="008E762A"/>
    <w:rsid w:val="008F22D5"/>
    <w:rsid w:val="008F41A1"/>
    <w:rsid w:val="008F4DD8"/>
    <w:rsid w:val="008F539D"/>
    <w:rsid w:val="008F6456"/>
    <w:rsid w:val="008F69B7"/>
    <w:rsid w:val="008F6D8F"/>
    <w:rsid w:val="008F7772"/>
    <w:rsid w:val="008F7824"/>
    <w:rsid w:val="008F7F4E"/>
    <w:rsid w:val="009007B2"/>
    <w:rsid w:val="00900EF5"/>
    <w:rsid w:val="00901A70"/>
    <w:rsid w:val="00902FBA"/>
    <w:rsid w:val="00903999"/>
    <w:rsid w:val="009053A0"/>
    <w:rsid w:val="00906057"/>
    <w:rsid w:val="0090674B"/>
    <w:rsid w:val="00907940"/>
    <w:rsid w:val="009110A8"/>
    <w:rsid w:val="00911101"/>
    <w:rsid w:val="0091126D"/>
    <w:rsid w:val="00911E60"/>
    <w:rsid w:val="00911F45"/>
    <w:rsid w:val="00912500"/>
    <w:rsid w:val="009147ED"/>
    <w:rsid w:val="009149A7"/>
    <w:rsid w:val="00915065"/>
    <w:rsid w:val="00916ED2"/>
    <w:rsid w:val="009171CC"/>
    <w:rsid w:val="00917950"/>
    <w:rsid w:val="00920665"/>
    <w:rsid w:val="009208AF"/>
    <w:rsid w:val="00920B55"/>
    <w:rsid w:val="0092147C"/>
    <w:rsid w:val="009214E0"/>
    <w:rsid w:val="009217C5"/>
    <w:rsid w:val="00922DB2"/>
    <w:rsid w:val="00923B0C"/>
    <w:rsid w:val="00923FCF"/>
    <w:rsid w:val="0092446E"/>
    <w:rsid w:val="00924886"/>
    <w:rsid w:val="00925163"/>
    <w:rsid w:val="009254A2"/>
    <w:rsid w:val="00927314"/>
    <w:rsid w:val="009274DC"/>
    <w:rsid w:val="009321D5"/>
    <w:rsid w:val="00932335"/>
    <w:rsid w:val="00932AE0"/>
    <w:rsid w:val="009330AE"/>
    <w:rsid w:val="00933A58"/>
    <w:rsid w:val="00934A11"/>
    <w:rsid w:val="00934AA5"/>
    <w:rsid w:val="00934ABE"/>
    <w:rsid w:val="00934FF1"/>
    <w:rsid w:val="00937463"/>
    <w:rsid w:val="009379BD"/>
    <w:rsid w:val="00940A40"/>
    <w:rsid w:val="00940C21"/>
    <w:rsid w:val="00941B83"/>
    <w:rsid w:val="009420FC"/>
    <w:rsid w:val="00942E90"/>
    <w:rsid w:val="009432C8"/>
    <w:rsid w:val="0094376A"/>
    <w:rsid w:val="00944DEF"/>
    <w:rsid w:val="00945906"/>
    <w:rsid w:val="0094629B"/>
    <w:rsid w:val="00946508"/>
    <w:rsid w:val="0094717D"/>
    <w:rsid w:val="0094781B"/>
    <w:rsid w:val="009502CF"/>
    <w:rsid w:val="00950405"/>
    <w:rsid w:val="00950B2E"/>
    <w:rsid w:val="00952512"/>
    <w:rsid w:val="0095280D"/>
    <w:rsid w:val="00952AB9"/>
    <w:rsid w:val="0095359A"/>
    <w:rsid w:val="009544BD"/>
    <w:rsid w:val="00954CEA"/>
    <w:rsid w:val="00955795"/>
    <w:rsid w:val="00955C04"/>
    <w:rsid w:val="00956E67"/>
    <w:rsid w:val="00957301"/>
    <w:rsid w:val="009577B4"/>
    <w:rsid w:val="00957B18"/>
    <w:rsid w:val="00957B24"/>
    <w:rsid w:val="009605E4"/>
    <w:rsid w:val="009608A2"/>
    <w:rsid w:val="00961A2F"/>
    <w:rsid w:val="009621CD"/>
    <w:rsid w:val="009622E1"/>
    <w:rsid w:val="00962AE5"/>
    <w:rsid w:val="00963D63"/>
    <w:rsid w:val="00965018"/>
    <w:rsid w:val="0096504E"/>
    <w:rsid w:val="00965D97"/>
    <w:rsid w:val="00965E68"/>
    <w:rsid w:val="00971630"/>
    <w:rsid w:val="00971C31"/>
    <w:rsid w:val="00971F2A"/>
    <w:rsid w:val="0097263F"/>
    <w:rsid w:val="00972872"/>
    <w:rsid w:val="00972E6C"/>
    <w:rsid w:val="00972F45"/>
    <w:rsid w:val="009735FA"/>
    <w:rsid w:val="00975892"/>
    <w:rsid w:val="009765EA"/>
    <w:rsid w:val="00976AB1"/>
    <w:rsid w:val="00977053"/>
    <w:rsid w:val="00980729"/>
    <w:rsid w:val="0098086E"/>
    <w:rsid w:val="00980BE5"/>
    <w:rsid w:val="00982CA2"/>
    <w:rsid w:val="00982F50"/>
    <w:rsid w:val="00983808"/>
    <w:rsid w:val="00984F0F"/>
    <w:rsid w:val="009851BB"/>
    <w:rsid w:val="0098579D"/>
    <w:rsid w:val="009865C8"/>
    <w:rsid w:val="009871E0"/>
    <w:rsid w:val="00987F07"/>
    <w:rsid w:val="00990784"/>
    <w:rsid w:val="00990F21"/>
    <w:rsid w:val="00990FC7"/>
    <w:rsid w:val="0099121F"/>
    <w:rsid w:val="00993306"/>
    <w:rsid w:val="00993CCF"/>
    <w:rsid w:val="00993D29"/>
    <w:rsid w:val="0099467F"/>
    <w:rsid w:val="00994A61"/>
    <w:rsid w:val="0099566C"/>
    <w:rsid w:val="00996056"/>
    <w:rsid w:val="00996C81"/>
    <w:rsid w:val="00997A0E"/>
    <w:rsid w:val="00997A82"/>
    <w:rsid w:val="00997AF8"/>
    <w:rsid w:val="009A0712"/>
    <w:rsid w:val="009A0842"/>
    <w:rsid w:val="009A1249"/>
    <w:rsid w:val="009A15AA"/>
    <w:rsid w:val="009A17F1"/>
    <w:rsid w:val="009A1CF1"/>
    <w:rsid w:val="009A1F5E"/>
    <w:rsid w:val="009A276E"/>
    <w:rsid w:val="009A2BBD"/>
    <w:rsid w:val="009A2E87"/>
    <w:rsid w:val="009A329D"/>
    <w:rsid w:val="009A32BD"/>
    <w:rsid w:val="009A387D"/>
    <w:rsid w:val="009A3995"/>
    <w:rsid w:val="009A43EE"/>
    <w:rsid w:val="009A4634"/>
    <w:rsid w:val="009A4711"/>
    <w:rsid w:val="009A471E"/>
    <w:rsid w:val="009A520B"/>
    <w:rsid w:val="009A579F"/>
    <w:rsid w:val="009A6661"/>
    <w:rsid w:val="009A74DE"/>
    <w:rsid w:val="009A74E5"/>
    <w:rsid w:val="009A762E"/>
    <w:rsid w:val="009A7A39"/>
    <w:rsid w:val="009A7B96"/>
    <w:rsid w:val="009A7D5E"/>
    <w:rsid w:val="009B01B7"/>
    <w:rsid w:val="009B0627"/>
    <w:rsid w:val="009B26B6"/>
    <w:rsid w:val="009B3339"/>
    <w:rsid w:val="009B43F0"/>
    <w:rsid w:val="009B6071"/>
    <w:rsid w:val="009B656D"/>
    <w:rsid w:val="009B6A93"/>
    <w:rsid w:val="009B6D4A"/>
    <w:rsid w:val="009C0E87"/>
    <w:rsid w:val="009C0FDF"/>
    <w:rsid w:val="009C1E38"/>
    <w:rsid w:val="009C1F84"/>
    <w:rsid w:val="009C2E7D"/>
    <w:rsid w:val="009C2F14"/>
    <w:rsid w:val="009C316C"/>
    <w:rsid w:val="009C4202"/>
    <w:rsid w:val="009C4B78"/>
    <w:rsid w:val="009C5511"/>
    <w:rsid w:val="009C6614"/>
    <w:rsid w:val="009C7840"/>
    <w:rsid w:val="009D0124"/>
    <w:rsid w:val="009D1805"/>
    <w:rsid w:val="009D1E2D"/>
    <w:rsid w:val="009D3B94"/>
    <w:rsid w:val="009D4327"/>
    <w:rsid w:val="009D490A"/>
    <w:rsid w:val="009D4AA6"/>
    <w:rsid w:val="009D4FB8"/>
    <w:rsid w:val="009D6788"/>
    <w:rsid w:val="009D7123"/>
    <w:rsid w:val="009D7268"/>
    <w:rsid w:val="009E15F8"/>
    <w:rsid w:val="009E2300"/>
    <w:rsid w:val="009E3F5B"/>
    <w:rsid w:val="009E424A"/>
    <w:rsid w:val="009E5450"/>
    <w:rsid w:val="009E5D12"/>
    <w:rsid w:val="009E6396"/>
    <w:rsid w:val="009E74BA"/>
    <w:rsid w:val="009E7915"/>
    <w:rsid w:val="009F2FE5"/>
    <w:rsid w:val="009F3378"/>
    <w:rsid w:val="009F3A71"/>
    <w:rsid w:val="009F4E05"/>
    <w:rsid w:val="009F5841"/>
    <w:rsid w:val="009F5E33"/>
    <w:rsid w:val="009F6D86"/>
    <w:rsid w:val="00A00461"/>
    <w:rsid w:val="00A01A9D"/>
    <w:rsid w:val="00A0311D"/>
    <w:rsid w:val="00A0315D"/>
    <w:rsid w:val="00A048C0"/>
    <w:rsid w:val="00A04B80"/>
    <w:rsid w:val="00A04F16"/>
    <w:rsid w:val="00A05659"/>
    <w:rsid w:val="00A06060"/>
    <w:rsid w:val="00A0622D"/>
    <w:rsid w:val="00A0756A"/>
    <w:rsid w:val="00A10DA9"/>
    <w:rsid w:val="00A113DA"/>
    <w:rsid w:val="00A1181E"/>
    <w:rsid w:val="00A11A08"/>
    <w:rsid w:val="00A12031"/>
    <w:rsid w:val="00A127DB"/>
    <w:rsid w:val="00A134F5"/>
    <w:rsid w:val="00A20264"/>
    <w:rsid w:val="00A20329"/>
    <w:rsid w:val="00A22B05"/>
    <w:rsid w:val="00A234E2"/>
    <w:rsid w:val="00A23860"/>
    <w:rsid w:val="00A24325"/>
    <w:rsid w:val="00A256FB"/>
    <w:rsid w:val="00A25AB9"/>
    <w:rsid w:val="00A25D81"/>
    <w:rsid w:val="00A2726A"/>
    <w:rsid w:val="00A2752E"/>
    <w:rsid w:val="00A27B0C"/>
    <w:rsid w:val="00A27C5F"/>
    <w:rsid w:val="00A302E1"/>
    <w:rsid w:val="00A30545"/>
    <w:rsid w:val="00A31140"/>
    <w:rsid w:val="00A31249"/>
    <w:rsid w:val="00A31A16"/>
    <w:rsid w:val="00A326F7"/>
    <w:rsid w:val="00A333B7"/>
    <w:rsid w:val="00A33DEA"/>
    <w:rsid w:val="00A34097"/>
    <w:rsid w:val="00A3472A"/>
    <w:rsid w:val="00A34C87"/>
    <w:rsid w:val="00A35074"/>
    <w:rsid w:val="00A35595"/>
    <w:rsid w:val="00A357D3"/>
    <w:rsid w:val="00A35AAC"/>
    <w:rsid w:val="00A376A2"/>
    <w:rsid w:val="00A37DA9"/>
    <w:rsid w:val="00A4103A"/>
    <w:rsid w:val="00A41321"/>
    <w:rsid w:val="00A419AB"/>
    <w:rsid w:val="00A42FAC"/>
    <w:rsid w:val="00A43030"/>
    <w:rsid w:val="00A4306C"/>
    <w:rsid w:val="00A43502"/>
    <w:rsid w:val="00A43A13"/>
    <w:rsid w:val="00A445B5"/>
    <w:rsid w:val="00A52932"/>
    <w:rsid w:val="00A52936"/>
    <w:rsid w:val="00A538C4"/>
    <w:rsid w:val="00A55040"/>
    <w:rsid w:val="00A55975"/>
    <w:rsid w:val="00A55ABE"/>
    <w:rsid w:val="00A57AC1"/>
    <w:rsid w:val="00A60D72"/>
    <w:rsid w:val="00A6128D"/>
    <w:rsid w:val="00A6209F"/>
    <w:rsid w:val="00A62453"/>
    <w:rsid w:val="00A6401B"/>
    <w:rsid w:val="00A64157"/>
    <w:rsid w:val="00A6423A"/>
    <w:rsid w:val="00A649DB"/>
    <w:rsid w:val="00A64A09"/>
    <w:rsid w:val="00A64EE9"/>
    <w:rsid w:val="00A661FE"/>
    <w:rsid w:val="00A66908"/>
    <w:rsid w:val="00A67EED"/>
    <w:rsid w:val="00A70919"/>
    <w:rsid w:val="00A71730"/>
    <w:rsid w:val="00A71A6A"/>
    <w:rsid w:val="00A72169"/>
    <w:rsid w:val="00A72975"/>
    <w:rsid w:val="00A72BD5"/>
    <w:rsid w:val="00A72BE0"/>
    <w:rsid w:val="00A73257"/>
    <w:rsid w:val="00A733D6"/>
    <w:rsid w:val="00A7467C"/>
    <w:rsid w:val="00A74845"/>
    <w:rsid w:val="00A74CCA"/>
    <w:rsid w:val="00A75604"/>
    <w:rsid w:val="00A76987"/>
    <w:rsid w:val="00A76CFF"/>
    <w:rsid w:val="00A8136F"/>
    <w:rsid w:val="00A83E68"/>
    <w:rsid w:val="00A844F9"/>
    <w:rsid w:val="00A8492C"/>
    <w:rsid w:val="00A8510E"/>
    <w:rsid w:val="00A860A0"/>
    <w:rsid w:val="00A869F8"/>
    <w:rsid w:val="00A876FE"/>
    <w:rsid w:val="00A87BD9"/>
    <w:rsid w:val="00A918C1"/>
    <w:rsid w:val="00A926A9"/>
    <w:rsid w:val="00A93645"/>
    <w:rsid w:val="00A941F1"/>
    <w:rsid w:val="00A944D6"/>
    <w:rsid w:val="00A9563D"/>
    <w:rsid w:val="00A95DCE"/>
    <w:rsid w:val="00A9626E"/>
    <w:rsid w:val="00A967FF"/>
    <w:rsid w:val="00A96CFE"/>
    <w:rsid w:val="00A97A1C"/>
    <w:rsid w:val="00AA1323"/>
    <w:rsid w:val="00AA1E29"/>
    <w:rsid w:val="00AA318E"/>
    <w:rsid w:val="00AA36FB"/>
    <w:rsid w:val="00AA4C61"/>
    <w:rsid w:val="00AA521D"/>
    <w:rsid w:val="00AA570A"/>
    <w:rsid w:val="00AA5BDB"/>
    <w:rsid w:val="00AA66E6"/>
    <w:rsid w:val="00AA72D1"/>
    <w:rsid w:val="00AA7606"/>
    <w:rsid w:val="00AB02D2"/>
    <w:rsid w:val="00AB0904"/>
    <w:rsid w:val="00AB2063"/>
    <w:rsid w:val="00AB222A"/>
    <w:rsid w:val="00AB364F"/>
    <w:rsid w:val="00AB39CB"/>
    <w:rsid w:val="00AB42D5"/>
    <w:rsid w:val="00AB4DC3"/>
    <w:rsid w:val="00AB4DE0"/>
    <w:rsid w:val="00AB55A1"/>
    <w:rsid w:val="00AB5CD3"/>
    <w:rsid w:val="00AB6F48"/>
    <w:rsid w:val="00AC0BBE"/>
    <w:rsid w:val="00AC0EFE"/>
    <w:rsid w:val="00AC1247"/>
    <w:rsid w:val="00AC1418"/>
    <w:rsid w:val="00AC1FBD"/>
    <w:rsid w:val="00AC2186"/>
    <w:rsid w:val="00AC3619"/>
    <w:rsid w:val="00AC3B33"/>
    <w:rsid w:val="00AC42F0"/>
    <w:rsid w:val="00AC46D1"/>
    <w:rsid w:val="00AC69C8"/>
    <w:rsid w:val="00AD1A5C"/>
    <w:rsid w:val="00AD2593"/>
    <w:rsid w:val="00AD2B32"/>
    <w:rsid w:val="00AD3D17"/>
    <w:rsid w:val="00AD46A5"/>
    <w:rsid w:val="00AD58A3"/>
    <w:rsid w:val="00AD5CB8"/>
    <w:rsid w:val="00AD5E96"/>
    <w:rsid w:val="00AD755C"/>
    <w:rsid w:val="00AD7A51"/>
    <w:rsid w:val="00AE01C8"/>
    <w:rsid w:val="00AE1951"/>
    <w:rsid w:val="00AE2689"/>
    <w:rsid w:val="00AE2BA6"/>
    <w:rsid w:val="00AE2F20"/>
    <w:rsid w:val="00AE416D"/>
    <w:rsid w:val="00AE4300"/>
    <w:rsid w:val="00AE4317"/>
    <w:rsid w:val="00AE4355"/>
    <w:rsid w:val="00AE49FA"/>
    <w:rsid w:val="00AE544E"/>
    <w:rsid w:val="00AE55C3"/>
    <w:rsid w:val="00AE6CCC"/>
    <w:rsid w:val="00AE73E6"/>
    <w:rsid w:val="00AE7C2D"/>
    <w:rsid w:val="00AE7D74"/>
    <w:rsid w:val="00AF0EB8"/>
    <w:rsid w:val="00AF2E72"/>
    <w:rsid w:val="00AF30DF"/>
    <w:rsid w:val="00AF375E"/>
    <w:rsid w:val="00AF389E"/>
    <w:rsid w:val="00AF480A"/>
    <w:rsid w:val="00AF5414"/>
    <w:rsid w:val="00AF5AC6"/>
    <w:rsid w:val="00AF5D6A"/>
    <w:rsid w:val="00AF64B9"/>
    <w:rsid w:val="00AF6AB8"/>
    <w:rsid w:val="00AF7699"/>
    <w:rsid w:val="00B01424"/>
    <w:rsid w:val="00B02021"/>
    <w:rsid w:val="00B028BA"/>
    <w:rsid w:val="00B03096"/>
    <w:rsid w:val="00B03A5A"/>
    <w:rsid w:val="00B0464E"/>
    <w:rsid w:val="00B06A7A"/>
    <w:rsid w:val="00B07569"/>
    <w:rsid w:val="00B07986"/>
    <w:rsid w:val="00B07B12"/>
    <w:rsid w:val="00B07C30"/>
    <w:rsid w:val="00B1015D"/>
    <w:rsid w:val="00B10B9C"/>
    <w:rsid w:val="00B10EA6"/>
    <w:rsid w:val="00B113F8"/>
    <w:rsid w:val="00B114F4"/>
    <w:rsid w:val="00B11FFD"/>
    <w:rsid w:val="00B122D1"/>
    <w:rsid w:val="00B12EA9"/>
    <w:rsid w:val="00B1352B"/>
    <w:rsid w:val="00B13D05"/>
    <w:rsid w:val="00B176A7"/>
    <w:rsid w:val="00B17801"/>
    <w:rsid w:val="00B2060A"/>
    <w:rsid w:val="00B20885"/>
    <w:rsid w:val="00B214FB"/>
    <w:rsid w:val="00B21D9B"/>
    <w:rsid w:val="00B223E7"/>
    <w:rsid w:val="00B22980"/>
    <w:rsid w:val="00B23645"/>
    <w:rsid w:val="00B23AB0"/>
    <w:rsid w:val="00B244AB"/>
    <w:rsid w:val="00B24B79"/>
    <w:rsid w:val="00B25316"/>
    <w:rsid w:val="00B254E1"/>
    <w:rsid w:val="00B263C7"/>
    <w:rsid w:val="00B270B1"/>
    <w:rsid w:val="00B27867"/>
    <w:rsid w:val="00B3001B"/>
    <w:rsid w:val="00B30480"/>
    <w:rsid w:val="00B309BA"/>
    <w:rsid w:val="00B31533"/>
    <w:rsid w:val="00B31FB5"/>
    <w:rsid w:val="00B32710"/>
    <w:rsid w:val="00B32A4B"/>
    <w:rsid w:val="00B333C6"/>
    <w:rsid w:val="00B33D18"/>
    <w:rsid w:val="00B33E31"/>
    <w:rsid w:val="00B35DB8"/>
    <w:rsid w:val="00B368CF"/>
    <w:rsid w:val="00B37C31"/>
    <w:rsid w:val="00B4077D"/>
    <w:rsid w:val="00B4121D"/>
    <w:rsid w:val="00B414B3"/>
    <w:rsid w:val="00B4256D"/>
    <w:rsid w:val="00B427AF"/>
    <w:rsid w:val="00B443DC"/>
    <w:rsid w:val="00B445FD"/>
    <w:rsid w:val="00B44F23"/>
    <w:rsid w:val="00B4504C"/>
    <w:rsid w:val="00B455BF"/>
    <w:rsid w:val="00B45E0B"/>
    <w:rsid w:val="00B46112"/>
    <w:rsid w:val="00B46A48"/>
    <w:rsid w:val="00B46CF0"/>
    <w:rsid w:val="00B50F6D"/>
    <w:rsid w:val="00B5105B"/>
    <w:rsid w:val="00B51D4E"/>
    <w:rsid w:val="00B5242A"/>
    <w:rsid w:val="00B52ADE"/>
    <w:rsid w:val="00B52D0C"/>
    <w:rsid w:val="00B53316"/>
    <w:rsid w:val="00B534E9"/>
    <w:rsid w:val="00B54426"/>
    <w:rsid w:val="00B54487"/>
    <w:rsid w:val="00B54B23"/>
    <w:rsid w:val="00B55665"/>
    <w:rsid w:val="00B556FC"/>
    <w:rsid w:val="00B55FB4"/>
    <w:rsid w:val="00B577EF"/>
    <w:rsid w:val="00B57C8B"/>
    <w:rsid w:val="00B60274"/>
    <w:rsid w:val="00B6098A"/>
    <w:rsid w:val="00B60BF1"/>
    <w:rsid w:val="00B64418"/>
    <w:rsid w:val="00B65C1E"/>
    <w:rsid w:val="00B6690C"/>
    <w:rsid w:val="00B674F7"/>
    <w:rsid w:val="00B703CB"/>
    <w:rsid w:val="00B7096B"/>
    <w:rsid w:val="00B70F2F"/>
    <w:rsid w:val="00B72427"/>
    <w:rsid w:val="00B73964"/>
    <w:rsid w:val="00B73AED"/>
    <w:rsid w:val="00B74E86"/>
    <w:rsid w:val="00B7577F"/>
    <w:rsid w:val="00B75884"/>
    <w:rsid w:val="00B769A6"/>
    <w:rsid w:val="00B76E97"/>
    <w:rsid w:val="00B772D9"/>
    <w:rsid w:val="00B77A0D"/>
    <w:rsid w:val="00B800CD"/>
    <w:rsid w:val="00B81894"/>
    <w:rsid w:val="00B83275"/>
    <w:rsid w:val="00B838F0"/>
    <w:rsid w:val="00B83B27"/>
    <w:rsid w:val="00B840E6"/>
    <w:rsid w:val="00B847C9"/>
    <w:rsid w:val="00B84F21"/>
    <w:rsid w:val="00B84FAD"/>
    <w:rsid w:val="00B90F48"/>
    <w:rsid w:val="00B91928"/>
    <w:rsid w:val="00B93B90"/>
    <w:rsid w:val="00B93BD8"/>
    <w:rsid w:val="00B93D55"/>
    <w:rsid w:val="00B952EC"/>
    <w:rsid w:val="00B9564D"/>
    <w:rsid w:val="00B95AC3"/>
    <w:rsid w:val="00B96E8A"/>
    <w:rsid w:val="00BA047F"/>
    <w:rsid w:val="00BA0569"/>
    <w:rsid w:val="00BA15CD"/>
    <w:rsid w:val="00BA160A"/>
    <w:rsid w:val="00BA170F"/>
    <w:rsid w:val="00BA2475"/>
    <w:rsid w:val="00BA268E"/>
    <w:rsid w:val="00BA28CC"/>
    <w:rsid w:val="00BA34FB"/>
    <w:rsid w:val="00BA3567"/>
    <w:rsid w:val="00BA35B1"/>
    <w:rsid w:val="00BA35EC"/>
    <w:rsid w:val="00BA5172"/>
    <w:rsid w:val="00BA54EF"/>
    <w:rsid w:val="00BA56F4"/>
    <w:rsid w:val="00BA58B4"/>
    <w:rsid w:val="00BA616C"/>
    <w:rsid w:val="00BA63DD"/>
    <w:rsid w:val="00BB0AD3"/>
    <w:rsid w:val="00BB101A"/>
    <w:rsid w:val="00BB1238"/>
    <w:rsid w:val="00BB3B35"/>
    <w:rsid w:val="00BB6FCA"/>
    <w:rsid w:val="00BB70E8"/>
    <w:rsid w:val="00BB7337"/>
    <w:rsid w:val="00BC046B"/>
    <w:rsid w:val="00BC051C"/>
    <w:rsid w:val="00BC0530"/>
    <w:rsid w:val="00BC0BE9"/>
    <w:rsid w:val="00BC149F"/>
    <w:rsid w:val="00BC1F09"/>
    <w:rsid w:val="00BC2150"/>
    <w:rsid w:val="00BC2292"/>
    <w:rsid w:val="00BC23D2"/>
    <w:rsid w:val="00BC2D25"/>
    <w:rsid w:val="00BC3523"/>
    <w:rsid w:val="00BC35AA"/>
    <w:rsid w:val="00BC400F"/>
    <w:rsid w:val="00BC4305"/>
    <w:rsid w:val="00BC4C2E"/>
    <w:rsid w:val="00BC4DB3"/>
    <w:rsid w:val="00BC51B9"/>
    <w:rsid w:val="00BC5777"/>
    <w:rsid w:val="00BC5F4D"/>
    <w:rsid w:val="00BC7A3B"/>
    <w:rsid w:val="00BC7E11"/>
    <w:rsid w:val="00BD03EE"/>
    <w:rsid w:val="00BD1162"/>
    <w:rsid w:val="00BD1894"/>
    <w:rsid w:val="00BD1A12"/>
    <w:rsid w:val="00BD2A0E"/>
    <w:rsid w:val="00BD2B79"/>
    <w:rsid w:val="00BD372F"/>
    <w:rsid w:val="00BD3BFD"/>
    <w:rsid w:val="00BD422E"/>
    <w:rsid w:val="00BD4254"/>
    <w:rsid w:val="00BD43D3"/>
    <w:rsid w:val="00BD4758"/>
    <w:rsid w:val="00BD4CCD"/>
    <w:rsid w:val="00BD4DCE"/>
    <w:rsid w:val="00BD4F61"/>
    <w:rsid w:val="00BD5754"/>
    <w:rsid w:val="00BD6696"/>
    <w:rsid w:val="00BD748B"/>
    <w:rsid w:val="00BD79D4"/>
    <w:rsid w:val="00BE01C5"/>
    <w:rsid w:val="00BE02A9"/>
    <w:rsid w:val="00BE0BCF"/>
    <w:rsid w:val="00BE15B3"/>
    <w:rsid w:val="00BE2CA8"/>
    <w:rsid w:val="00BE3D6B"/>
    <w:rsid w:val="00BE417B"/>
    <w:rsid w:val="00BE6067"/>
    <w:rsid w:val="00BE6446"/>
    <w:rsid w:val="00BE6494"/>
    <w:rsid w:val="00BE72B1"/>
    <w:rsid w:val="00BE731A"/>
    <w:rsid w:val="00BE7475"/>
    <w:rsid w:val="00BF059F"/>
    <w:rsid w:val="00BF082B"/>
    <w:rsid w:val="00BF0FDB"/>
    <w:rsid w:val="00BF1F64"/>
    <w:rsid w:val="00BF29A8"/>
    <w:rsid w:val="00BF2AFE"/>
    <w:rsid w:val="00BF3A26"/>
    <w:rsid w:val="00BF5B70"/>
    <w:rsid w:val="00BF650F"/>
    <w:rsid w:val="00BF6685"/>
    <w:rsid w:val="00BF6977"/>
    <w:rsid w:val="00C002C2"/>
    <w:rsid w:val="00C00A4C"/>
    <w:rsid w:val="00C01656"/>
    <w:rsid w:val="00C033D3"/>
    <w:rsid w:val="00C04082"/>
    <w:rsid w:val="00C04DA4"/>
    <w:rsid w:val="00C0610A"/>
    <w:rsid w:val="00C069E1"/>
    <w:rsid w:val="00C06B9F"/>
    <w:rsid w:val="00C07992"/>
    <w:rsid w:val="00C07F70"/>
    <w:rsid w:val="00C10260"/>
    <w:rsid w:val="00C113D5"/>
    <w:rsid w:val="00C118C4"/>
    <w:rsid w:val="00C11A02"/>
    <w:rsid w:val="00C129FA"/>
    <w:rsid w:val="00C135F5"/>
    <w:rsid w:val="00C13DE3"/>
    <w:rsid w:val="00C14A58"/>
    <w:rsid w:val="00C14BB5"/>
    <w:rsid w:val="00C1584B"/>
    <w:rsid w:val="00C15CB1"/>
    <w:rsid w:val="00C16D8A"/>
    <w:rsid w:val="00C172FC"/>
    <w:rsid w:val="00C17B77"/>
    <w:rsid w:val="00C17C09"/>
    <w:rsid w:val="00C2055A"/>
    <w:rsid w:val="00C22AE4"/>
    <w:rsid w:val="00C22D7E"/>
    <w:rsid w:val="00C23063"/>
    <w:rsid w:val="00C23EDC"/>
    <w:rsid w:val="00C243B1"/>
    <w:rsid w:val="00C24E0A"/>
    <w:rsid w:val="00C256DD"/>
    <w:rsid w:val="00C265C3"/>
    <w:rsid w:val="00C27642"/>
    <w:rsid w:val="00C308B2"/>
    <w:rsid w:val="00C30BA3"/>
    <w:rsid w:val="00C30EE9"/>
    <w:rsid w:val="00C31716"/>
    <w:rsid w:val="00C342AF"/>
    <w:rsid w:val="00C34B39"/>
    <w:rsid w:val="00C353FF"/>
    <w:rsid w:val="00C364D8"/>
    <w:rsid w:val="00C37090"/>
    <w:rsid w:val="00C372A8"/>
    <w:rsid w:val="00C3765B"/>
    <w:rsid w:val="00C37AF4"/>
    <w:rsid w:val="00C40477"/>
    <w:rsid w:val="00C417F2"/>
    <w:rsid w:val="00C418DE"/>
    <w:rsid w:val="00C426BD"/>
    <w:rsid w:val="00C42717"/>
    <w:rsid w:val="00C42E8C"/>
    <w:rsid w:val="00C4337C"/>
    <w:rsid w:val="00C436CA"/>
    <w:rsid w:val="00C44192"/>
    <w:rsid w:val="00C45485"/>
    <w:rsid w:val="00C462D2"/>
    <w:rsid w:val="00C46338"/>
    <w:rsid w:val="00C4672A"/>
    <w:rsid w:val="00C46D2B"/>
    <w:rsid w:val="00C4722D"/>
    <w:rsid w:val="00C50123"/>
    <w:rsid w:val="00C5116F"/>
    <w:rsid w:val="00C51ECC"/>
    <w:rsid w:val="00C52B47"/>
    <w:rsid w:val="00C52EEA"/>
    <w:rsid w:val="00C531CF"/>
    <w:rsid w:val="00C53639"/>
    <w:rsid w:val="00C55112"/>
    <w:rsid w:val="00C55A6D"/>
    <w:rsid w:val="00C560C0"/>
    <w:rsid w:val="00C6120B"/>
    <w:rsid w:val="00C6221C"/>
    <w:rsid w:val="00C623A7"/>
    <w:rsid w:val="00C62BCA"/>
    <w:rsid w:val="00C6342B"/>
    <w:rsid w:val="00C63724"/>
    <w:rsid w:val="00C63E66"/>
    <w:rsid w:val="00C64553"/>
    <w:rsid w:val="00C6475D"/>
    <w:rsid w:val="00C6506E"/>
    <w:rsid w:val="00C650D8"/>
    <w:rsid w:val="00C653EB"/>
    <w:rsid w:val="00C65CAF"/>
    <w:rsid w:val="00C66416"/>
    <w:rsid w:val="00C67621"/>
    <w:rsid w:val="00C67733"/>
    <w:rsid w:val="00C67BF7"/>
    <w:rsid w:val="00C70409"/>
    <w:rsid w:val="00C70FF9"/>
    <w:rsid w:val="00C713CA"/>
    <w:rsid w:val="00C71457"/>
    <w:rsid w:val="00C72051"/>
    <w:rsid w:val="00C7241C"/>
    <w:rsid w:val="00C74E8E"/>
    <w:rsid w:val="00C75BB0"/>
    <w:rsid w:val="00C75EAC"/>
    <w:rsid w:val="00C76979"/>
    <w:rsid w:val="00C76D7B"/>
    <w:rsid w:val="00C76E9C"/>
    <w:rsid w:val="00C77E4F"/>
    <w:rsid w:val="00C80217"/>
    <w:rsid w:val="00C80E20"/>
    <w:rsid w:val="00C819E8"/>
    <w:rsid w:val="00C82708"/>
    <w:rsid w:val="00C8386F"/>
    <w:rsid w:val="00C83922"/>
    <w:rsid w:val="00C83EBE"/>
    <w:rsid w:val="00C83F97"/>
    <w:rsid w:val="00C850AC"/>
    <w:rsid w:val="00C902DA"/>
    <w:rsid w:val="00C905DE"/>
    <w:rsid w:val="00C917E4"/>
    <w:rsid w:val="00C91E61"/>
    <w:rsid w:val="00C928BC"/>
    <w:rsid w:val="00C9297A"/>
    <w:rsid w:val="00C92BF9"/>
    <w:rsid w:val="00C9398C"/>
    <w:rsid w:val="00C948A5"/>
    <w:rsid w:val="00C95F77"/>
    <w:rsid w:val="00C97363"/>
    <w:rsid w:val="00C97772"/>
    <w:rsid w:val="00C97B3A"/>
    <w:rsid w:val="00CA0F4A"/>
    <w:rsid w:val="00CA2F55"/>
    <w:rsid w:val="00CA2F7A"/>
    <w:rsid w:val="00CA30D6"/>
    <w:rsid w:val="00CA51D6"/>
    <w:rsid w:val="00CA53C2"/>
    <w:rsid w:val="00CA589B"/>
    <w:rsid w:val="00CA62C3"/>
    <w:rsid w:val="00CA6DF3"/>
    <w:rsid w:val="00CA7984"/>
    <w:rsid w:val="00CB0B9E"/>
    <w:rsid w:val="00CB0C32"/>
    <w:rsid w:val="00CB0DF2"/>
    <w:rsid w:val="00CB166E"/>
    <w:rsid w:val="00CB19B3"/>
    <w:rsid w:val="00CB2793"/>
    <w:rsid w:val="00CB34B7"/>
    <w:rsid w:val="00CB3983"/>
    <w:rsid w:val="00CB3FBC"/>
    <w:rsid w:val="00CB409A"/>
    <w:rsid w:val="00CB5EDB"/>
    <w:rsid w:val="00CB6C87"/>
    <w:rsid w:val="00CC017D"/>
    <w:rsid w:val="00CC1036"/>
    <w:rsid w:val="00CC104F"/>
    <w:rsid w:val="00CC1720"/>
    <w:rsid w:val="00CC1E72"/>
    <w:rsid w:val="00CC2533"/>
    <w:rsid w:val="00CC33B1"/>
    <w:rsid w:val="00CC3844"/>
    <w:rsid w:val="00CC3901"/>
    <w:rsid w:val="00CC437A"/>
    <w:rsid w:val="00CC4393"/>
    <w:rsid w:val="00CC4693"/>
    <w:rsid w:val="00CC556F"/>
    <w:rsid w:val="00CC7484"/>
    <w:rsid w:val="00CD0353"/>
    <w:rsid w:val="00CD07E8"/>
    <w:rsid w:val="00CD0FA8"/>
    <w:rsid w:val="00CD10C9"/>
    <w:rsid w:val="00CD1799"/>
    <w:rsid w:val="00CD2881"/>
    <w:rsid w:val="00CD36AB"/>
    <w:rsid w:val="00CD3809"/>
    <w:rsid w:val="00CD3818"/>
    <w:rsid w:val="00CD3EA4"/>
    <w:rsid w:val="00CD4688"/>
    <w:rsid w:val="00CD4DE5"/>
    <w:rsid w:val="00CD704D"/>
    <w:rsid w:val="00CD743F"/>
    <w:rsid w:val="00CE0CF3"/>
    <w:rsid w:val="00CE106E"/>
    <w:rsid w:val="00CE1567"/>
    <w:rsid w:val="00CE26EE"/>
    <w:rsid w:val="00CE29A6"/>
    <w:rsid w:val="00CE2F1D"/>
    <w:rsid w:val="00CE41A2"/>
    <w:rsid w:val="00CE4265"/>
    <w:rsid w:val="00CE427A"/>
    <w:rsid w:val="00CE5A79"/>
    <w:rsid w:val="00CE602A"/>
    <w:rsid w:val="00CE705B"/>
    <w:rsid w:val="00CE7ACA"/>
    <w:rsid w:val="00CF0801"/>
    <w:rsid w:val="00CF1A50"/>
    <w:rsid w:val="00CF1F5F"/>
    <w:rsid w:val="00CF2C0E"/>
    <w:rsid w:val="00CF388A"/>
    <w:rsid w:val="00CF3F16"/>
    <w:rsid w:val="00CF411F"/>
    <w:rsid w:val="00CF4397"/>
    <w:rsid w:val="00CF49CF"/>
    <w:rsid w:val="00CF4B1E"/>
    <w:rsid w:val="00CF4CFA"/>
    <w:rsid w:val="00CF570B"/>
    <w:rsid w:val="00CF5C4D"/>
    <w:rsid w:val="00CF62B2"/>
    <w:rsid w:val="00CF70DE"/>
    <w:rsid w:val="00CF78D0"/>
    <w:rsid w:val="00CF7EA9"/>
    <w:rsid w:val="00D0143D"/>
    <w:rsid w:val="00D01DBA"/>
    <w:rsid w:val="00D01E03"/>
    <w:rsid w:val="00D02F9A"/>
    <w:rsid w:val="00D04193"/>
    <w:rsid w:val="00D049A2"/>
    <w:rsid w:val="00D04D94"/>
    <w:rsid w:val="00D0557F"/>
    <w:rsid w:val="00D05F59"/>
    <w:rsid w:val="00D0643F"/>
    <w:rsid w:val="00D0702E"/>
    <w:rsid w:val="00D101DA"/>
    <w:rsid w:val="00D10326"/>
    <w:rsid w:val="00D10CB3"/>
    <w:rsid w:val="00D10EBE"/>
    <w:rsid w:val="00D11304"/>
    <w:rsid w:val="00D11DFD"/>
    <w:rsid w:val="00D150F4"/>
    <w:rsid w:val="00D15519"/>
    <w:rsid w:val="00D16E38"/>
    <w:rsid w:val="00D1705F"/>
    <w:rsid w:val="00D170E5"/>
    <w:rsid w:val="00D2229C"/>
    <w:rsid w:val="00D226AE"/>
    <w:rsid w:val="00D22893"/>
    <w:rsid w:val="00D22B53"/>
    <w:rsid w:val="00D22EDA"/>
    <w:rsid w:val="00D24BA9"/>
    <w:rsid w:val="00D24F5E"/>
    <w:rsid w:val="00D25216"/>
    <w:rsid w:val="00D2588F"/>
    <w:rsid w:val="00D25A33"/>
    <w:rsid w:val="00D25DEB"/>
    <w:rsid w:val="00D26A99"/>
    <w:rsid w:val="00D27B5B"/>
    <w:rsid w:val="00D30561"/>
    <w:rsid w:val="00D308BD"/>
    <w:rsid w:val="00D312D1"/>
    <w:rsid w:val="00D325E5"/>
    <w:rsid w:val="00D33E0F"/>
    <w:rsid w:val="00D340D8"/>
    <w:rsid w:val="00D3441D"/>
    <w:rsid w:val="00D3584B"/>
    <w:rsid w:val="00D373B1"/>
    <w:rsid w:val="00D373BB"/>
    <w:rsid w:val="00D37523"/>
    <w:rsid w:val="00D3777D"/>
    <w:rsid w:val="00D409E3"/>
    <w:rsid w:val="00D40BCE"/>
    <w:rsid w:val="00D40E5C"/>
    <w:rsid w:val="00D40E68"/>
    <w:rsid w:val="00D4108A"/>
    <w:rsid w:val="00D4108F"/>
    <w:rsid w:val="00D4141C"/>
    <w:rsid w:val="00D41932"/>
    <w:rsid w:val="00D42DB2"/>
    <w:rsid w:val="00D430D2"/>
    <w:rsid w:val="00D4328F"/>
    <w:rsid w:val="00D4449C"/>
    <w:rsid w:val="00D451B5"/>
    <w:rsid w:val="00D4557D"/>
    <w:rsid w:val="00D464A6"/>
    <w:rsid w:val="00D50497"/>
    <w:rsid w:val="00D508CD"/>
    <w:rsid w:val="00D52434"/>
    <w:rsid w:val="00D53097"/>
    <w:rsid w:val="00D530BC"/>
    <w:rsid w:val="00D54926"/>
    <w:rsid w:val="00D54D19"/>
    <w:rsid w:val="00D55BC3"/>
    <w:rsid w:val="00D56CEA"/>
    <w:rsid w:val="00D60F9C"/>
    <w:rsid w:val="00D61978"/>
    <w:rsid w:val="00D621FE"/>
    <w:rsid w:val="00D62D3B"/>
    <w:rsid w:val="00D62D64"/>
    <w:rsid w:val="00D64A97"/>
    <w:rsid w:val="00D64BE5"/>
    <w:rsid w:val="00D650B6"/>
    <w:rsid w:val="00D665BF"/>
    <w:rsid w:val="00D666B5"/>
    <w:rsid w:val="00D66CE9"/>
    <w:rsid w:val="00D67218"/>
    <w:rsid w:val="00D6780D"/>
    <w:rsid w:val="00D70392"/>
    <w:rsid w:val="00D7058C"/>
    <w:rsid w:val="00D706CB"/>
    <w:rsid w:val="00D7082B"/>
    <w:rsid w:val="00D71093"/>
    <w:rsid w:val="00D727D2"/>
    <w:rsid w:val="00D7395B"/>
    <w:rsid w:val="00D73B89"/>
    <w:rsid w:val="00D73EA4"/>
    <w:rsid w:val="00D73F01"/>
    <w:rsid w:val="00D73F84"/>
    <w:rsid w:val="00D7459F"/>
    <w:rsid w:val="00D74B15"/>
    <w:rsid w:val="00D75E94"/>
    <w:rsid w:val="00D778AA"/>
    <w:rsid w:val="00D77AF6"/>
    <w:rsid w:val="00D77EE9"/>
    <w:rsid w:val="00D80E4A"/>
    <w:rsid w:val="00D81DF6"/>
    <w:rsid w:val="00D82351"/>
    <w:rsid w:val="00D8264C"/>
    <w:rsid w:val="00D82779"/>
    <w:rsid w:val="00D82909"/>
    <w:rsid w:val="00D8294F"/>
    <w:rsid w:val="00D84190"/>
    <w:rsid w:val="00D84367"/>
    <w:rsid w:val="00D852A9"/>
    <w:rsid w:val="00D85C6B"/>
    <w:rsid w:val="00D86C0E"/>
    <w:rsid w:val="00D86F2C"/>
    <w:rsid w:val="00D91A4B"/>
    <w:rsid w:val="00D91BE4"/>
    <w:rsid w:val="00D91C6E"/>
    <w:rsid w:val="00D92E1F"/>
    <w:rsid w:val="00D9331D"/>
    <w:rsid w:val="00D93DF7"/>
    <w:rsid w:val="00D940A6"/>
    <w:rsid w:val="00D95373"/>
    <w:rsid w:val="00D9605B"/>
    <w:rsid w:val="00D97664"/>
    <w:rsid w:val="00DA09E2"/>
    <w:rsid w:val="00DA0E8C"/>
    <w:rsid w:val="00DA1200"/>
    <w:rsid w:val="00DA1419"/>
    <w:rsid w:val="00DA1739"/>
    <w:rsid w:val="00DA2337"/>
    <w:rsid w:val="00DA2F82"/>
    <w:rsid w:val="00DA415B"/>
    <w:rsid w:val="00DA4C6B"/>
    <w:rsid w:val="00DA5B55"/>
    <w:rsid w:val="00DA7749"/>
    <w:rsid w:val="00DB02CD"/>
    <w:rsid w:val="00DB0921"/>
    <w:rsid w:val="00DB0E2C"/>
    <w:rsid w:val="00DB112A"/>
    <w:rsid w:val="00DB1253"/>
    <w:rsid w:val="00DB1E29"/>
    <w:rsid w:val="00DB228C"/>
    <w:rsid w:val="00DB26CF"/>
    <w:rsid w:val="00DB2B0C"/>
    <w:rsid w:val="00DB4AA0"/>
    <w:rsid w:val="00DB5812"/>
    <w:rsid w:val="00DB635E"/>
    <w:rsid w:val="00DB63AE"/>
    <w:rsid w:val="00DB658D"/>
    <w:rsid w:val="00DB7A5B"/>
    <w:rsid w:val="00DC1A2F"/>
    <w:rsid w:val="00DC1E1D"/>
    <w:rsid w:val="00DC2E31"/>
    <w:rsid w:val="00DC3BE0"/>
    <w:rsid w:val="00DC3E70"/>
    <w:rsid w:val="00DC4063"/>
    <w:rsid w:val="00DC55D8"/>
    <w:rsid w:val="00DC56FC"/>
    <w:rsid w:val="00DC5E1F"/>
    <w:rsid w:val="00DC62D3"/>
    <w:rsid w:val="00DC6387"/>
    <w:rsid w:val="00DD0389"/>
    <w:rsid w:val="00DD1E93"/>
    <w:rsid w:val="00DD2D55"/>
    <w:rsid w:val="00DD3450"/>
    <w:rsid w:val="00DD35E6"/>
    <w:rsid w:val="00DD37CA"/>
    <w:rsid w:val="00DD42FA"/>
    <w:rsid w:val="00DD45DA"/>
    <w:rsid w:val="00DD4F3B"/>
    <w:rsid w:val="00DD5496"/>
    <w:rsid w:val="00DD5DA4"/>
    <w:rsid w:val="00DD65C8"/>
    <w:rsid w:val="00DD67A3"/>
    <w:rsid w:val="00DD68FE"/>
    <w:rsid w:val="00DD72D7"/>
    <w:rsid w:val="00DD769A"/>
    <w:rsid w:val="00DE0933"/>
    <w:rsid w:val="00DE0E65"/>
    <w:rsid w:val="00DE16E1"/>
    <w:rsid w:val="00DE47A0"/>
    <w:rsid w:val="00DE4C77"/>
    <w:rsid w:val="00DE5886"/>
    <w:rsid w:val="00DE594D"/>
    <w:rsid w:val="00DE6153"/>
    <w:rsid w:val="00DE68FF"/>
    <w:rsid w:val="00DE6BB6"/>
    <w:rsid w:val="00DE6F3C"/>
    <w:rsid w:val="00DE72C8"/>
    <w:rsid w:val="00DF0145"/>
    <w:rsid w:val="00DF112A"/>
    <w:rsid w:val="00DF162B"/>
    <w:rsid w:val="00DF1824"/>
    <w:rsid w:val="00DF1886"/>
    <w:rsid w:val="00DF24BA"/>
    <w:rsid w:val="00DF32D2"/>
    <w:rsid w:val="00DF3894"/>
    <w:rsid w:val="00DF3A70"/>
    <w:rsid w:val="00DF43C1"/>
    <w:rsid w:val="00DF490D"/>
    <w:rsid w:val="00DF4D64"/>
    <w:rsid w:val="00DF5ADA"/>
    <w:rsid w:val="00DF6A27"/>
    <w:rsid w:val="00E0084B"/>
    <w:rsid w:val="00E04247"/>
    <w:rsid w:val="00E04271"/>
    <w:rsid w:val="00E04A67"/>
    <w:rsid w:val="00E04CAC"/>
    <w:rsid w:val="00E05450"/>
    <w:rsid w:val="00E055CF"/>
    <w:rsid w:val="00E058C5"/>
    <w:rsid w:val="00E05AA7"/>
    <w:rsid w:val="00E05CF6"/>
    <w:rsid w:val="00E06254"/>
    <w:rsid w:val="00E063F4"/>
    <w:rsid w:val="00E0707B"/>
    <w:rsid w:val="00E10409"/>
    <w:rsid w:val="00E114C0"/>
    <w:rsid w:val="00E1276F"/>
    <w:rsid w:val="00E128EB"/>
    <w:rsid w:val="00E13068"/>
    <w:rsid w:val="00E1338F"/>
    <w:rsid w:val="00E1498F"/>
    <w:rsid w:val="00E15387"/>
    <w:rsid w:val="00E16C92"/>
    <w:rsid w:val="00E17490"/>
    <w:rsid w:val="00E174F3"/>
    <w:rsid w:val="00E176D6"/>
    <w:rsid w:val="00E20652"/>
    <w:rsid w:val="00E23CC4"/>
    <w:rsid w:val="00E2400E"/>
    <w:rsid w:val="00E253DA"/>
    <w:rsid w:val="00E26081"/>
    <w:rsid w:val="00E266DD"/>
    <w:rsid w:val="00E26BC8"/>
    <w:rsid w:val="00E27C2B"/>
    <w:rsid w:val="00E30D8C"/>
    <w:rsid w:val="00E31F33"/>
    <w:rsid w:val="00E329E0"/>
    <w:rsid w:val="00E33835"/>
    <w:rsid w:val="00E33BF1"/>
    <w:rsid w:val="00E33C94"/>
    <w:rsid w:val="00E346E7"/>
    <w:rsid w:val="00E349CD"/>
    <w:rsid w:val="00E35F9D"/>
    <w:rsid w:val="00E360B7"/>
    <w:rsid w:val="00E3769E"/>
    <w:rsid w:val="00E37C07"/>
    <w:rsid w:val="00E400C9"/>
    <w:rsid w:val="00E40655"/>
    <w:rsid w:val="00E4110A"/>
    <w:rsid w:val="00E41AB6"/>
    <w:rsid w:val="00E4268A"/>
    <w:rsid w:val="00E42A0D"/>
    <w:rsid w:val="00E4338B"/>
    <w:rsid w:val="00E43677"/>
    <w:rsid w:val="00E43B46"/>
    <w:rsid w:val="00E44BC6"/>
    <w:rsid w:val="00E44C55"/>
    <w:rsid w:val="00E45193"/>
    <w:rsid w:val="00E45261"/>
    <w:rsid w:val="00E45830"/>
    <w:rsid w:val="00E46B2B"/>
    <w:rsid w:val="00E46E77"/>
    <w:rsid w:val="00E471EE"/>
    <w:rsid w:val="00E511BB"/>
    <w:rsid w:val="00E5242C"/>
    <w:rsid w:val="00E52489"/>
    <w:rsid w:val="00E52493"/>
    <w:rsid w:val="00E5311E"/>
    <w:rsid w:val="00E53599"/>
    <w:rsid w:val="00E53B4A"/>
    <w:rsid w:val="00E53EF4"/>
    <w:rsid w:val="00E557D2"/>
    <w:rsid w:val="00E5637E"/>
    <w:rsid w:val="00E56817"/>
    <w:rsid w:val="00E6025B"/>
    <w:rsid w:val="00E630EB"/>
    <w:rsid w:val="00E63175"/>
    <w:rsid w:val="00E63D8C"/>
    <w:rsid w:val="00E64536"/>
    <w:rsid w:val="00E645F9"/>
    <w:rsid w:val="00E648ED"/>
    <w:rsid w:val="00E65546"/>
    <w:rsid w:val="00E6689B"/>
    <w:rsid w:val="00E66970"/>
    <w:rsid w:val="00E7093B"/>
    <w:rsid w:val="00E710D5"/>
    <w:rsid w:val="00E7137B"/>
    <w:rsid w:val="00E7170C"/>
    <w:rsid w:val="00E7192B"/>
    <w:rsid w:val="00E745FD"/>
    <w:rsid w:val="00E74C8B"/>
    <w:rsid w:val="00E75243"/>
    <w:rsid w:val="00E75813"/>
    <w:rsid w:val="00E75C72"/>
    <w:rsid w:val="00E75DD4"/>
    <w:rsid w:val="00E76229"/>
    <w:rsid w:val="00E76243"/>
    <w:rsid w:val="00E767C9"/>
    <w:rsid w:val="00E76D3C"/>
    <w:rsid w:val="00E76E57"/>
    <w:rsid w:val="00E77914"/>
    <w:rsid w:val="00E80306"/>
    <w:rsid w:val="00E80E53"/>
    <w:rsid w:val="00E80FFE"/>
    <w:rsid w:val="00E8104B"/>
    <w:rsid w:val="00E81319"/>
    <w:rsid w:val="00E81AA7"/>
    <w:rsid w:val="00E81B99"/>
    <w:rsid w:val="00E82B03"/>
    <w:rsid w:val="00E82DF9"/>
    <w:rsid w:val="00E830B9"/>
    <w:rsid w:val="00E837E0"/>
    <w:rsid w:val="00E83954"/>
    <w:rsid w:val="00E839F6"/>
    <w:rsid w:val="00E849C7"/>
    <w:rsid w:val="00E85ADB"/>
    <w:rsid w:val="00E862D3"/>
    <w:rsid w:val="00E87242"/>
    <w:rsid w:val="00E87B68"/>
    <w:rsid w:val="00E9019B"/>
    <w:rsid w:val="00E903A8"/>
    <w:rsid w:val="00E9246A"/>
    <w:rsid w:val="00E92E6F"/>
    <w:rsid w:val="00E9335C"/>
    <w:rsid w:val="00E93548"/>
    <w:rsid w:val="00E93B4B"/>
    <w:rsid w:val="00E93F6D"/>
    <w:rsid w:val="00E93F84"/>
    <w:rsid w:val="00E94466"/>
    <w:rsid w:val="00E94E14"/>
    <w:rsid w:val="00E95276"/>
    <w:rsid w:val="00E968A0"/>
    <w:rsid w:val="00E96BE1"/>
    <w:rsid w:val="00E97737"/>
    <w:rsid w:val="00EA058A"/>
    <w:rsid w:val="00EA0E5F"/>
    <w:rsid w:val="00EA2163"/>
    <w:rsid w:val="00EA2A83"/>
    <w:rsid w:val="00EA32A1"/>
    <w:rsid w:val="00EA38D0"/>
    <w:rsid w:val="00EA3D63"/>
    <w:rsid w:val="00EA445F"/>
    <w:rsid w:val="00EA4DC2"/>
    <w:rsid w:val="00EA5CF6"/>
    <w:rsid w:val="00EA628F"/>
    <w:rsid w:val="00EA73A4"/>
    <w:rsid w:val="00EB0136"/>
    <w:rsid w:val="00EB1BCC"/>
    <w:rsid w:val="00EB2D8E"/>
    <w:rsid w:val="00EB4A4A"/>
    <w:rsid w:val="00EB5077"/>
    <w:rsid w:val="00EB5B3A"/>
    <w:rsid w:val="00EB5DDB"/>
    <w:rsid w:val="00EB6A61"/>
    <w:rsid w:val="00EB72B4"/>
    <w:rsid w:val="00EC0008"/>
    <w:rsid w:val="00EC1CFE"/>
    <w:rsid w:val="00EC1D00"/>
    <w:rsid w:val="00EC256C"/>
    <w:rsid w:val="00EC260F"/>
    <w:rsid w:val="00EC2FAE"/>
    <w:rsid w:val="00EC3FFE"/>
    <w:rsid w:val="00EC4D2F"/>
    <w:rsid w:val="00EC5633"/>
    <w:rsid w:val="00EC634F"/>
    <w:rsid w:val="00EC6A20"/>
    <w:rsid w:val="00ED00D1"/>
    <w:rsid w:val="00ED0862"/>
    <w:rsid w:val="00ED0E30"/>
    <w:rsid w:val="00ED17CE"/>
    <w:rsid w:val="00ED1852"/>
    <w:rsid w:val="00ED2CC3"/>
    <w:rsid w:val="00ED500C"/>
    <w:rsid w:val="00ED5227"/>
    <w:rsid w:val="00ED56CB"/>
    <w:rsid w:val="00ED573F"/>
    <w:rsid w:val="00ED5A94"/>
    <w:rsid w:val="00ED5BFF"/>
    <w:rsid w:val="00ED5F40"/>
    <w:rsid w:val="00ED6129"/>
    <w:rsid w:val="00ED6149"/>
    <w:rsid w:val="00ED717C"/>
    <w:rsid w:val="00ED7CE2"/>
    <w:rsid w:val="00EE0BFA"/>
    <w:rsid w:val="00EE0E2A"/>
    <w:rsid w:val="00EE0E91"/>
    <w:rsid w:val="00EE1385"/>
    <w:rsid w:val="00EE2334"/>
    <w:rsid w:val="00EE2E6F"/>
    <w:rsid w:val="00EE4944"/>
    <w:rsid w:val="00EE4A26"/>
    <w:rsid w:val="00EE4AA0"/>
    <w:rsid w:val="00EE4B9C"/>
    <w:rsid w:val="00EE4E86"/>
    <w:rsid w:val="00EE50F6"/>
    <w:rsid w:val="00EF10FA"/>
    <w:rsid w:val="00EF1482"/>
    <w:rsid w:val="00EF190E"/>
    <w:rsid w:val="00EF2901"/>
    <w:rsid w:val="00EF35F3"/>
    <w:rsid w:val="00EF3B5B"/>
    <w:rsid w:val="00EF466F"/>
    <w:rsid w:val="00EF5388"/>
    <w:rsid w:val="00EF5787"/>
    <w:rsid w:val="00EF5ED8"/>
    <w:rsid w:val="00EF7A48"/>
    <w:rsid w:val="00F00703"/>
    <w:rsid w:val="00F00B6A"/>
    <w:rsid w:val="00F018F8"/>
    <w:rsid w:val="00F02835"/>
    <w:rsid w:val="00F02B0B"/>
    <w:rsid w:val="00F03F38"/>
    <w:rsid w:val="00F070F6"/>
    <w:rsid w:val="00F075A6"/>
    <w:rsid w:val="00F1054D"/>
    <w:rsid w:val="00F10AAA"/>
    <w:rsid w:val="00F115E8"/>
    <w:rsid w:val="00F11DDF"/>
    <w:rsid w:val="00F1224F"/>
    <w:rsid w:val="00F12711"/>
    <w:rsid w:val="00F141CC"/>
    <w:rsid w:val="00F145CE"/>
    <w:rsid w:val="00F15F91"/>
    <w:rsid w:val="00F166F4"/>
    <w:rsid w:val="00F168AA"/>
    <w:rsid w:val="00F16CE5"/>
    <w:rsid w:val="00F2034B"/>
    <w:rsid w:val="00F203CF"/>
    <w:rsid w:val="00F20EB5"/>
    <w:rsid w:val="00F21496"/>
    <w:rsid w:val="00F21B68"/>
    <w:rsid w:val="00F21D01"/>
    <w:rsid w:val="00F22ABE"/>
    <w:rsid w:val="00F238BA"/>
    <w:rsid w:val="00F23C8D"/>
    <w:rsid w:val="00F23D4D"/>
    <w:rsid w:val="00F23EB3"/>
    <w:rsid w:val="00F244CF"/>
    <w:rsid w:val="00F24E04"/>
    <w:rsid w:val="00F27A44"/>
    <w:rsid w:val="00F30646"/>
    <w:rsid w:val="00F307EA"/>
    <w:rsid w:val="00F30F35"/>
    <w:rsid w:val="00F31640"/>
    <w:rsid w:val="00F318E6"/>
    <w:rsid w:val="00F33980"/>
    <w:rsid w:val="00F33CA8"/>
    <w:rsid w:val="00F340A8"/>
    <w:rsid w:val="00F346B4"/>
    <w:rsid w:val="00F35357"/>
    <w:rsid w:val="00F358AD"/>
    <w:rsid w:val="00F35BEC"/>
    <w:rsid w:val="00F36BE4"/>
    <w:rsid w:val="00F36D99"/>
    <w:rsid w:val="00F375DA"/>
    <w:rsid w:val="00F37C5F"/>
    <w:rsid w:val="00F40ADE"/>
    <w:rsid w:val="00F41A5B"/>
    <w:rsid w:val="00F41D41"/>
    <w:rsid w:val="00F42763"/>
    <w:rsid w:val="00F42BCA"/>
    <w:rsid w:val="00F44B5C"/>
    <w:rsid w:val="00F44D6D"/>
    <w:rsid w:val="00F46DDD"/>
    <w:rsid w:val="00F46E27"/>
    <w:rsid w:val="00F50732"/>
    <w:rsid w:val="00F5092F"/>
    <w:rsid w:val="00F5169E"/>
    <w:rsid w:val="00F52D38"/>
    <w:rsid w:val="00F53533"/>
    <w:rsid w:val="00F53BC0"/>
    <w:rsid w:val="00F54695"/>
    <w:rsid w:val="00F54DCD"/>
    <w:rsid w:val="00F54E46"/>
    <w:rsid w:val="00F550AC"/>
    <w:rsid w:val="00F555C5"/>
    <w:rsid w:val="00F559D0"/>
    <w:rsid w:val="00F563CB"/>
    <w:rsid w:val="00F5707E"/>
    <w:rsid w:val="00F61164"/>
    <w:rsid w:val="00F62853"/>
    <w:rsid w:val="00F6287D"/>
    <w:rsid w:val="00F62BDA"/>
    <w:rsid w:val="00F63C17"/>
    <w:rsid w:val="00F66275"/>
    <w:rsid w:val="00F664B3"/>
    <w:rsid w:val="00F66891"/>
    <w:rsid w:val="00F701C7"/>
    <w:rsid w:val="00F70C96"/>
    <w:rsid w:val="00F70F39"/>
    <w:rsid w:val="00F71C51"/>
    <w:rsid w:val="00F72414"/>
    <w:rsid w:val="00F7284F"/>
    <w:rsid w:val="00F74EE3"/>
    <w:rsid w:val="00F76D15"/>
    <w:rsid w:val="00F76D47"/>
    <w:rsid w:val="00F76EDC"/>
    <w:rsid w:val="00F77681"/>
    <w:rsid w:val="00F80039"/>
    <w:rsid w:val="00F8075A"/>
    <w:rsid w:val="00F80F75"/>
    <w:rsid w:val="00F83067"/>
    <w:rsid w:val="00F840FC"/>
    <w:rsid w:val="00F85924"/>
    <w:rsid w:val="00F85D5E"/>
    <w:rsid w:val="00F85E26"/>
    <w:rsid w:val="00F903E3"/>
    <w:rsid w:val="00F90AB1"/>
    <w:rsid w:val="00F91FA1"/>
    <w:rsid w:val="00F94778"/>
    <w:rsid w:val="00F97960"/>
    <w:rsid w:val="00F97D3E"/>
    <w:rsid w:val="00F97DF8"/>
    <w:rsid w:val="00FA045F"/>
    <w:rsid w:val="00FA0A9D"/>
    <w:rsid w:val="00FA14E7"/>
    <w:rsid w:val="00FA1591"/>
    <w:rsid w:val="00FA25EB"/>
    <w:rsid w:val="00FA2BB4"/>
    <w:rsid w:val="00FA2F4C"/>
    <w:rsid w:val="00FA3223"/>
    <w:rsid w:val="00FA4A60"/>
    <w:rsid w:val="00FA5CC8"/>
    <w:rsid w:val="00FB00D5"/>
    <w:rsid w:val="00FB012C"/>
    <w:rsid w:val="00FB07FF"/>
    <w:rsid w:val="00FB187D"/>
    <w:rsid w:val="00FB1A92"/>
    <w:rsid w:val="00FB26CE"/>
    <w:rsid w:val="00FB2927"/>
    <w:rsid w:val="00FB2FBD"/>
    <w:rsid w:val="00FB5858"/>
    <w:rsid w:val="00FB6299"/>
    <w:rsid w:val="00FC0934"/>
    <w:rsid w:val="00FC0F70"/>
    <w:rsid w:val="00FC138D"/>
    <w:rsid w:val="00FC2387"/>
    <w:rsid w:val="00FC3FDE"/>
    <w:rsid w:val="00FC4B85"/>
    <w:rsid w:val="00FC5571"/>
    <w:rsid w:val="00FC59CF"/>
    <w:rsid w:val="00FC66EC"/>
    <w:rsid w:val="00FC6753"/>
    <w:rsid w:val="00FC7311"/>
    <w:rsid w:val="00FC769F"/>
    <w:rsid w:val="00FC7774"/>
    <w:rsid w:val="00FC7F65"/>
    <w:rsid w:val="00FD19AE"/>
    <w:rsid w:val="00FD1CF9"/>
    <w:rsid w:val="00FD2049"/>
    <w:rsid w:val="00FD3292"/>
    <w:rsid w:val="00FD3E07"/>
    <w:rsid w:val="00FD3F0D"/>
    <w:rsid w:val="00FD4D7A"/>
    <w:rsid w:val="00FD4F30"/>
    <w:rsid w:val="00FD4F91"/>
    <w:rsid w:val="00FD6516"/>
    <w:rsid w:val="00FE008D"/>
    <w:rsid w:val="00FE1105"/>
    <w:rsid w:val="00FE244E"/>
    <w:rsid w:val="00FE3A09"/>
    <w:rsid w:val="00FE42BA"/>
    <w:rsid w:val="00FE4ACC"/>
    <w:rsid w:val="00FE5E28"/>
    <w:rsid w:val="00FE6549"/>
    <w:rsid w:val="00FE6864"/>
    <w:rsid w:val="00FE6F9F"/>
    <w:rsid w:val="00FE7370"/>
    <w:rsid w:val="00FE74A8"/>
    <w:rsid w:val="00FE7F61"/>
    <w:rsid w:val="00FF0AC8"/>
    <w:rsid w:val="00FF1D88"/>
    <w:rsid w:val="00FF219C"/>
    <w:rsid w:val="00FF2694"/>
    <w:rsid w:val="00FF2CC9"/>
    <w:rsid w:val="00FF2DC9"/>
    <w:rsid w:val="00FF3026"/>
    <w:rsid w:val="00FF396A"/>
    <w:rsid w:val="00FF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7846E2"/>
  <w15:chartTrackingRefBased/>
  <w15:docId w15:val="{5B350219-7E2F-461B-B601-1F02DDF2E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7A0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5F6A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93B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93B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3F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3F49"/>
  </w:style>
  <w:style w:type="paragraph" w:styleId="Piedepgina">
    <w:name w:val="footer"/>
    <w:basedOn w:val="Normal"/>
    <w:link w:val="PiedepginaCar"/>
    <w:uiPriority w:val="99"/>
    <w:unhideWhenUsed/>
    <w:rsid w:val="00043F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3F49"/>
  </w:style>
  <w:style w:type="paragraph" w:styleId="Prrafodelista">
    <w:name w:val="List Paragraph"/>
    <w:basedOn w:val="Normal"/>
    <w:uiPriority w:val="34"/>
    <w:qFormat/>
    <w:rsid w:val="00DE47A0"/>
    <w:pPr>
      <w:ind w:left="720"/>
      <w:contextualSpacing/>
    </w:pPr>
  </w:style>
  <w:style w:type="paragraph" w:styleId="Sinespaciado">
    <w:name w:val="No Spacing"/>
    <w:uiPriority w:val="1"/>
    <w:qFormat/>
    <w:rsid w:val="009F4E05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5F6A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93B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93B4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9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442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520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519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72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422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RISTHIAN-PC\OneDrive%20-%20Escuela%20Polit&#233;cnica%20Nacional\Documentos\Plantillas%20personalizadas%20de%20Office\Tareas%20EPN%202021-B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Tareas EPN 2021-B.dotx</Template>
  <TotalTime>47</TotalTime>
  <Pages>14</Pages>
  <Words>90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CRISTHIAN-PC</dc:creator>
  <cp:keywords/>
  <dc:description/>
  <cp:lastModifiedBy>CRISTHIAN FERNANDO TOHASA PASPUEZAN</cp:lastModifiedBy>
  <cp:revision>1</cp:revision>
  <dcterms:created xsi:type="dcterms:W3CDTF">2022-02-24T06:46:00Z</dcterms:created>
  <dcterms:modified xsi:type="dcterms:W3CDTF">2022-02-24T07:33:00Z</dcterms:modified>
</cp:coreProperties>
</file>