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1781E" w14:textId="63464DD2" w:rsidR="00043F49" w:rsidRDefault="00DE47A0" w:rsidP="00DE47A0">
      <w:pPr>
        <w:pBdr>
          <w:bottom w:val="single" w:sz="4" w:space="1" w:color="auto"/>
        </w:pBdr>
        <w:spacing w:line="240" w:lineRule="auto"/>
        <w:rPr>
          <w:rFonts w:cstheme="minorHAnsi"/>
          <w:bCs/>
        </w:rPr>
      </w:pPr>
      <w:r>
        <w:rPr>
          <w:rFonts w:ascii="Corbel" w:hAnsi="Corbel"/>
          <w:b/>
        </w:rPr>
        <w:t>_______________________________________________________________________________</w:t>
      </w:r>
      <w:r w:rsidRPr="00B610D5">
        <w:rPr>
          <w:rFonts w:cstheme="minorHAnsi"/>
          <w:b/>
        </w:rPr>
        <w:t>PERÍODO ACADÉMICO:</w:t>
      </w:r>
      <w:r w:rsidRPr="00B610D5">
        <w:rPr>
          <w:rFonts w:cstheme="minorHAnsi"/>
        </w:rPr>
        <w:t xml:space="preserve"> </w:t>
      </w:r>
      <w:r>
        <w:rPr>
          <w:rFonts w:cstheme="minorHAnsi"/>
        </w:rPr>
        <w:t>202</w:t>
      </w:r>
      <w:r w:rsidR="0020508F">
        <w:rPr>
          <w:rFonts w:cstheme="minorHAnsi"/>
        </w:rPr>
        <w:t>1</w:t>
      </w:r>
      <w:r>
        <w:rPr>
          <w:rFonts w:cstheme="minorHAnsi"/>
        </w:rPr>
        <w:t>-</w:t>
      </w:r>
      <w:r w:rsidR="008D4839">
        <w:rPr>
          <w:rFonts w:cstheme="minorHAnsi"/>
        </w:rPr>
        <w:t>B</w:t>
      </w:r>
      <w:r>
        <w:rPr>
          <w:rFonts w:cstheme="minorHAnsi"/>
        </w:rPr>
        <w:br/>
      </w:r>
      <w:r w:rsidRPr="00B610D5">
        <w:rPr>
          <w:rFonts w:cstheme="minorHAnsi"/>
          <w:b/>
        </w:rPr>
        <w:t>ASIGNATURA:</w:t>
      </w:r>
      <w:r w:rsidR="009F4E05">
        <w:rPr>
          <w:rFonts w:cstheme="minorHAnsi"/>
          <w:bCs/>
        </w:rPr>
        <w:t xml:space="preserve"> </w:t>
      </w:r>
      <w:r w:rsidR="005F5172">
        <w:rPr>
          <w:rFonts w:cstheme="minorHAnsi"/>
          <w:bCs/>
        </w:rPr>
        <w:t>Aplicaciones Web</w:t>
      </w:r>
      <w:r>
        <w:rPr>
          <w:rFonts w:cstheme="minorHAnsi"/>
        </w:rPr>
        <w:br/>
      </w:r>
      <w:r w:rsidRPr="00B610D5">
        <w:rPr>
          <w:rFonts w:cstheme="minorHAnsi"/>
          <w:b/>
        </w:rPr>
        <w:t>GRUPO:</w:t>
      </w:r>
      <w:r w:rsidRPr="00B610D5">
        <w:rPr>
          <w:rFonts w:cstheme="minorHAnsi"/>
        </w:rPr>
        <w:t xml:space="preserve"> </w:t>
      </w:r>
      <w:r>
        <w:rPr>
          <w:rFonts w:cstheme="minorHAnsi"/>
        </w:rPr>
        <w:t>Gr.</w:t>
      </w:r>
      <w:r w:rsidR="00127AA4">
        <w:rPr>
          <w:rFonts w:cstheme="minorHAnsi"/>
        </w:rPr>
        <w:t xml:space="preserve"> 1</w:t>
      </w:r>
      <w:r>
        <w:rPr>
          <w:rFonts w:cstheme="minorHAnsi"/>
        </w:rPr>
        <w:br/>
      </w:r>
      <w:r w:rsidRPr="00B610D5">
        <w:rPr>
          <w:rFonts w:cstheme="minorHAnsi"/>
          <w:b/>
        </w:rPr>
        <w:t xml:space="preserve">PROFESOR: </w:t>
      </w:r>
      <w:r>
        <w:rPr>
          <w:rFonts w:cstheme="minorHAnsi"/>
        </w:rPr>
        <w:t>Ing.</w:t>
      </w:r>
      <w:r w:rsidR="00972F45">
        <w:rPr>
          <w:rFonts w:cstheme="minorHAnsi"/>
        </w:rPr>
        <w:t xml:space="preserve"> </w:t>
      </w:r>
      <w:r w:rsidR="005F5172">
        <w:rPr>
          <w:rFonts w:cstheme="minorHAnsi"/>
        </w:rPr>
        <w:t>Hernán Ordoñez</w:t>
      </w:r>
      <w:r>
        <w:rPr>
          <w:rFonts w:cstheme="minorHAnsi"/>
        </w:rPr>
        <w:br/>
      </w:r>
      <w:r>
        <w:rPr>
          <w:rFonts w:cstheme="minorHAnsi"/>
          <w:b/>
        </w:rPr>
        <w:t>TEMA</w:t>
      </w:r>
      <w:r w:rsidRPr="00B610D5">
        <w:rPr>
          <w:rFonts w:cstheme="minorHAnsi"/>
          <w:b/>
        </w:rPr>
        <w:t>:</w:t>
      </w:r>
      <w:r w:rsidR="009F4E05">
        <w:rPr>
          <w:rFonts w:cstheme="minorHAnsi"/>
          <w:bCs/>
        </w:rPr>
        <w:t xml:space="preserve"> </w:t>
      </w:r>
      <w:r w:rsidR="005F5172">
        <w:rPr>
          <w:rFonts w:cstheme="minorHAnsi"/>
          <w:bCs/>
        </w:rPr>
        <w:t>Examen IB</w:t>
      </w:r>
      <w:r>
        <w:rPr>
          <w:rFonts w:cstheme="minorHAnsi"/>
        </w:rPr>
        <w:br/>
      </w:r>
      <w:r>
        <w:rPr>
          <w:rFonts w:cstheme="minorHAnsi"/>
          <w:b/>
        </w:rPr>
        <w:t xml:space="preserve">NOMBRE DEL ESTUDIANTE: </w:t>
      </w:r>
      <w:r w:rsidRPr="00DE47A0">
        <w:rPr>
          <w:rFonts w:cstheme="minorHAnsi"/>
          <w:bCs/>
        </w:rPr>
        <w:t>Cristhian Tohasa</w:t>
      </w:r>
    </w:p>
    <w:p w14:paraId="4619DED4" w14:textId="4B3C16B9" w:rsidR="00426095" w:rsidRDefault="005F5172" w:rsidP="0020029E">
      <w:pPr>
        <w:pStyle w:val="Sinespaciado"/>
      </w:pPr>
      <w:r>
        <w:t>Inicio</w:t>
      </w:r>
    </w:p>
    <w:p w14:paraId="5B408F65" w14:textId="29814D86" w:rsidR="005F5172" w:rsidRDefault="005F5172" w:rsidP="0020029E">
      <w:pPr>
        <w:pStyle w:val="Sinespaciado"/>
      </w:pPr>
    </w:p>
    <w:p w14:paraId="6087D5C2" w14:textId="030A219F" w:rsidR="000D3226" w:rsidRDefault="000D3226" w:rsidP="0020029E">
      <w:pPr>
        <w:pStyle w:val="Sinespaciado"/>
      </w:pPr>
      <w:r>
        <w:rPr>
          <w:noProof/>
        </w:rPr>
        <w:drawing>
          <wp:inline distT="0" distB="0" distL="0" distR="0" wp14:anchorId="65D51153" wp14:editId="58139A0F">
            <wp:extent cx="5400040" cy="2868930"/>
            <wp:effectExtent l="0" t="0" r="0" b="7620"/>
            <wp:docPr id="2" name="Imagen 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de la pantalla de un computador&#10;&#10;Descripción generada automáticamente con confianza baj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8104" w14:textId="09B99F12" w:rsidR="000D3226" w:rsidRDefault="000D3226" w:rsidP="0020029E">
      <w:pPr>
        <w:pStyle w:val="Sinespaciado"/>
      </w:pPr>
    </w:p>
    <w:p w14:paraId="31181EC0" w14:textId="66C1BC8C" w:rsidR="000D3226" w:rsidRDefault="000D3226" w:rsidP="0020029E">
      <w:pPr>
        <w:pStyle w:val="Sinespaciado"/>
      </w:pPr>
      <w:r>
        <w:rPr>
          <w:noProof/>
        </w:rPr>
        <w:drawing>
          <wp:inline distT="0" distB="0" distL="0" distR="0" wp14:anchorId="316B2233" wp14:editId="4BC4FD04">
            <wp:extent cx="5400040" cy="2935605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7D37" w14:textId="77777777" w:rsidR="000D3226" w:rsidRDefault="000D3226" w:rsidP="0020029E">
      <w:pPr>
        <w:pStyle w:val="Sinespaciado"/>
      </w:pPr>
    </w:p>
    <w:p w14:paraId="20E493DD" w14:textId="77777777" w:rsidR="000D3226" w:rsidRDefault="000D3226">
      <w:pPr>
        <w:spacing w:after="160" w:line="259" w:lineRule="auto"/>
      </w:pPr>
      <w:r>
        <w:br w:type="page"/>
      </w:r>
    </w:p>
    <w:p w14:paraId="18D0711C" w14:textId="5F2B72EB" w:rsidR="005F5172" w:rsidRDefault="005F5172" w:rsidP="0020029E">
      <w:pPr>
        <w:pStyle w:val="Sinespaciado"/>
      </w:pPr>
      <w:r>
        <w:lastRenderedPageBreak/>
        <w:t>Reloj</w:t>
      </w:r>
    </w:p>
    <w:p w14:paraId="626209FE" w14:textId="66263CE6" w:rsidR="000D3226" w:rsidRDefault="000D3226" w:rsidP="0020029E">
      <w:pPr>
        <w:pStyle w:val="Sinespaciado"/>
      </w:pPr>
    </w:p>
    <w:p w14:paraId="63FB2569" w14:textId="7C094DBD" w:rsidR="000D3226" w:rsidRDefault="000D3226" w:rsidP="0020029E">
      <w:pPr>
        <w:pStyle w:val="Sinespaciado"/>
      </w:pPr>
      <w:r>
        <w:rPr>
          <w:noProof/>
        </w:rPr>
        <w:drawing>
          <wp:inline distT="0" distB="0" distL="0" distR="0" wp14:anchorId="44F76BEB" wp14:editId="069838AA">
            <wp:extent cx="5400040" cy="2868930"/>
            <wp:effectExtent l="0" t="0" r="0" b="7620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3E4E" w14:textId="77777777" w:rsidR="000D3226" w:rsidRDefault="000D3226" w:rsidP="0020029E">
      <w:pPr>
        <w:pStyle w:val="Sinespaciado"/>
      </w:pPr>
    </w:p>
    <w:p w14:paraId="1A5487D9" w14:textId="7BF52908" w:rsidR="000D3226" w:rsidRDefault="000D3226" w:rsidP="0020029E">
      <w:pPr>
        <w:pStyle w:val="Sinespaciado"/>
      </w:pPr>
      <w:r>
        <w:rPr>
          <w:noProof/>
        </w:rPr>
        <w:drawing>
          <wp:inline distT="0" distB="0" distL="0" distR="0" wp14:anchorId="073412B8" wp14:editId="297B6510">
            <wp:extent cx="5400040" cy="2868930"/>
            <wp:effectExtent l="0" t="0" r="0" b="7620"/>
            <wp:docPr id="5" name="Imagen 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DCB9" w14:textId="2DDE869E" w:rsidR="005F5172" w:rsidRDefault="005F5172" w:rsidP="0020029E">
      <w:pPr>
        <w:pStyle w:val="Sinespaciado"/>
      </w:pPr>
    </w:p>
    <w:p w14:paraId="49F3EEBE" w14:textId="77777777" w:rsidR="000D3226" w:rsidRDefault="000D3226">
      <w:pPr>
        <w:spacing w:after="160" w:line="259" w:lineRule="auto"/>
      </w:pPr>
      <w:r>
        <w:br w:type="page"/>
      </w:r>
    </w:p>
    <w:p w14:paraId="4CDF13F8" w14:textId="2E1ADAD9" w:rsidR="005F5172" w:rsidRDefault="005F5172" w:rsidP="0020029E">
      <w:pPr>
        <w:pStyle w:val="Sinespaciado"/>
      </w:pPr>
      <w:r>
        <w:lastRenderedPageBreak/>
        <w:t>Sobre Mi</w:t>
      </w:r>
    </w:p>
    <w:p w14:paraId="574A78EB" w14:textId="5F0DB127" w:rsidR="000D3226" w:rsidRDefault="000D3226" w:rsidP="0020029E">
      <w:pPr>
        <w:pStyle w:val="Sinespaciado"/>
      </w:pPr>
    </w:p>
    <w:p w14:paraId="2B520095" w14:textId="04F74359" w:rsidR="000D3226" w:rsidRDefault="000D3226" w:rsidP="0020029E">
      <w:pPr>
        <w:pStyle w:val="Sinespaciado"/>
      </w:pPr>
      <w:r>
        <w:rPr>
          <w:noProof/>
        </w:rPr>
        <w:drawing>
          <wp:inline distT="0" distB="0" distL="0" distR="0" wp14:anchorId="0B52B632" wp14:editId="4554A8FD">
            <wp:extent cx="5400040" cy="2868930"/>
            <wp:effectExtent l="0" t="0" r="0" b="762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5CC4" w14:textId="3FF67DDB" w:rsidR="001555CE" w:rsidRDefault="001555CE" w:rsidP="0020029E">
      <w:pPr>
        <w:pStyle w:val="Sinespaciado"/>
      </w:pPr>
    </w:p>
    <w:p w14:paraId="6E470C4E" w14:textId="1336F0FC" w:rsidR="001555CE" w:rsidRDefault="001555CE" w:rsidP="0020029E">
      <w:pPr>
        <w:pStyle w:val="Sinespaciado"/>
      </w:pPr>
      <w:r>
        <w:rPr>
          <w:noProof/>
        </w:rPr>
        <w:drawing>
          <wp:inline distT="0" distB="0" distL="0" distR="0" wp14:anchorId="3DC7B99B" wp14:editId="363F5E23">
            <wp:extent cx="5400040" cy="2868930"/>
            <wp:effectExtent l="0" t="0" r="0" b="762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A920" w14:textId="7B7F334C" w:rsidR="005F5172" w:rsidRDefault="005F5172" w:rsidP="0020029E">
      <w:pPr>
        <w:pStyle w:val="Sinespaciado"/>
      </w:pPr>
    </w:p>
    <w:p w14:paraId="229C7D10" w14:textId="77777777" w:rsidR="001555CE" w:rsidRDefault="001555CE">
      <w:pPr>
        <w:spacing w:after="160" w:line="259" w:lineRule="auto"/>
      </w:pPr>
      <w:r>
        <w:br w:type="page"/>
      </w:r>
    </w:p>
    <w:p w14:paraId="59DFE26B" w14:textId="68768881" w:rsidR="005F5172" w:rsidRDefault="005F5172" w:rsidP="0020029E">
      <w:pPr>
        <w:pStyle w:val="Sinespaciado"/>
      </w:pPr>
      <w:r>
        <w:lastRenderedPageBreak/>
        <w:t>Amigos</w:t>
      </w:r>
    </w:p>
    <w:p w14:paraId="265FB7D3" w14:textId="411BCFE7" w:rsidR="001555CE" w:rsidRDefault="001555CE" w:rsidP="0020029E">
      <w:pPr>
        <w:pStyle w:val="Sinespaciado"/>
      </w:pPr>
    </w:p>
    <w:p w14:paraId="630397E0" w14:textId="23949046" w:rsidR="001555CE" w:rsidRDefault="001555CE" w:rsidP="0020029E">
      <w:pPr>
        <w:pStyle w:val="Sinespaciado"/>
      </w:pPr>
      <w:r>
        <w:rPr>
          <w:noProof/>
        </w:rPr>
        <w:drawing>
          <wp:inline distT="0" distB="0" distL="0" distR="0" wp14:anchorId="6EDEDCDB" wp14:editId="2F066670">
            <wp:extent cx="5400040" cy="2868930"/>
            <wp:effectExtent l="0" t="0" r="0" b="7620"/>
            <wp:docPr id="9" name="Imagen 9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un computador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8464" w14:textId="027272B4" w:rsidR="001555CE" w:rsidRDefault="001555CE" w:rsidP="0020029E">
      <w:pPr>
        <w:pStyle w:val="Sinespaciado"/>
      </w:pPr>
    </w:p>
    <w:p w14:paraId="7BA707E1" w14:textId="261773AE" w:rsidR="001555CE" w:rsidRDefault="001555CE" w:rsidP="0020029E">
      <w:pPr>
        <w:pStyle w:val="Sinespaciado"/>
      </w:pPr>
      <w:r>
        <w:rPr>
          <w:noProof/>
        </w:rPr>
        <w:drawing>
          <wp:inline distT="0" distB="0" distL="0" distR="0" wp14:anchorId="6CBD994C" wp14:editId="36160DBE">
            <wp:extent cx="5400040" cy="2868930"/>
            <wp:effectExtent l="0" t="0" r="0" b="7620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1726" w14:textId="409C0763" w:rsidR="005F5172" w:rsidRDefault="005F5172" w:rsidP="0020029E">
      <w:pPr>
        <w:pStyle w:val="Sinespaciado"/>
      </w:pPr>
    </w:p>
    <w:p w14:paraId="7D62D9F8" w14:textId="77777777" w:rsidR="001555CE" w:rsidRDefault="001555CE">
      <w:pPr>
        <w:spacing w:after="160" w:line="259" w:lineRule="auto"/>
      </w:pPr>
      <w:r>
        <w:br w:type="page"/>
      </w:r>
    </w:p>
    <w:p w14:paraId="3CD44119" w14:textId="5450FA80" w:rsidR="005F5172" w:rsidRDefault="005F5172" w:rsidP="0020029E">
      <w:pPr>
        <w:pStyle w:val="Sinespaciado"/>
      </w:pPr>
      <w:r>
        <w:lastRenderedPageBreak/>
        <w:t>Contacto</w:t>
      </w:r>
    </w:p>
    <w:p w14:paraId="41A6E0A2" w14:textId="3A04826A" w:rsidR="001555CE" w:rsidRDefault="001555CE" w:rsidP="0020029E">
      <w:pPr>
        <w:pStyle w:val="Sinespaciado"/>
      </w:pPr>
    </w:p>
    <w:p w14:paraId="5A0BF4FF" w14:textId="359976E9" w:rsidR="001555CE" w:rsidRDefault="001555CE" w:rsidP="0020029E">
      <w:pPr>
        <w:pStyle w:val="Sinespaciado"/>
      </w:pPr>
      <w:r>
        <w:rPr>
          <w:noProof/>
        </w:rPr>
        <w:drawing>
          <wp:inline distT="0" distB="0" distL="0" distR="0" wp14:anchorId="7F4A5207" wp14:editId="53B082DF">
            <wp:extent cx="5400040" cy="2868930"/>
            <wp:effectExtent l="0" t="0" r="0" b="7620"/>
            <wp:docPr id="11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9093" w14:textId="4D78887C" w:rsidR="001555CE" w:rsidRDefault="001555CE" w:rsidP="0020029E">
      <w:pPr>
        <w:pStyle w:val="Sinespaciado"/>
      </w:pPr>
    </w:p>
    <w:p w14:paraId="2418CEF2" w14:textId="6348FD9A" w:rsidR="001555CE" w:rsidRDefault="001555CE" w:rsidP="0020029E">
      <w:pPr>
        <w:pStyle w:val="Sinespaciado"/>
      </w:pPr>
      <w:r>
        <w:rPr>
          <w:noProof/>
        </w:rPr>
        <w:drawing>
          <wp:inline distT="0" distB="0" distL="0" distR="0" wp14:anchorId="3BDEE013" wp14:editId="715EF77A">
            <wp:extent cx="5400040" cy="2868930"/>
            <wp:effectExtent l="0" t="0" r="0" b="762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E793" w14:textId="7D8272D2" w:rsidR="001555CE" w:rsidRDefault="001555CE" w:rsidP="0020029E">
      <w:pPr>
        <w:pStyle w:val="Sinespaciado"/>
      </w:pPr>
    </w:p>
    <w:p w14:paraId="107BD070" w14:textId="55F88987" w:rsidR="001555CE" w:rsidRPr="009F4E05" w:rsidRDefault="001555CE" w:rsidP="0020029E">
      <w:pPr>
        <w:pStyle w:val="Sinespaciado"/>
      </w:pPr>
      <w:r>
        <w:rPr>
          <w:noProof/>
        </w:rPr>
        <w:lastRenderedPageBreak/>
        <w:drawing>
          <wp:inline distT="0" distB="0" distL="0" distR="0" wp14:anchorId="3AC0F2D5" wp14:editId="7E17E2BF">
            <wp:extent cx="5400040" cy="2868930"/>
            <wp:effectExtent l="0" t="0" r="0" b="7620"/>
            <wp:docPr id="13" name="Imagen 1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55CE" w:rsidRPr="009F4E05">
      <w:headerReference w:type="defaul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DEB1B" w14:textId="77777777" w:rsidR="00D46399" w:rsidRDefault="00D46399" w:rsidP="00043F49">
      <w:pPr>
        <w:spacing w:after="0" w:line="240" w:lineRule="auto"/>
      </w:pPr>
      <w:r>
        <w:separator/>
      </w:r>
    </w:p>
  </w:endnote>
  <w:endnote w:type="continuationSeparator" w:id="0">
    <w:p w14:paraId="27CDD1BF" w14:textId="77777777" w:rsidR="00D46399" w:rsidRDefault="00D46399" w:rsidP="00043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8B73D0" w14:textId="77777777" w:rsidR="00D46399" w:rsidRDefault="00D46399" w:rsidP="00043F49">
      <w:pPr>
        <w:spacing w:after="0" w:line="240" w:lineRule="auto"/>
      </w:pPr>
      <w:r>
        <w:separator/>
      </w:r>
    </w:p>
  </w:footnote>
  <w:footnote w:type="continuationSeparator" w:id="0">
    <w:p w14:paraId="15FD4B73" w14:textId="77777777" w:rsidR="00D46399" w:rsidRDefault="00D46399" w:rsidP="00043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43356" w14:textId="77777777" w:rsidR="000A01AD" w:rsidRDefault="000A01AD" w:rsidP="00DE47A0">
    <w:pPr>
      <w:spacing w:before="120" w:after="120"/>
      <w:jc w:val="center"/>
      <w:rPr>
        <w:rFonts w:ascii="Century Schoolbook" w:hAnsi="Century Schoolbook"/>
        <w:b/>
        <w:sz w:val="24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6C758075" wp14:editId="72CE01F6">
          <wp:simplePos x="0" y="0"/>
          <wp:positionH relativeFrom="rightMargin">
            <wp:align>left</wp:align>
          </wp:positionH>
          <wp:positionV relativeFrom="paragraph">
            <wp:posOffset>-199607</wp:posOffset>
          </wp:positionV>
          <wp:extent cx="646981" cy="646981"/>
          <wp:effectExtent l="0" t="0" r="1270" b="1270"/>
          <wp:wrapNone/>
          <wp:docPr id="1" name="Imagen 1" descr="FIS - EPN (@FIS_EPN) | Twit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IS - EPN (@FIS_EPN) | Twit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6981" cy="64698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43F49">
      <w:rPr>
        <w:rFonts w:ascii="Arial Black" w:hAnsi="Arial Black"/>
        <w:noProof/>
      </w:rPr>
      <w:drawing>
        <wp:anchor distT="0" distB="0" distL="114300" distR="114300" simplePos="0" relativeHeight="251658240" behindDoc="0" locked="0" layoutInCell="1" allowOverlap="1" wp14:anchorId="642E2523" wp14:editId="5953A9C6">
          <wp:simplePos x="0" y="0"/>
          <wp:positionH relativeFrom="leftMargin">
            <wp:align>right</wp:align>
          </wp:positionH>
          <wp:positionV relativeFrom="paragraph">
            <wp:posOffset>-187484</wp:posOffset>
          </wp:positionV>
          <wp:extent cx="653109" cy="624328"/>
          <wp:effectExtent l="0" t="0" r="0" b="4445"/>
          <wp:wrapNone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53109" cy="6243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67D2A">
      <w:rPr>
        <w:rFonts w:ascii="Century Schoolbook" w:hAnsi="Century Schoolbook"/>
        <w:b/>
        <w:sz w:val="24"/>
      </w:rPr>
      <w:t>ESCUELA POLITÉCNICA NACIONAL</w:t>
    </w:r>
  </w:p>
  <w:p w14:paraId="2F1256E4" w14:textId="77777777" w:rsidR="000A01AD" w:rsidRDefault="000A01AD" w:rsidP="00DE47A0">
    <w:pPr>
      <w:spacing w:after="120" w:line="240" w:lineRule="auto"/>
      <w:jc w:val="center"/>
      <w:rPr>
        <w:rFonts w:ascii="Corbel" w:hAnsi="Corbel"/>
        <w:b/>
        <w:sz w:val="24"/>
      </w:rPr>
    </w:pPr>
    <w:r w:rsidRPr="00567D2A">
      <w:rPr>
        <w:rFonts w:ascii="Corbel" w:hAnsi="Corbel"/>
        <w:b/>
        <w:sz w:val="24"/>
      </w:rPr>
      <w:t>FACULTAD DE INGENIERÍA DE SISTEMAS</w:t>
    </w:r>
  </w:p>
  <w:p w14:paraId="6D9C2AD6" w14:textId="77777777" w:rsidR="000A01AD" w:rsidRPr="00DE47A0" w:rsidRDefault="000A01AD" w:rsidP="00DE47A0">
    <w:pPr>
      <w:spacing w:after="120" w:line="240" w:lineRule="auto"/>
      <w:jc w:val="center"/>
      <w:rPr>
        <w:rFonts w:ascii="Corbel" w:hAnsi="Corbel"/>
        <w:b/>
        <w:sz w:val="24"/>
      </w:rPr>
    </w:pPr>
    <w:r>
      <w:rPr>
        <w:rFonts w:ascii="Corbel" w:hAnsi="Corbel"/>
        <w:b/>
        <w:sz w:val="24"/>
      </w:rPr>
      <w:t>COMPUTACION (RRA)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6085F"/>
    <w:multiLevelType w:val="hybridMultilevel"/>
    <w:tmpl w:val="B1FA740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2E7538"/>
    <w:multiLevelType w:val="hybridMultilevel"/>
    <w:tmpl w:val="6F08260A"/>
    <w:lvl w:ilvl="0" w:tplc="57C44B6A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2" w15:restartNumberingAfterBreak="0">
    <w:nsid w:val="59D05AA8"/>
    <w:multiLevelType w:val="hybridMultilevel"/>
    <w:tmpl w:val="589A7694"/>
    <w:lvl w:ilvl="0" w:tplc="30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172"/>
    <w:rsid w:val="000001AB"/>
    <w:rsid w:val="000011A7"/>
    <w:rsid w:val="00001472"/>
    <w:rsid w:val="000017E8"/>
    <w:rsid w:val="00002BB1"/>
    <w:rsid w:val="000032CE"/>
    <w:rsid w:val="00004202"/>
    <w:rsid w:val="00005572"/>
    <w:rsid w:val="000059DB"/>
    <w:rsid w:val="00005E63"/>
    <w:rsid w:val="00005ED3"/>
    <w:rsid w:val="00006112"/>
    <w:rsid w:val="00007C12"/>
    <w:rsid w:val="0001001A"/>
    <w:rsid w:val="000100EC"/>
    <w:rsid w:val="00010C2F"/>
    <w:rsid w:val="00011344"/>
    <w:rsid w:val="00011A11"/>
    <w:rsid w:val="0001311C"/>
    <w:rsid w:val="000139F8"/>
    <w:rsid w:val="000143C8"/>
    <w:rsid w:val="0001629A"/>
    <w:rsid w:val="000176ED"/>
    <w:rsid w:val="00017A79"/>
    <w:rsid w:val="00021630"/>
    <w:rsid w:val="00021AB5"/>
    <w:rsid w:val="00021D57"/>
    <w:rsid w:val="00022698"/>
    <w:rsid w:val="00023719"/>
    <w:rsid w:val="000252C5"/>
    <w:rsid w:val="00025BC0"/>
    <w:rsid w:val="00026FE0"/>
    <w:rsid w:val="00027857"/>
    <w:rsid w:val="00030363"/>
    <w:rsid w:val="00030BBF"/>
    <w:rsid w:val="00032905"/>
    <w:rsid w:val="00032A12"/>
    <w:rsid w:val="00032BCF"/>
    <w:rsid w:val="00032C5A"/>
    <w:rsid w:val="0003579A"/>
    <w:rsid w:val="00036903"/>
    <w:rsid w:val="000371D4"/>
    <w:rsid w:val="00040C0B"/>
    <w:rsid w:val="00041673"/>
    <w:rsid w:val="0004268A"/>
    <w:rsid w:val="000435EC"/>
    <w:rsid w:val="00043B48"/>
    <w:rsid w:val="00043F49"/>
    <w:rsid w:val="00044763"/>
    <w:rsid w:val="00044ADB"/>
    <w:rsid w:val="000463CD"/>
    <w:rsid w:val="000469BD"/>
    <w:rsid w:val="00047410"/>
    <w:rsid w:val="00047592"/>
    <w:rsid w:val="000477D3"/>
    <w:rsid w:val="00050A31"/>
    <w:rsid w:val="00051434"/>
    <w:rsid w:val="00051544"/>
    <w:rsid w:val="00051DE9"/>
    <w:rsid w:val="00052437"/>
    <w:rsid w:val="000524C2"/>
    <w:rsid w:val="00052F84"/>
    <w:rsid w:val="000533A4"/>
    <w:rsid w:val="00053402"/>
    <w:rsid w:val="00054757"/>
    <w:rsid w:val="000549D3"/>
    <w:rsid w:val="00055229"/>
    <w:rsid w:val="00055DFE"/>
    <w:rsid w:val="0005716F"/>
    <w:rsid w:val="000571FF"/>
    <w:rsid w:val="00057E13"/>
    <w:rsid w:val="00060233"/>
    <w:rsid w:val="000612D1"/>
    <w:rsid w:val="000618C9"/>
    <w:rsid w:val="0006213C"/>
    <w:rsid w:val="00063530"/>
    <w:rsid w:val="0006492E"/>
    <w:rsid w:val="000649C8"/>
    <w:rsid w:val="00064AE7"/>
    <w:rsid w:val="00064D29"/>
    <w:rsid w:val="00064E1E"/>
    <w:rsid w:val="000657BB"/>
    <w:rsid w:val="00065D45"/>
    <w:rsid w:val="00067A15"/>
    <w:rsid w:val="00067AC3"/>
    <w:rsid w:val="00067CEC"/>
    <w:rsid w:val="00070530"/>
    <w:rsid w:val="00072C3F"/>
    <w:rsid w:val="00072C65"/>
    <w:rsid w:val="000733E1"/>
    <w:rsid w:val="00073651"/>
    <w:rsid w:val="00073E02"/>
    <w:rsid w:val="00073E58"/>
    <w:rsid w:val="000744C2"/>
    <w:rsid w:val="0007486B"/>
    <w:rsid w:val="00074AE8"/>
    <w:rsid w:val="000759EA"/>
    <w:rsid w:val="0007652A"/>
    <w:rsid w:val="00076C7F"/>
    <w:rsid w:val="00080347"/>
    <w:rsid w:val="0008051D"/>
    <w:rsid w:val="00081FF8"/>
    <w:rsid w:val="0008255E"/>
    <w:rsid w:val="00082A6F"/>
    <w:rsid w:val="00082AA7"/>
    <w:rsid w:val="0008556D"/>
    <w:rsid w:val="00086B39"/>
    <w:rsid w:val="00086B99"/>
    <w:rsid w:val="00086F95"/>
    <w:rsid w:val="0008790C"/>
    <w:rsid w:val="00087B99"/>
    <w:rsid w:val="000909D8"/>
    <w:rsid w:val="00091346"/>
    <w:rsid w:val="0009270E"/>
    <w:rsid w:val="0009276E"/>
    <w:rsid w:val="00093EC1"/>
    <w:rsid w:val="000950DD"/>
    <w:rsid w:val="000953BA"/>
    <w:rsid w:val="00095C2C"/>
    <w:rsid w:val="000969EA"/>
    <w:rsid w:val="00096CB7"/>
    <w:rsid w:val="0009739D"/>
    <w:rsid w:val="000977EB"/>
    <w:rsid w:val="000979ED"/>
    <w:rsid w:val="000A01AD"/>
    <w:rsid w:val="000A01B8"/>
    <w:rsid w:val="000A0DEB"/>
    <w:rsid w:val="000A13F3"/>
    <w:rsid w:val="000A1560"/>
    <w:rsid w:val="000A19B7"/>
    <w:rsid w:val="000A2470"/>
    <w:rsid w:val="000A26A3"/>
    <w:rsid w:val="000A2AEB"/>
    <w:rsid w:val="000A2C8B"/>
    <w:rsid w:val="000A2DB4"/>
    <w:rsid w:val="000A370B"/>
    <w:rsid w:val="000A38CB"/>
    <w:rsid w:val="000A3D21"/>
    <w:rsid w:val="000A60A0"/>
    <w:rsid w:val="000A7BB5"/>
    <w:rsid w:val="000B0299"/>
    <w:rsid w:val="000B0423"/>
    <w:rsid w:val="000B122F"/>
    <w:rsid w:val="000B1ADF"/>
    <w:rsid w:val="000B21A3"/>
    <w:rsid w:val="000B2308"/>
    <w:rsid w:val="000B2DF8"/>
    <w:rsid w:val="000B3DD8"/>
    <w:rsid w:val="000B3EB9"/>
    <w:rsid w:val="000B5A2B"/>
    <w:rsid w:val="000B5B1B"/>
    <w:rsid w:val="000B73F5"/>
    <w:rsid w:val="000C2258"/>
    <w:rsid w:val="000C317D"/>
    <w:rsid w:val="000C3473"/>
    <w:rsid w:val="000C53BC"/>
    <w:rsid w:val="000C53CB"/>
    <w:rsid w:val="000C6DAB"/>
    <w:rsid w:val="000C7CA4"/>
    <w:rsid w:val="000D0B07"/>
    <w:rsid w:val="000D18DD"/>
    <w:rsid w:val="000D1B36"/>
    <w:rsid w:val="000D2FB4"/>
    <w:rsid w:val="000D3226"/>
    <w:rsid w:val="000D45D0"/>
    <w:rsid w:val="000D53E1"/>
    <w:rsid w:val="000D56C3"/>
    <w:rsid w:val="000D5AE2"/>
    <w:rsid w:val="000D5D0F"/>
    <w:rsid w:val="000D77B0"/>
    <w:rsid w:val="000E1AB2"/>
    <w:rsid w:val="000E2131"/>
    <w:rsid w:val="000E5D6A"/>
    <w:rsid w:val="000E6861"/>
    <w:rsid w:val="000E6862"/>
    <w:rsid w:val="000E7514"/>
    <w:rsid w:val="000F0206"/>
    <w:rsid w:val="000F0400"/>
    <w:rsid w:val="000F1B24"/>
    <w:rsid w:val="000F29E0"/>
    <w:rsid w:val="000F49BA"/>
    <w:rsid w:val="000F5695"/>
    <w:rsid w:val="000F5FAA"/>
    <w:rsid w:val="000F6F2E"/>
    <w:rsid w:val="00100082"/>
    <w:rsid w:val="001015CC"/>
    <w:rsid w:val="00101A16"/>
    <w:rsid w:val="001024B4"/>
    <w:rsid w:val="00102974"/>
    <w:rsid w:val="00103552"/>
    <w:rsid w:val="00104CB8"/>
    <w:rsid w:val="001051B8"/>
    <w:rsid w:val="00105B1F"/>
    <w:rsid w:val="0010682A"/>
    <w:rsid w:val="00106CDB"/>
    <w:rsid w:val="00106EAE"/>
    <w:rsid w:val="00107450"/>
    <w:rsid w:val="001105C2"/>
    <w:rsid w:val="00110C38"/>
    <w:rsid w:val="00111194"/>
    <w:rsid w:val="0011155E"/>
    <w:rsid w:val="00111600"/>
    <w:rsid w:val="00111AAD"/>
    <w:rsid w:val="0011358C"/>
    <w:rsid w:val="00113BC1"/>
    <w:rsid w:val="00114DEC"/>
    <w:rsid w:val="001156B7"/>
    <w:rsid w:val="001156C3"/>
    <w:rsid w:val="00116548"/>
    <w:rsid w:val="0011686B"/>
    <w:rsid w:val="0011713E"/>
    <w:rsid w:val="00120B8F"/>
    <w:rsid w:val="0012132C"/>
    <w:rsid w:val="00121825"/>
    <w:rsid w:val="00121BB1"/>
    <w:rsid w:val="00121D7A"/>
    <w:rsid w:val="00123C76"/>
    <w:rsid w:val="00123DBE"/>
    <w:rsid w:val="0012447D"/>
    <w:rsid w:val="0012479B"/>
    <w:rsid w:val="00125DBD"/>
    <w:rsid w:val="00125EEE"/>
    <w:rsid w:val="0012625A"/>
    <w:rsid w:val="0012727F"/>
    <w:rsid w:val="00127AA4"/>
    <w:rsid w:val="00127ADA"/>
    <w:rsid w:val="00130A28"/>
    <w:rsid w:val="00130B8B"/>
    <w:rsid w:val="0013603B"/>
    <w:rsid w:val="001366FE"/>
    <w:rsid w:val="001370A2"/>
    <w:rsid w:val="0013748B"/>
    <w:rsid w:val="00140C9D"/>
    <w:rsid w:val="00141517"/>
    <w:rsid w:val="0014192F"/>
    <w:rsid w:val="00142DFD"/>
    <w:rsid w:val="001430E2"/>
    <w:rsid w:val="0014369C"/>
    <w:rsid w:val="00143D9B"/>
    <w:rsid w:val="00143FF7"/>
    <w:rsid w:val="001451F6"/>
    <w:rsid w:val="00146FDB"/>
    <w:rsid w:val="00150756"/>
    <w:rsid w:val="00150783"/>
    <w:rsid w:val="00150891"/>
    <w:rsid w:val="00150B62"/>
    <w:rsid w:val="0015208E"/>
    <w:rsid w:val="00152728"/>
    <w:rsid w:val="0015278B"/>
    <w:rsid w:val="00153F0E"/>
    <w:rsid w:val="001543C2"/>
    <w:rsid w:val="001555CE"/>
    <w:rsid w:val="0015575D"/>
    <w:rsid w:val="00155947"/>
    <w:rsid w:val="00155AF8"/>
    <w:rsid w:val="00156A91"/>
    <w:rsid w:val="00157AAC"/>
    <w:rsid w:val="0016092F"/>
    <w:rsid w:val="001617DD"/>
    <w:rsid w:val="00161BCF"/>
    <w:rsid w:val="00163159"/>
    <w:rsid w:val="00164703"/>
    <w:rsid w:val="00165192"/>
    <w:rsid w:val="00165A89"/>
    <w:rsid w:val="00165C70"/>
    <w:rsid w:val="0016663D"/>
    <w:rsid w:val="00166714"/>
    <w:rsid w:val="00166ED9"/>
    <w:rsid w:val="00167336"/>
    <w:rsid w:val="00170101"/>
    <w:rsid w:val="001708F2"/>
    <w:rsid w:val="00170CC1"/>
    <w:rsid w:val="001729B4"/>
    <w:rsid w:val="001730FD"/>
    <w:rsid w:val="00173868"/>
    <w:rsid w:val="00173F9C"/>
    <w:rsid w:val="0017496D"/>
    <w:rsid w:val="00175534"/>
    <w:rsid w:val="0017579E"/>
    <w:rsid w:val="00175B61"/>
    <w:rsid w:val="001761F6"/>
    <w:rsid w:val="001765EF"/>
    <w:rsid w:val="0017718F"/>
    <w:rsid w:val="001802B0"/>
    <w:rsid w:val="001819E3"/>
    <w:rsid w:val="00182079"/>
    <w:rsid w:val="00183ABD"/>
    <w:rsid w:val="00183F0A"/>
    <w:rsid w:val="00184742"/>
    <w:rsid w:val="00184B43"/>
    <w:rsid w:val="00184CEE"/>
    <w:rsid w:val="00186033"/>
    <w:rsid w:val="00186D50"/>
    <w:rsid w:val="001870DA"/>
    <w:rsid w:val="00187253"/>
    <w:rsid w:val="00190485"/>
    <w:rsid w:val="001910DB"/>
    <w:rsid w:val="00191B5D"/>
    <w:rsid w:val="001920D7"/>
    <w:rsid w:val="00192565"/>
    <w:rsid w:val="00192A84"/>
    <w:rsid w:val="00192B48"/>
    <w:rsid w:val="001942D4"/>
    <w:rsid w:val="00195478"/>
    <w:rsid w:val="001956FA"/>
    <w:rsid w:val="00196404"/>
    <w:rsid w:val="00196432"/>
    <w:rsid w:val="001A03A3"/>
    <w:rsid w:val="001A049F"/>
    <w:rsid w:val="001A08B7"/>
    <w:rsid w:val="001A0E7E"/>
    <w:rsid w:val="001A0EF0"/>
    <w:rsid w:val="001A11B9"/>
    <w:rsid w:val="001A1AFA"/>
    <w:rsid w:val="001A1CF2"/>
    <w:rsid w:val="001A1DAB"/>
    <w:rsid w:val="001A2441"/>
    <w:rsid w:val="001A24AD"/>
    <w:rsid w:val="001A290E"/>
    <w:rsid w:val="001A2D5C"/>
    <w:rsid w:val="001A361F"/>
    <w:rsid w:val="001A41D4"/>
    <w:rsid w:val="001A5B8F"/>
    <w:rsid w:val="001A5DE8"/>
    <w:rsid w:val="001A6627"/>
    <w:rsid w:val="001B30A5"/>
    <w:rsid w:val="001B34B6"/>
    <w:rsid w:val="001B3501"/>
    <w:rsid w:val="001B39AC"/>
    <w:rsid w:val="001B3B4F"/>
    <w:rsid w:val="001B3DDF"/>
    <w:rsid w:val="001B400B"/>
    <w:rsid w:val="001B4A5D"/>
    <w:rsid w:val="001B4FA8"/>
    <w:rsid w:val="001B5049"/>
    <w:rsid w:val="001B6064"/>
    <w:rsid w:val="001B6CE8"/>
    <w:rsid w:val="001C1086"/>
    <w:rsid w:val="001C12A0"/>
    <w:rsid w:val="001C1A31"/>
    <w:rsid w:val="001C1CD7"/>
    <w:rsid w:val="001C318A"/>
    <w:rsid w:val="001C385B"/>
    <w:rsid w:val="001C3AF9"/>
    <w:rsid w:val="001C3C54"/>
    <w:rsid w:val="001C475B"/>
    <w:rsid w:val="001C4E03"/>
    <w:rsid w:val="001C6C6A"/>
    <w:rsid w:val="001C7FF0"/>
    <w:rsid w:val="001D00A5"/>
    <w:rsid w:val="001D08D7"/>
    <w:rsid w:val="001D1115"/>
    <w:rsid w:val="001D1278"/>
    <w:rsid w:val="001D3513"/>
    <w:rsid w:val="001D3FFA"/>
    <w:rsid w:val="001D512D"/>
    <w:rsid w:val="001D55FC"/>
    <w:rsid w:val="001D5E92"/>
    <w:rsid w:val="001D6343"/>
    <w:rsid w:val="001D76E6"/>
    <w:rsid w:val="001E0304"/>
    <w:rsid w:val="001E0EA8"/>
    <w:rsid w:val="001E1742"/>
    <w:rsid w:val="001E1CB0"/>
    <w:rsid w:val="001E1CEA"/>
    <w:rsid w:val="001E1D62"/>
    <w:rsid w:val="001E1DBB"/>
    <w:rsid w:val="001E2756"/>
    <w:rsid w:val="001E3317"/>
    <w:rsid w:val="001E5498"/>
    <w:rsid w:val="001E6CD8"/>
    <w:rsid w:val="001F1481"/>
    <w:rsid w:val="001F1D1A"/>
    <w:rsid w:val="001F2A21"/>
    <w:rsid w:val="001F3B2A"/>
    <w:rsid w:val="001F3B4C"/>
    <w:rsid w:val="001F3B62"/>
    <w:rsid w:val="001F3E4E"/>
    <w:rsid w:val="001F40F6"/>
    <w:rsid w:val="001F418C"/>
    <w:rsid w:val="001F463F"/>
    <w:rsid w:val="001F4C96"/>
    <w:rsid w:val="001F5B4C"/>
    <w:rsid w:val="0020029E"/>
    <w:rsid w:val="002013E8"/>
    <w:rsid w:val="00202D29"/>
    <w:rsid w:val="0020301F"/>
    <w:rsid w:val="00203EE1"/>
    <w:rsid w:val="002046F0"/>
    <w:rsid w:val="0020508F"/>
    <w:rsid w:val="00206549"/>
    <w:rsid w:val="00206943"/>
    <w:rsid w:val="00206B9C"/>
    <w:rsid w:val="002073C5"/>
    <w:rsid w:val="00207693"/>
    <w:rsid w:val="00207BB2"/>
    <w:rsid w:val="00207F8F"/>
    <w:rsid w:val="00210956"/>
    <w:rsid w:val="00210B43"/>
    <w:rsid w:val="00211697"/>
    <w:rsid w:val="00211980"/>
    <w:rsid w:val="00212294"/>
    <w:rsid w:val="002126D1"/>
    <w:rsid w:val="00212C34"/>
    <w:rsid w:val="00213B3D"/>
    <w:rsid w:val="00213C69"/>
    <w:rsid w:val="00214B90"/>
    <w:rsid w:val="002154A8"/>
    <w:rsid w:val="0021734A"/>
    <w:rsid w:val="00217A56"/>
    <w:rsid w:val="00217C4F"/>
    <w:rsid w:val="00220BC0"/>
    <w:rsid w:val="002212FA"/>
    <w:rsid w:val="002213C6"/>
    <w:rsid w:val="00221486"/>
    <w:rsid w:val="00221674"/>
    <w:rsid w:val="00221BA9"/>
    <w:rsid w:val="0022238D"/>
    <w:rsid w:val="00222B7E"/>
    <w:rsid w:val="00223517"/>
    <w:rsid w:val="00223AA3"/>
    <w:rsid w:val="00223ABF"/>
    <w:rsid w:val="00223CFB"/>
    <w:rsid w:val="002241EF"/>
    <w:rsid w:val="002244DE"/>
    <w:rsid w:val="00224678"/>
    <w:rsid w:val="00224A29"/>
    <w:rsid w:val="00224D6C"/>
    <w:rsid w:val="002269D1"/>
    <w:rsid w:val="00226BD9"/>
    <w:rsid w:val="00230137"/>
    <w:rsid w:val="0023083E"/>
    <w:rsid w:val="0023161E"/>
    <w:rsid w:val="0023179D"/>
    <w:rsid w:val="00231EA7"/>
    <w:rsid w:val="0023228C"/>
    <w:rsid w:val="002325BA"/>
    <w:rsid w:val="0023272B"/>
    <w:rsid w:val="00232AE8"/>
    <w:rsid w:val="00232EF5"/>
    <w:rsid w:val="00234DAE"/>
    <w:rsid w:val="00236575"/>
    <w:rsid w:val="00236919"/>
    <w:rsid w:val="002419FB"/>
    <w:rsid w:val="00241A5C"/>
    <w:rsid w:val="00241CED"/>
    <w:rsid w:val="00243C8A"/>
    <w:rsid w:val="00243D5E"/>
    <w:rsid w:val="00243F32"/>
    <w:rsid w:val="00244AF5"/>
    <w:rsid w:val="00244E52"/>
    <w:rsid w:val="00245499"/>
    <w:rsid w:val="00246CB8"/>
    <w:rsid w:val="0024715E"/>
    <w:rsid w:val="0024754E"/>
    <w:rsid w:val="002508A7"/>
    <w:rsid w:val="002508FC"/>
    <w:rsid w:val="00250AF0"/>
    <w:rsid w:val="00250DBF"/>
    <w:rsid w:val="00251045"/>
    <w:rsid w:val="00251736"/>
    <w:rsid w:val="002518DE"/>
    <w:rsid w:val="002523B7"/>
    <w:rsid w:val="00253BD1"/>
    <w:rsid w:val="00253E57"/>
    <w:rsid w:val="00254995"/>
    <w:rsid w:val="00255299"/>
    <w:rsid w:val="002560E6"/>
    <w:rsid w:val="00256E23"/>
    <w:rsid w:val="002574A8"/>
    <w:rsid w:val="00260D6D"/>
    <w:rsid w:val="00261733"/>
    <w:rsid w:val="00262817"/>
    <w:rsid w:val="00262952"/>
    <w:rsid w:val="00262DD9"/>
    <w:rsid w:val="002636A5"/>
    <w:rsid w:val="00263743"/>
    <w:rsid w:val="00263C11"/>
    <w:rsid w:val="00264CAE"/>
    <w:rsid w:val="00264DC6"/>
    <w:rsid w:val="0026528E"/>
    <w:rsid w:val="00265F15"/>
    <w:rsid w:val="00266F8C"/>
    <w:rsid w:val="00266FB4"/>
    <w:rsid w:val="002673A7"/>
    <w:rsid w:val="00267B37"/>
    <w:rsid w:val="00271315"/>
    <w:rsid w:val="00272510"/>
    <w:rsid w:val="0027289B"/>
    <w:rsid w:val="00273315"/>
    <w:rsid w:val="00273A27"/>
    <w:rsid w:val="002747D8"/>
    <w:rsid w:val="00276457"/>
    <w:rsid w:val="00276639"/>
    <w:rsid w:val="00276876"/>
    <w:rsid w:val="002773CB"/>
    <w:rsid w:val="00277B46"/>
    <w:rsid w:val="0028000E"/>
    <w:rsid w:val="00280B21"/>
    <w:rsid w:val="0028154C"/>
    <w:rsid w:val="00281F6F"/>
    <w:rsid w:val="002825C9"/>
    <w:rsid w:val="00283219"/>
    <w:rsid w:val="00283BDA"/>
    <w:rsid w:val="00284255"/>
    <w:rsid w:val="002842DE"/>
    <w:rsid w:val="0028431D"/>
    <w:rsid w:val="00284833"/>
    <w:rsid w:val="00284922"/>
    <w:rsid w:val="00284B5D"/>
    <w:rsid w:val="002850D8"/>
    <w:rsid w:val="002910A4"/>
    <w:rsid w:val="002914A9"/>
    <w:rsid w:val="00291A72"/>
    <w:rsid w:val="00291C2C"/>
    <w:rsid w:val="002921A9"/>
    <w:rsid w:val="0029367A"/>
    <w:rsid w:val="00293B28"/>
    <w:rsid w:val="002947B4"/>
    <w:rsid w:val="0029491E"/>
    <w:rsid w:val="00294F21"/>
    <w:rsid w:val="00295412"/>
    <w:rsid w:val="00295642"/>
    <w:rsid w:val="0029627D"/>
    <w:rsid w:val="00296729"/>
    <w:rsid w:val="00297268"/>
    <w:rsid w:val="00297392"/>
    <w:rsid w:val="002A005C"/>
    <w:rsid w:val="002A0861"/>
    <w:rsid w:val="002A0DFD"/>
    <w:rsid w:val="002A130A"/>
    <w:rsid w:val="002A16E4"/>
    <w:rsid w:val="002A1840"/>
    <w:rsid w:val="002A1F2C"/>
    <w:rsid w:val="002A20DF"/>
    <w:rsid w:val="002A3AA5"/>
    <w:rsid w:val="002A3D28"/>
    <w:rsid w:val="002A4B2B"/>
    <w:rsid w:val="002A5082"/>
    <w:rsid w:val="002A5594"/>
    <w:rsid w:val="002A56E8"/>
    <w:rsid w:val="002A5DEE"/>
    <w:rsid w:val="002A6317"/>
    <w:rsid w:val="002A7D5A"/>
    <w:rsid w:val="002B0140"/>
    <w:rsid w:val="002B1035"/>
    <w:rsid w:val="002B15C5"/>
    <w:rsid w:val="002B1685"/>
    <w:rsid w:val="002B18C8"/>
    <w:rsid w:val="002B2077"/>
    <w:rsid w:val="002B2A14"/>
    <w:rsid w:val="002B2CCF"/>
    <w:rsid w:val="002B30CC"/>
    <w:rsid w:val="002B3BCE"/>
    <w:rsid w:val="002B6633"/>
    <w:rsid w:val="002B6E2D"/>
    <w:rsid w:val="002B74F1"/>
    <w:rsid w:val="002C1E7E"/>
    <w:rsid w:val="002C30F7"/>
    <w:rsid w:val="002C3382"/>
    <w:rsid w:val="002C384C"/>
    <w:rsid w:val="002C44E7"/>
    <w:rsid w:val="002C545F"/>
    <w:rsid w:val="002C57ED"/>
    <w:rsid w:val="002C628A"/>
    <w:rsid w:val="002C66F6"/>
    <w:rsid w:val="002C7266"/>
    <w:rsid w:val="002D03B2"/>
    <w:rsid w:val="002D131E"/>
    <w:rsid w:val="002D2BCB"/>
    <w:rsid w:val="002D314E"/>
    <w:rsid w:val="002D3A7F"/>
    <w:rsid w:val="002D3CCD"/>
    <w:rsid w:val="002D4218"/>
    <w:rsid w:val="002D4BAD"/>
    <w:rsid w:val="002D54B6"/>
    <w:rsid w:val="002D5E59"/>
    <w:rsid w:val="002D64A0"/>
    <w:rsid w:val="002D65DF"/>
    <w:rsid w:val="002D6741"/>
    <w:rsid w:val="002D72A1"/>
    <w:rsid w:val="002D78E4"/>
    <w:rsid w:val="002E05A0"/>
    <w:rsid w:val="002E0AE3"/>
    <w:rsid w:val="002E144E"/>
    <w:rsid w:val="002E29D8"/>
    <w:rsid w:val="002E34D9"/>
    <w:rsid w:val="002E3665"/>
    <w:rsid w:val="002E3718"/>
    <w:rsid w:val="002E47D1"/>
    <w:rsid w:val="002E4B7C"/>
    <w:rsid w:val="002E4C65"/>
    <w:rsid w:val="002E54A3"/>
    <w:rsid w:val="002E5A77"/>
    <w:rsid w:val="002E5D55"/>
    <w:rsid w:val="002E5D7F"/>
    <w:rsid w:val="002E5E96"/>
    <w:rsid w:val="002E68DB"/>
    <w:rsid w:val="002E7ABF"/>
    <w:rsid w:val="002F1A6D"/>
    <w:rsid w:val="002F27CA"/>
    <w:rsid w:val="002F2A00"/>
    <w:rsid w:val="002F33BF"/>
    <w:rsid w:val="002F464D"/>
    <w:rsid w:val="002F4E55"/>
    <w:rsid w:val="002F4FAB"/>
    <w:rsid w:val="002F5069"/>
    <w:rsid w:val="002F5995"/>
    <w:rsid w:val="002F61B9"/>
    <w:rsid w:val="002F63B4"/>
    <w:rsid w:val="002F70B0"/>
    <w:rsid w:val="002F712A"/>
    <w:rsid w:val="002F77E8"/>
    <w:rsid w:val="00300E7C"/>
    <w:rsid w:val="00301F21"/>
    <w:rsid w:val="00302C51"/>
    <w:rsid w:val="0030314E"/>
    <w:rsid w:val="00304139"/>
    <w:rsid w:val="00304CD1"/>
    <w:rsid w:val="00304F26"/>
    <w:rsid w:val="0030502C"/>
    <w:rsid w:val="0030507E"/>
    <w:rsid w:val="00305E4E"/>
    <w:rsid w:val="00306654"/>
    <w:rsid w:val="0030756A"/>
    <w:rsid w:val="00310002"/>
    <w:rsid w:val="003103C3"/>
    <w:rsid w:val="00310985"/>
    <w:rsid w:val="00310BEF"/>
    <w:rsid w:val="00310D0D"/>
    <w:rsid w:val="00311F7E"/>
    <w:rsid w:val="003121C6"/>
    <w:rsid w:val="003140FB"/>
    <w:rsid w:val="00314709"/>
    <w:rsid w:val="00314A43"/>
    <w:rsid w:val="00314FF1"/>
    <w:rsid w:val="0031538F"/>
    <w:rsid w:val="00315785"/>
    <w:rsid w:val="00315860"/>
    <w:rsid w:val="00316B9C"/>
    <w:rsid w:val="00321511"/>
    <w:rsid w:val="00323137"/>
    <w:rsid w:val="00323FA4"/>
    <w:rsid w:val="003249B2"/>
    <w:rsid w:val="00325717"/>
    <w:rsid w:val="00325A11"/>
    <w:rsid w:val="00326263"/>
    <w:rsid w:val="003274EC"/>
    <w:rsid w:val="003277EB"/>
    <w:rsid w:val="003278E4"/>
    <w:rsid w:val="0033060D"/>
    <w:rsid w:val="003326A2"/>
    <w:rsid w:val="00333B28"/>
    <w:rsid w:val="00334E81"/>
    <w:rsid w:val="00336D03"/>
    <w:rsid w:val="00337C4D"/>
    <w:rsid w:val="003405A9"/>
    <w:rsid w:val="0034196B"/>
    <w:rsid w:val="00341FC6"/>
    <w:rsid w:val="0034286F"/>
    <w:rsid w:val="003435B7"/>
    <w:rsid w:val="0034391F"/>
    <w:rsid w:val="00343E7F"/>
    <w:rsid w:val="003452ED"/>
    <w:rsid w:val="00346A76"/>
    <w:rsid w:val="0034710B"/>
    <w:rsid w:val="003471C1"/>
    <w:rsid w:val="00347682"/>
    <w:rsid w:val="003478DF"/>
    <w:rsid w:val="00347C15"/>
    <w:rsid w:val="00350127"/>
    <w:rsid w:val="00351E9C"/>
    <w:rsid w:val="00352124"/>
    <w:rsid w:val="0035223F"/>
    <w:rsid w:val="0035277C"/>
    <w:rsid w:val="003529EA"/>
    <w:rsid w:val="00352C25"/>
    <w:rsid w:val="00352D8E"/>
    <w:rsid w:val="0035305E"/>
    <w:rsid w:val="00354CE3"/>
    <w:rsid w:val="00355212"/>
    <w:rsid w:val="003554CF"/>
    <w:rsid w:val="00356B63"/>
    <w:rsid w:val="00357038"/>
    <w:rsid w:val="0035746F"/>
    <w:rsid w:val="00360D9F"/>
    <w:rsid w:val="0036157F"/>
    <w:rsid w:val="00361BA8"/>
    <w:rsid w:val="00361FED"/>
    <w:rsid w:val="0036265E"/>
    <w:rsid w:val="00363113"/>
    <w:rsid w:val="00364765"/>
    <w:rsid w:val="003647EC"/>
    <w:rsid w:val="0036610B"/>
    <w:rsid w:val="003661DF"/>
    <w:rsid w:val="00370583"/>
    <w:rsid w:val="00371D6C"/>
    <w:rsid w:val="00371EB5"/>
    <w:rsid w:val="0037227B"/>
    <w:rsid w:val="00372AA2"/>
    <w:rsid w:val="00373B1B"/>
    <w:rsid w:val="00373EC9"/>
    <w:rsid w:val="00374E04"/>
    <w:rsid w:val="0037543D"/>
    <w:rsid w:val="003756F0"/>
    <w:rsid w:val="00377AE9"/>
    <w:rsid w:val="00377D0D"/>
    <w:rsid w:val="00377DB6"/>
    <w:rsid w:val="00380B9C"/>
    <w:rsid w:val="003816CF"/>
    <w:rsid w:val="00382B98"/>
    <w:rsid w:val="00382F83"/>
    <w:rsid w:val="0038336B"/>
    <w:rsid w:val="003878E0"/>
    <w:rsid w:val="00390012"/>
    <w:rsid w:val="003913C6"/>
    <w:rsid w:val="003913DF"/>
    <w:rsid w:val="0039159F"/>
    <w:rsid w:val="0039210F"/>
    <w:rsid w:val="00393504"/>
    <w:rsid w:val="00393B65"/>
    <w:rsid w:val="00393F5C"/>
    <w:rsid w:val="00393FD8"/>
    <w:rsid w:val="003940D4"/>
    <w:rsid w:val="00394408"/>
    <w:rsid w:val="00394844"/>
    <w:rsid w:val="00395095"/>
    <w:rsid w:val="003951EA"/>
    <w:rsid w:val="003957E3"/>
    <w:rsid w:val="00395D91"/>
    <w:rsid w:val="00396C98"/>
    <w:rsid w:val="00396CA1"/>
    <w:rsid w:val="00396FD0"/>
    <w:rsid w:val="00397010"/>
    <w:rsid w:val="00397BE6"/>
    <w:rsid w:val="00397EEC"/>
    <w:rsid w:val="003A04FF"/>
    <w:rsid w:val="003A180D"/>
    <w:rsid w:val="003A21C4"/>
    <w:rsid w:val="003A2A11"/>
    <w:rsid w:val="003A3274"/>
    <w:rsid w:val="003A371D"/>
    <w:rsid w:val="003A4377"/>
    <w:rsid w:val="003A43B5"/>
    <w:rsid w:val="003A49E9"/>
    <w:rsid w:val="003A52A6"/>
    <w:rsid w:val="003A54FB"/>
    <w:rsid w:val="003A579F"/>
    <w:rsid w:val="003A5BAA"/>
    <w:rsid w:val="003A64EE"/>
    <w:rsid w:val="003B177F"/>
    <w:rsid w:val="003B18D7"/>
    <w:rsid w:val="003B2B87"/>
    <w:rsid w:val="003B4FAB"/>
    <w:rsid w:val="003B6329"/>
    <w:rsid w:val="003B63BA"/>
    <w:rsid w:val="003B78C8"/>
    <w:rsid w:val="003C0E35"/>
    <w:rsid w:val="003C12D1"/>
    <w:rsid w:val="003C1D26"/>
    <w:rsid w:val="003C29BD"/>
    <w:rsid w:val="003C2B77"/>
    <w:rsid w:val="003C2D9F"/>
    <w:rsid w:val="003C36B3"/>
    <w:rsid w:val="003C5DA9"/>
    <w:rsid w:val="003C6D1F"/>
    <w:rsid w:val="003C7208"/>
    <w:rsid w:val="003C763D"/>
    <w:rsid w:val="003C7A6A"/>
    <w:rsid w:val="003C7CF2"/>
    <w:rsid w:val="003D0133"/>
    <w:rsid w:val="003D135F"/>
    <w:rsid w:val="003D3DCE"/>
    <w:rsid w:val="003D4BEB"/>
    <w:rsid w:val="003D5C09"/>
    <w:rsid w:val="003D6060"/>
    <w:rsid w:val="003D633F"/>
    <w:rsid w:val="003D69D7"/>
    <w:rsid w:val="003D7547"/>
    <w:rsid w:val="003D7790"/>
    <w:rsid w:val="003D78A3"/>
    <w:rsid w:val="003D7A08"/>
    <w:rsid w:val="003D7C43"/>
    <w:rsid w:val="003E1D9B"/>
    <w:rsid w:val="003E2494"/>
    <w:rsid w:val="003E280B"/>
    <w:rsid w:val="003E36A9"/>
    <w:rsid w:val="003E3814"/>
    <w:rsid w:val="003E4834"/>
    <w:rsid w:val="003E558F"/>
    <w:rsid w:val="003E5CC0"/>
    <w:rsid w:val="003E6A4F"/>
    <w:rsid w:val="003E6B7E"/>
    <w:rsid w:val="003E7089"/>
    <w:rsid w:val="003E70CE"/>
    <w:rsid w:val="003F0D3E"/>
    <w:rsid w:val="003F148A"/>
    <w:rsid w:val="003F154A"/>
    <w:rsid w:val="003F23F4"/>
    <w:rsid w:val="003F2559"/>
    <w:rsid w:val="003F2E05"/>
    <w:rsid w:val="003F2E5C"/>
    <w:rsid w:val="003F3519"/>
    <w:rsid w:val="003F37B9"/>
    <w:rsid w:val="003F45EC"/>
    <w:rsid w:val="003F4BB3"/>
    <w:rsid w:val="003F5B62"/>
    <w:rsid w:val="003F5DC3"/>
    <w:rsid w:val="003F7083"/>
    <w:rsid w:val="003F74C7"/>
    <w:rsid w:val="00402206"/>
    <w:rsid w:val="00403D56"/>
    <w:rsid w:val="0040589F"/>
    <w:rsid w:val="00411040"/>
    <w:rsid w:val="00412670"/>
    <w:rsid w:val="00413227"/>
    <w:rsid w:val="00417568"/>
    <w:rsid w:val="004178B4"/>
    <w:rsid w:val="00417E5E"/>
    <w:rsid w:val="00420312"/>
    <w:rsid w:val="00422E45"/>
    <w:rsid w:val="004234ED"/>
    <w:rsid w:val="00424C78"/>
    <w:rsid w:val="00425CF2"/>
    <w:rsid w:val="00426087"/>
    <w:rsid w:val="00426095"/>
    <w:rsid w:val="0042721D"/>
    <w:rsid w:val="00427443"/>
    <w:rsid w:val="00430571"/>
    <w:rsid w:val="00431206"/>
    <w:rsid w:val="00431B41"/>
    <w:rsid w:val="00433E11"/>
    <w:rsid w:val="00434743"/>
    <w:rsid w:val="00434B69"/>
    <w:rsid w:val="0043504E"/>
    <w:rsid w:val="00435BDB"/>
    <w:rsid w:val="00435FFF"/>
    <w:rsid w:val="0043644A"/>
    <w:rsid w:val="004379C1"/>
    <w:rsid w:val="004407F8"/>
    <w:rsid w:val="00441213"/>
    <w:rsid w:val="00441C9B"/>
    <w:rsid w:val="00443045"/>
    <w:rsid w:val="00443757"/>
    <w:rsid w:val="004441C7"/>
    <w:rsid w:val="00444DBD"/>
    <w:rsid w:val="00444F3F"/>
    <w:rsid w:val="0044509D"/>
    <w:rsid w:val="00445CAF"/>
    <w:rsid w:val="00447133"/>
    <w:rsid w:val="004471CB"/>
    <w:rsid w:val="0044724B"/>
    <w:rsid w:val="00447E78"/>
    <w:rsid w:val="0045270E"/>
    <w:rsid w:val="00452D04"/>
    <w:rsid w:val="00454046"/>
    <w:rsid w:val="0045457F"/>
    <w:rsid w:val="004554EF"/>
    <w:rsid w:val="004554FE"/>
    <w:rsid w:val="00456363"/>
    <w:rsid w:val="00456F29"/>
    <w:rsid w:val="00457051"/>
    <w:rsid w:val="004571A9"/>
    <w:rsid w:val="004571BA"/>
    <w:rsid w:val="00457202"/>
    <w:rsid w:val="004604E7"/>
    <w:rsid w:val="004610D1"/>
    <w:rsid w:val="004611E8"/>
    <w:rsid w:val="00461604"/>
    <w:rsid w:val="0046202E"/>
    <w:rsid w:val="004622FF"/>
    <w:rsid w:val="00462EA5"/>
    <w:rsid w:val="004635CD"/>
    <w:rsid w:val="00463826"/>
    <w:rsid w:val="00463E36"/>
    <w:rsid w:val="00464811"/>
    <w:rsid w:val="00464B9F"/>
    <w:rsid w:val="00466F8C"/>
    <w:rsid w:val="0046782C"/>
    <w:rsid w:val="00467E3D"/>
    <w:rsid w:val="00470717"/>
    <w:rsid w:val="004708B2"/>
    <w:rsid w:val="00470BA6"/>
    <w:rsid w:val="00470F12"/>
    <w:rsid w:val="00471B17"/>
    <w:rsid w:val="00471D28"/>
    <w:rsid w:val="00472017"/>
    <w:rsid w:val="004722CB"/>
    <w:rsid w:val="00472557"/>
    <w:rsid w:val="004732CA"/>
    <w:rsid w:val="00473FE8"/>
    <w:rsid w:val="00474829"/>
    <w:rsid w:val="00474D79"/>
    <w:rsid w:val="00476526"/>
    <w:rsid w:val="0047719A"/>
    <w:rsid w:val="0047720E"/>
    <w:rsid w:val="00481D95"/>
    <w:rsid w:val="00482262"/>
    <w:rsid w:val="004822CF"/>
    <w:rsid w:val="00483E61"/>
    <w:rsid w:val="004842F1"/>
    <w:rsid w:val="004860FE"/>
    <w:rsid w:val="00486385"/>
    <w:rsid w:val="00486409"/>
    <w:rsid w:val="004903F8"/>
    <w:rsid w:val="0049042A"/>
    <w:rsid w:val="0049084D"/>
    <w:rsid w:val="00490876"/>
    <w:rsid w:val="00490E78"/>
    <w:rsid w:val="0049108D"/>
    <w:rsid w:val="00492622"/>
    <w:rsid w:val="00492700"/>
    <w:rsid w:val="0049309E"/>
    <w:rsid w:val="004944BD"/>
    <w:rsid w:val="00494EFC"/>
    <w:rsid w:val="004951A0"/>
    <w:rsid w:val="00495CAA"/>
    <w:rsid w:val="00496045"/>
    <w:rsid w:val="00496DCD"/>
    <w:rsid w:val="00497E48"/>
    <w:rsid w:val="004A020D"/>
    <w:rsid w:val="004A086F"/>
    <w:rsid w:val="004A0BD6"/>
    <w:rsid w:val="004A11C3"/>
    <w:rsid w:val="004A1CA2"/>
    <w:rsid w:val="004A4B5D"/>
    <w:rsid w:val="004A4F68"/>
    <w:rsid w:val="004A5054"/>
    <w:rsid w:val="004A56FD"/>
    <w:rsid w:val="004A590F"/>
    <w:rsid w:val="004A6082"/>
    <w:rsid w:val="004A6AF7"/>
    <w:rsid w:val="004A6FF2"/>
    <w:rsid w:val="004A7CDC"/>
    <w:rsid w:val="004B096D"/>
    <w:rsid w:val="004B0EFB"/>
    <w:rsid w:val="004B19EA"/>
    <w:rsid w:val="004B1B18"/>
    <w:rsid w:val="004B1BE8"/>
    <w:rsid w:val="004B1D30"/>
    <w:rsid w:val="004B1D67"/>
    <w:rsid w:val="004B1EC5"/>
    <w:rsid w:val="004B240A"/>
    <w:rsid w:val="004B2B7D"/>
    <w:rsid w:val="004B2BD8"/>
    <w:rsid w:val="004B3894"/>
    <w:rsid w:val="004B40F1"/>
    <w:rsid w:val="004B4F51"/>
    <w:rsid w:val="004B56F8"/>
    <w:rsid w:val="004B6A3E"/>
    <w:rsid w:val="004B7A28"/>
    <w:rsid w:val="004B7D4E"/>
    <w:rsid w:val="004B7F1B"/>
    <w:rsid w:val="004C01BB"/>
    <w:rsid w:val="004C021D"/>
    <w:rsid w:val="004C2F69"/>
    <w:rsid w:val="004C3AFB"/>
    <w:rsid w:val="004C479B"/>
    <w:rsid w:val="004C4987"/>
    <w:rsid w:val="004C5842"/>
    <w:rsid w:val="004C72D1"/>
    <w:rsid w:val="004C7590"/>
    <w:rsid w:val="004C7E95"/>
    <w:rsid w:val="004D1525"/>
    <w:rsid w:val="004D1B35"/>
    <w:rsid w:val="004D2C00"/>
    <w:rsid w:val="004D2FA4"/>
    <w:rsid w:val="004D306A"/>
    <w:rsid w:val="004D4032"/>
    <w:rsid w:val="004D43D8"/>
    <w:rsid w:val="004D5406"/>
    <w:rsid w:val="004D621E"/>
    <w:rsid w:val="004D638A"/>
    <w:rsid w:val="004D65AC"/>
    <w:rsid w:val="004D6850"/>
    <w:rsid w:val="004D7286"/>
    <w:rsid w:val="004D78A3"/>
    <w:rsid w:val="004D7B63"/>
    <w:rsid w:val="004E21F3"/>
    <w:rsid w:val="004E2EC9"/>
    <w:rsid w:val="004E32E9"/>
    <w:rsid w:val="004E3AE3"/>
    <w:rsid w:val="004E480A"/>
    <w:rsid w:val="004E535E"/>
    <w:rsid w:val="004E5EBA"/>
    <w:rsid w:val="004E5F52"/>
    <w:rsid w:val="004E5FEF"/>
    <w:rsid w:val="004E6132"/>
    <w:rsid w:val="004E66E3"/>
    <w:rsid w:val="004E67A5"/>
    <w:rsid w:val="004E7FDE"/>
    <w:rsid w:val="004F04C2"/>
    <w:rsid w:val="004F0EE2"/>
    <w:rsid w:val="004F15E5"/>
    <w:rsid w:val="004F1D0C"/>
    <w:rsid w:val="004F1F64"/>
    <w:rsid w:val="004F2E04"/>
    <w:rsid w:val="004F36CB"/>
    <w:rsid w:val="004F53B7"/>
    <w:rsid w:val="004F53BC"/>
    <w:rsid w:val="004F64F0"/>
    <w:rsid w:val="004F714C"/>
    <w:rsid w:val="004F72A8"/>
    <w:rsid w:val="004F7A25"/>
    <w:rsid w:val="00501E58"/>
    <w:rsid w:val="00502378"/>
    <w:rsid w:val="005025D4"/>
    <w:rsid w:val="00505486"/>
    <w:rsid w:val="00506ECD"/>
    <w:rsid w:val="00507050"/>
    <w:rsid w:val="00507098"/>
    <w:rsid w:val="005074D3"/>
    <w:rsid w:val="005101B2"/>
    <w:rsid w:val="00510815"/>
    <w:rsid w:val="0051193A"/>
    <w:rsid w:val="00511F52"/>
    <w:rsid w:val="00512081"/>
    <w:rsid w:val="00512F84"/>
    <w:rsid w:val="00512F92"/>
    <w:rsid w:val="0051330C"/>
    <w:rsid w:val="00513D9F"/>
    <w:rsid w:val="00514F0C"/>
    <w:rsid w:val="00515E7D"/>
    <w:rsid w:val="00516F10"/>
    <w:rsid w:val="00517B55"/>
    <w:rsid w:val="00517C13"/>
    <w:rsid w:val="0052014E"/>
    <w:rsid w:val="00520C95"/>
    <w:rsid w:val="0052104A"/>
    <w:rsid w:val="00521C17"/>
    <w:rsid w:val="00522A31"/>
    <w:rsid w:val="00522F01"/>
    <w:rsid w:val="00523914"/>
    <w:rsid w:val="00523CED"/>
    <w:rsid w:val="00524502"/>
    <w:rsid w:val="00525446"/>
    <w:rsid w:val="005258DE"/>
    <w:rsid w:val="0052616C"/>
    <w:rsid w:val="005261EC"/>
    <w:rsid w:val="00526E06"/>
    <w:rsid w:val="00527248"/>
    <w:rsid w:val="005273BB"/>
    <w:rsid w:val="00530BA5"/>
    <w:rsid w:val="00532C3B"/>
    <w:rsid w:val="0053337D"/>
    <w:rsid w:val="00533B2D"/>
    <w:rsid w:val="005347D5"/>
    <w:rsid w:val="00534C4A"/>
    <w:rsid w:val="00535B25"/>
    <w:rsid w:val="00535EBB"/>
    <w:rsid w:val="00537AB7"/>
    <w:rsid w:val="00537E2B"/>
    <w:rsid w:val="00540101"/>
    <w:rsid w:val="0054021C"/>
    <w:rsid w:val="00540362"/>
    <w:rsid w:val="00540A7F"/>
    <w:rsid w:val="0054196A"/>
    <w:rsid w:val="00542819"/>
    <w:rsid w:val="00543328"/>
    <w:rsid w:val="005453C1"/>
    <w:rsid w:val="005457A6"/>
    <w:rsid w:val="00545E9F"/>
    <w:rsid w:val="00546E30"/>
    <w:rsid w:val="005471FC"/>
    <w:rsid w:val="0054774F"/>
    <w:rsid w:val="00547B71"/>
    <w:rsid w:val="00551AE3"/>
    <w:rsid w:val="00551E0B"/>
    <w:rsid w:val="005521AB"/>
    <w:rsid w:val="00553256"/>
    <w:rsid w:val="00553527"/>
    <w:rsid w:val="005541CE"/>
    <w:rsid w:val="005547FF"/>
    <w:rsid w:val="00554CD1"/>
    <w:rsid w:val="00554F79"/>
    <w:rsid w:val="005577CF"/>
    <w:rsid w:val="00557D94"/>
    <w:rsid w:val="0056018C"/>
    <w:rsid w:val="005601ED"/>
    <w:rsid w:val="0056169D"/>
    <w:rsid w:val="005627AA"/>
    <w:rsid w:val="00562B25"/>
    <w:rsid w:val="00562DFF"/>
    <w:rsid w:val="005639EF"/>
    <w:rsid w:val="005645B1"/>
    <w:rsid w:val="00564748"/>
    <w:rsid w:val="00570A20"/>
    <w:rsid w:val="005710D9"/>
    <w:rsid w:val="0057116C"/>
    <w:rsid w:val="0057131B"/>
    <w:rsid w:val="00571482"/>
    <w:rsid w:val="005714B0"/>
    <w:rsid w:val="00571A88"/>
    <w:rsid w:val="00571C44"/>
    <w:rsid w:val="00574DE9"/>
    <w:rsid w:val="00575288"/>
    <w:rsid w:val="005764BA"/>
    <w:rsid w:val="00580B27"/>
    <w:rsid w:val="00580C24"/>
    <w:rsid w:val="00580F59"/>
    <w:rsid w:val="00581181"/>
    <w:rsid w:val="00581B4D"/>
    <w:rsid w:val="00581DA7"/>
    <w:rsid w:val="00582657"/>
    <w:rsid w:val="00582952"/>
    <w:rsid w:val="0058380E"/>
    <w:rsid w:val="00583BD4"/>
    <w:rsid w:val="0058489A"/>
    <w:rsid w:val="0058524C"/>
    <w:rsid w:val="00585574"/>
    <w:rsid w:val="00586AF2"/>
    <w:rsid w:val="005870B9"/>
    <w:rsid w:val="00587B35"/>
    <w:rsid w:val="00587F81"/>
    <w:rsid w:val="00590927"/>
    <w:rsid w:val="00592856"/>
    <w:rsid w:val="00592948"/>
    <w:rsid w:val="00594106"/>
    <w:rsid w:val="00595048"/>
    <w:rsid w:val="0059623A"/>
    <w:rsid w:val="00597F76"/>
    <w:rsid w:val="005A0907"/>
    <w:rsid w:val="005A0EEE"/>
    <w:rsid w:val="005A0FAB"/>
    <w:rsid w:val="005A19B9"/>
    <w:rsid w:val="005A447F"/>
    <w:rsid w:val="005A4E36"/>
    <w:rsid w:val="005A535F"/>
    <w:rsid w:val="005A5DD1"/>
    <w:rsid w:val="005A5EC4"/>
    <w:rsid w:val="005A7693"/>
    <w:rsid w:val="005B0242"/>
    <w:rsid w:val="005B025E"/>
    <w:rsid w:val="005B04D0"/>
    <w:rsid w:val="005B058E"/>
    <w:rsid w:val="005B06F6"/>
    <w:rsid w:val="005B21F8"/>
    <w:rsid w:val="005B2441"/>
    <w:rsid w:val="005B2D3F"/>
    <w:rsid w:val="005B4035"/>
    <w:rsid w:val="005B485B"/>
    <w:rsid w:val="005B4C81"/>
    <w:rsid w:val="005B5792"/>
    <w:rsid w:val="005B5E08"/>
    <w:rsid w:val="005B7170"/>
    <w:rsid w:val="005B7B25"/>
    <w:rsid w:val="005C1098"/>
    <w:rsid w:val="005C1485"/>
    <w:rsid w:val="005C2734"/>
    <w:rsid w:val="005C29F6"/>
    <w:rsid w:val="005C2D27"/>
    <w:rsid w:val="005C2D9F"/>
    <w:rsid w:val="005C2EB8"/>
    <w:rsid w:val="005C3385"/>
    <w:rsid w:val="005C3ED0"/>
    <w:rsid w:val="005C4740"/>
    <w:rsid w:val="005C47AF"/>
    <w:rsid w:val="005C5E41"/>
    <w:rsid w:val="005C687F"/>
    <w:rsid w:val="005C6AE0"/>
    <w:rsid w:val="005C7BA8"/>
    <w:rsid w:val="005D01CE"/>
    <w:rsid w:val="005D1574"/>
    <w:rsid w:val="005D175C"/>
    <w:rsid w:val="005D25B0"/>
    <w:rsid w:val="005D3446"/>
    <w:rsid w:val="005D416F"/>
    <w:rsid w:val="005D5DED"/>
    <w:rsid w:val="005D66AC"/>
    <w:rsid w:val="005D67F6"/>
    <w:rsid w:val="005D78C2"/>
    <w:rsid w:val="005D7EB5"/>
    <w:rsid w:val="005E01D7"/>
    <w:rsid w:val="005E10CE"/>
    <w:rsid w:val="005E194A"/>
    <w:rsid w:val="005E2C04"/>
    <w:rsid w:val="005E2CB9"/>
    <w:rsid w:val="005E3BE1"/>
    <w:rsid w:val="005E44AD"/>
    <w:rsid w:val="005E4607"/>
    <w:rsid w:val="005E5A64"/>
    <w:rsid w:val="005E602A"/>
    <w:rsid w:val="005E69B4"/>
    <w:rsid w:val="005E69F1"/>
    <w:rsid w:val="005E7040"/>
    <w:rsid w:val="005E7599"/>
    <w:rsid w:val="005E7876"/>
    <w:rsid w:val="005F03F2"/>
    <w:rsid w:val="005F068F"/>
    <w:rsid w:val="005F0A05"/>
    <w:rsid w:val="005F1C78"/>
    <w:rsid w:val="005F1F6D"/>
    <w:rsid w:val="005F20A9"/>
    <w:rsid w:val="005F2544"/>
    <w:rsid w:val="005F4281"/>
    <w:rsid w:val="005F494F"/>
    <w:rsid w:val="005F5172"/>
    <w:rsid w:val="005F5500"/>
    <w:rsid w:val="005F5879"/>
    <w:rsid w:val="005F5A68"/>
    <w:rsid w:val="005F653B"/>
    <w:rsid w:val="005F6611"/>
    <w:rsid w:val="005F684D"/>
    <w:rsid w:val="005F6DF1"/>
    <w:rsid w:val="005F7DB7"/>
    <w:rsid w:val="0060112A"/>
    <w:rsid w:val="0060148A"/>
    <w:rsid w:val="006021D1"/>
    <w:rsid w:val="00602388"/>
    <w:rsid w:val="0060241F"/>
    <w:rsid w:val="00602C68"/>
    <w:rsid w:val="00603392"/>
    <w:rsid w:val="00603AEB"/>
    <w:rsid w:val="00604212"/>
    <w:rsid w:val="006042BD"/>
    <w:rsid w:val="00604D56"/>
    <w:rsid w:val="00605F53"/>
    <w:rsid w:val="00606139"/>
    <w:rsid w:val="00606ADA"/>
    <w:rsid w:val="006072AD"/>
    <w:rsid w:val="006075AE"/>
    <w:rsid w:val="0060762A"/>
    <w:rsid w:val="006079DC"/>
    <w:rsid w:val="0061032C"/>
    <w:rsid w:val="006107C0"/>
    <w:rsid w:val="0061198E"/>
    <w:rsid w:val="00611A9E"/>
    <w:rsid w:val="0061269A"/>
    <w:rsid w:val="00613925"/>
    <w:rsid w:val="00614336"/>
    <w:rsid w:val="00614567"/>
    <w:rsid w:val="00615042"/>
    <w:rsid w:val="0061537F"/>
    <w:rsid w:val="006166FE"/>
    <w:rsid w:val="006173E5"/>
    <w:rsid w:val="00620139"/>
    <w:rsid w:val="0062027F"/>
    <w:rsid w:val="00620DAE"/>
    <w:rsid w:val="00620F5C"/>
    <w:rsid w:val="006210A9"/>
    <w:rsid w:val="006215DD"/>
    <w:rsid w:val="00622F5C"/>
    <w:rsid w:val="00623040"/>
    <w:rsid w:val="006235B9"/>
    <w:rsid w:val="00623A6B"/>
    <w:rsid w:val="00624FF9"/>
    <w:rsid w:val="006258DD"/>
    <w:rsid w:val="0062676F"/>
    <w:rsid w:val="00627B8A"/>
    <w:rsid w:val="00627EFA"/>
    <w:rsid w:val="006300A1"/>
    <w:rsid w:val="006304E8"/>
    <w:rsid w:val="00631A57"/>
    <w:rsid w:val="00631AB8"/>
    <w:rsid w:val="00631B54"/>
    <w:rsid w:val="00632CE2"/>
    <w:rsid w:val="00633804"/>
    <w:rsid w:val="00633ABD"/>
    <w:rsid w:val="00634DA2"/>
    <w:rsid w:val="00635645"/>
    <w:rsid w:val="00635F3E"/>
    <w:rsid w:val="006371BE"/>
    <w:rsid w:val="00637AA2"/>
    <w:rsid w:val="00637E1A"/>
    <w:rsid w:val="006405C6"/>
    <w:rsid w:val="00640957"/>
    <w:rsid w:val="00641B76"/>
    <w:rsid w:val="00642015"/>
    <w:rsid w:val="006422AF"/>
    <w:rsid w:val="0064278A"/>
    <w:rsid w:val="00642F2A"/>
    <w:rsid w:val="00642FC0"/>
    <w:rsid w:val="00643499"/>
    <w:rsid w:val="00643FD8"/>
    <w:rsid w:val="006442DE"/>
    <w:rsid w:val="006444BA"/>
    <w:rsid w:val="0064519F"/>
    <w:rsid w:val="00645386"/>
    <w:rsid w:val="00645ADC"/>
    <w:rsid w:val="00645F7F"/>
    <w:rsid w:val="00646784"/>
    <w:rsid w:val="00646A44"/>
    <w:rsid w:val="00646FEB"/>
    <w:rsid w:val="006479B9"/>
    <w:rsid w:val="00647A65"/>
    <w:rsid w:val="00650224"/>
    <w:rsid w:val="00650C0A"/>
    <w:rsid w:val="006513AC"/>
    <w:rsid w:val="00652539"/>
    <w:rsid w:val="00652F22"/>
    <w:rsid w:val="0065331C"/>
    <w:rsid w:val="006542C2"/>
    <w:rsid w:val="006551DB"/>
    <w:rsid w:val="00655E23"/>
    <w:rsid w:val="0065603D"/>
    <w:rsid w:val="00656D25"/>
    <w:rsid w:val="00656EDF"/>
    <w:rsid w:val="006607C1"/>
    <w:rsid w:val="00660F95"/>
    <w:rsid w:val="00661525"/>
    <w:rsid w:val="006615FB"/>
    <w:rsid w:val="006625DA"/>
    <w:rsid w:val="00662D9A"/>
    <w:rsid w:val="00663272"/>
    <w:rsid w:val="0066394B"/>
    <w:rsid w:val="00664C72"/>
    <w:rsid w:val="00666124"/>
    <w:rsid w:val="00666619"/>
    <w:rsid w:val="00666BC6"/>
    <w:rsid w:val="0066755C"/>
    <w:rsid w:val="0067007C"/>
    <w:rsid w:val="00670B4C"/>
    <w:rsid w:val="00670F4C"/>
    <w:rsid w:val="00671AAC"/>
    <w:rsid w:val="006723BB"/>
    <w:rsid w:val="00672607"/>
    <w:rsid w:val="00672E78"/>
    <w:rsid w:val="006739A2"/>
    <w:rsid w:val="00673A26"/>
    <w:rsid w:val="0067497A"/>
    <w:rsid w:val="00675431"/>
    <w:rsid w:val="00676755"/>
    <w:rsid w:val="006768A5"/>
    <w:rsid w:val="006775CE"/>
    <w:rsid w:val="006776B6"/>
    <w:rsid w:val="0068096C"/>
    <w:rsid w:val="00680D21"/>
    <w:rsid w:val="0068152D"/>
    <w:rsid w:val="00682303"/>
    <w:rsid w:val="006829C0"/>
    <w:rsid w:val="006866F3"/>
    <w:rsid w:val="00687223"/>
    <w:rsid w:val="006879A3"/>
    <w:rsid w:val="00687C71"/>
    <w:rsid w:val="006928F5"/>
    <w:rsid w:val="006930E3"/>
    <w:rsid w:val="006938D0"/>
    <w:rsid w:val="00695E09"/>
    <w:rsid w:val="00696569"/>
    <w:rsid w:val="00697000"/>
    <w:rsid w:val="006A0BE1"/>
    <w:rsid w:val="006A1BBB"/>
    <w:rsid w:val="006A2A9C"/>
    <w:rsid w:val="006A2B6A"/>
    <w:rsid w:val="006A441D"/>
    <w:rsid w:val="006A62B2"/>
    <w:rsid w:val="006A687E"/>
    <w:rsid w:val="006A6CB8"/>
    <w:rsid w:val="006A73B7"/>
    <w:rsid w:val="006B0D89"/>
    <w:rsid w:val="006B18BB"/>
    <w:rsid w:val="006B1C51"/>
    <w:rsid w:val="006B1E57"/>
    <w:rsid w:val="006B21BC"/>
    <w:rsid w:val="006B2339"/>
    <w:rsid w:val="006B2399"/>
    <w:rsid w:val="006B24A1"/>
    <w:rsid w:val="006B31A0"/>
    <w:rsid w:val="006B3F75"/>
    <w:rsid w:val="006B3FB3"/>
    <w:rsid w:val="006B76DB"/>
    <w:rsid w:val="006C0F4B"/>
    <w:rsid w:val="006C1017"/>
    <w:rsid w:val="006C11A1"/>
    <w:rsid w:val="006C1253"/>
    <w:rsid w:val="006C2C27"/>
    <w:rsid w:val="006C3256"/>
    <w:rsid w:val="006C45F3"/>
    <w:rsid w:val="006C4633"/>
    <w:rsid w:val="006C5B5B"/>
    <w:rsid w:val="006C5BE9"/>
    <w:rsid w:val="006C6E0B"/>
    <w:rsid w:val="006C784B"/>
    <w:rsid w:val="006C7D03"/>
    <w:rsid w:val="006D04B2"/>
    <w:rsid w:val="006D04E9"/>
    <w:rsid w:val="006D0794"/>
    <w:rsid w:val="006D2857"/>
    <w:rsid w:val="006D2990"/>
    <w:rsid w:val="006D2D74"/>
    <w:rsid w:val="006D3323"/>
    <w:rsid w:val="006D35A0"/>
    <w:rsid w:val="006D3BD0"/>
    <w:rsid w:val="006D3CF4"/>
    <w:rsid w:val="006D3E8A"/>
    <w:rsid w:val="006D3F19"/>
    <w:rsid w:val="006D4FEC"/>
    <w:rsid w:val="006D508A"/>
    <w:rsid w:val="006D53A8"/>
    <w:rsid w:val="006D6191"/>
    <w:rsid w:val="006D68A4"/>
    <w:rsid w:val="006D6B1B"/>
    <w:rsid w:val="006E0286"/>
    <w:rsid w:val="006E0526"/>
    <w:rsid w:val="006E1633"/>
    <w:rsid w:val="006E20A1"/>
    <w:rsid w:val="006E256B"/>
    <w:rsid w:val="006E3AB3"/>
    <w:rsid w:val="006E3CC2"/>
    <w:rsid w:val="006E3F4A"/>
    <w:rsid w:val="006E4E09"/>
    <w:rsid w:val="006E4F37"/>
    <w:rsid w:val="006E58B5"/>
    <w:rsid w:val="006E59B8"/>
    <w:rsid w:val="006E5AA9"/>
    <w:rsid w:val="006E5B70"/>
    <w:rsid w:val="006E74D2"/>
    <w:rsid w:val="006E7601"/>
    <w:rsid w:val="006F0381"/>
    <w:rsid w:val="006F263D"/>
    <w:rsid w:val="006F29F1"/>
    <w:rsid w:val="006F31BD"/>
    <w:rsid w:val="006F425C"/>
    <w:rsid w:val="006F4850"/>
    <w:rsid w:val="006F4E6A"/>
    <w:rsid w:val="006F75A4"/>
    <w:rsid w:val="006F7B18"/>
    <w:rsid w:val="0070022F"/>
    <w:rsid w:val="007003FD"/>
    <w:rsid w:val="0070116A"/>
    <w:rsid w:val="007018AE"/>
    <w:rsid w:val="00702F38"/>
    <w:rsid w:val="007045DD"/>
    <w:rsid w:val="007049BD"/>
    <w:rsid w:val="00704F2D"/>
    <w:rsid w:val="00705DDF"/>
    <w:rsid w:val="00705E83"/>
    <w:rsid w:val="007062CF"/>
    <w:rsid w:val="0071147F"/>
    <w:rsid w:val="00711B14"/>
    <w:rsid w:val="00711D43"/>
    <w:rsid w:val="0071214E"/>
    <w:rsid w:val="007122A7"/>
    <w:rsid w:val="007124DA"/>
    <w:rsid w:val="00712EDC"/>
    <w:rsid w:val="007132F9"/>
    <w:rsid w:val="00713480"/>
    <w:rsid w:val="00713BE8"/>
    <w:rsid w:val="007140AA"/>
    <w:rsid w:val="007145DB"/>
    <w:rsid w:val="00714D7A"/>
    <w:rsid w:val="00715BE9"/>
    <w:rsid w:val="0071684F"/>
    <w:rsid w:val="00716DF6"/>
    <w:rsid w:val="00717E25"/>
    <w:rsid w:val="007201F4"/>
    <w:rsid w:val="00721B30"/>
    <w:rsid w:val="007226A7"/>
    <w:rsid w:val="00722ABA"/>
    <w:rsid w:val="007248EB"/>
    <w:rsid w:val="00724D05"/>
    <w:rsid w:val="007251D6"/>
    <w:rsid w:val="0072680E"/>
    <w:rsid w:val="00726A28"/>
    <w:rsid w:val="00727043"/>
    <w:rsid w:val="007306BF"/>
    <w:rsid w:val="007307F5"/>
    <w:rsid w:val="0073092A"/>
    <w:rsid w:val="00730C6D"/>
    <w:rsid w:val="00731300"/>
    <w:rsid w:val="0073133D"/>
    <w:rsid w:val="007318CA"/>
    <w:rsid w:val="00731F8A"/>
    <w:rsid w:val="007321B6"/>
    <w:rsid w:val="0073264D"/>
    <w:rsid w:val="007326DA"/>
    <w:rsid w:val="00732781"/>
    <w:rsid w:val="007327B5"/>
    <w:rsid w:val="00732906"/>
    <w:rsid w:val="00732EA0"/>
    <w:rsid w:val="007335AE"/>
    <w:rsid w:val="00733EBA"/>
    <w:rsid w:val="00734979"/>
    <w:rsid w:val="0073506E"/>
    <w:rsid w:val="007368DD"/>
    <w:rsid w:val="007377BF"/>
    <w:rsid w:val="00737888"/>
    <w:rsid w:val="00737C5E"/>
    <w:rsid w:val="007403D4"/>
    <w:rsid w:val="00740400"/>
    <w:rsid w:val="00740E90"/>
    <w:rsid w:val="007413E5"/>
    <w:rsid w:val="00741D2D"/>
    <w:rsid w:val="00742050"/>
    <w:rsid w:val="007432D5"/>
    <w:rsid w:val="00743D95"/>
    <w:rsid w:val="00743E4A"/>
    <w:rsid w:val="00744025"/>
    <w:rsid w:val="00744589"/>
    <w:rsid w:val="007454C2"/>
    <w:rsid w:val="00745D3B"/>
    <w:rsid w:val="00746BCD"/>
    <w:rsid w:val="00747907"/>
    <w:rsid w:val="00751336"/>
    <w:rsid w:val="00751780"/>
    <w:rsid w:val="007528B4"/>
    <w:rsid w:val="007536B2"/>
    <w:rsid w:val="007544C9"/>
    <w:rsid w:val="00755089"/>
    <w:rsid w:val="00756471"/>
    <w:rsid w:val="00756F5D"/>
    <w:rsid w:val="00757630"/>
    <w:rsid w:val="007619FF"/>
    <w:rsid w:val="007626A3"/>
    <w:rsid w:val="00763E75"/>
    <w:rsid w:val="00764EEA"/>
    <w:rsid w:val="00765B32"/>
    <w:rsid w:val="00765FB5"/>
    <w:rsid w:val="00766356"/>
    <w:rsid w:val="00766C41"/>
    <w:rsid w:val="00766E7F"/>
    <w:rsid w:val="00770473"/>
    <w:rsid w:val="007705AB"/>
    <w:rsid w:val="00770917"/>
    <w:rsid w:val="007719DE"/>
    <w:rsid w:val="00771B3F"/>
    <w:rsid w:val="0077265A"/>
    <w:rsid w:val="00774815"/>
    <w:rsid w:val="00774C6F"/>
    <w:rsid w:val="007771E5"/>
    <w:rsid w:val="00777945"/>
    <w:rsid w:val="007808E8"/>
    <w:rsid w:val="00781D5C"/>
    <w:rsid w:val="007830B0"/>
    <w:rsid w:val="00783A65"/>
    <w:rsid w:val="00783E56"/>
    <w:rsid w:val="00785E1F"/>
    <w:rsid w:val="007869D1"/>
    <w:rsid w:val="007871B2"/>
    <w:rsid w:val="00790A3E"/>
    <w:rsid w:val="00790C5B"/>
    <w:rsid w:val="00790EC7"/>
    <w:rsid w:val="00792325"/>
    <w:rsid w:val="00792393"/>
    <w:rsid w:val="007925D6"/>
    <w:rsid w:val="007929EE"/>
    <w:rsid w:val="00793E19"/>
    <w:rsid w:val="00793E6F"/>
    <w:rsid w:val="00794F90"/>
    <w:rsid w:val="007953CF"/>
    <w:rsid w:val="0079597B"/>
    <w:rsid w:val="00795E4E"/>
    <w:rsid w:val="00796994"/>
    <w:rsid w:val="00796FFF"/>
    <w:rsid w:val="00797738"/>
    <w:rsid w:val="007978F7"/>
    <w:rsid w:val="00797C25"/>
    <w:rsid w:val="007A0B47"/>
    <w:rsid w:val="007A0BD4"/>
    <w:rsid w:val="007A3F12"/>
    <w:rsid w:val="007A4463"/>
    <w:rsid w:val="007A4626"/>
    <w:rsid w:val="007A4705"/>
    <w:rsid w:val="007A4BB6"/>
    <w:rsid w:val="007A522A"/>
    <w:rsid w:val="007B1791"/>
    <w:rsid w:val="007B3249"/>
    <w:rsid w:val="007B5335"/>
    <w:rsid w:val="007B5938"/>
    <w:rsid w:val="007B6608"/>
    <w:rsid w:val="007B7A23"/>
    <w:rsid w:val="007C0C02"/>
    <w:rsid w:val="007C1401"/>
    <w:rsid w:val="007C33F0"/>
    <w:rsid w:val="007C33FB"/>
    <w:rsid w:val="007C434F"/>
    <w:rsid w:val="007C43FC"/>
    <w:rsid w:val="007C4CB4"/>
    <w:rsid w:val="007C4D35"/>
    <w:rsid w:val="007C4EC3"/>
    <w:rsid w:val="007C6BA6"/>
    <w:rsid w:val="007D26AB"/>
    <w:rsid w:val="007D3432"/>
    <w:rsid w:val="007D3540"/>
    <w:rsid w:val="007D47D5"/>
    <w:rsid w:val="007D5003"/>
    <w:rsid w:val="007D5E7B"/>
    <w:rsid w:val="007D6D04"/>
    <w:rsid w:val="007D734C"/>
    <w:rsid w:val="007E192E"/>
    <w:rsid w:val="007E3203"/>
    <w:rsid w:val="007E3EC9"/>
    <w:rsid w:val="007E4311"/>
    <w:rsid w:val="007E4962"/>
    <w:rsid w:val="007E4B34"/>
    <w:rsid w:val="007E4D39"/>
    <w:rsid w:val="007E5023"/>
    <w:rsid w:val="007E5D5D"/>
    <w:rsid w:val="007E6029"/>
    <w:rsid w:val="007E7F48"/>
    <w:rsid w:val="007F0A2B"/>
    <w:rsid w:val="007F106A"/>
    <w:rsid w:val="007F1081"/>
    <w:rsid w:val="007F18B9"/>
    <w:rsid w:val="007F1BE7"/>
    <w:rsid w:val="007F3794"/>
    <w:rsid w:val="007F3B2E"/>
    <w:rsid w:val="007F489A"/>
    <w:rsid w:val="007F4FD2"/>
    <w:rsid w:val="007F5730"/>
    <w:rsid w:val="007F5DB4"/>
    <w:rsid w:val="007F648F"/>
    <w:rsid w:val="007F7DA0"/>
    <w:rsid w:val="00801AC6"/>
    <w:rsid w:val="00801B78"/>
    <w:rsid w:val="00801D7F"/>
    <w:rsid w:val="00801F53"/>
    <w:rsid w:val="00802487"/>
    <w:rsid w:val="00803C5B"/>
    <w:rsid w:val="0080445D"/>
    <w:rsid w:val="0080477E"/>
    <w:rsid w:val="00806287"/>
    <w:rsid w:val="00807156"/>
    <w:rsid w:val="008071F5"/>
    <w:rsid w:val="00807230"/>
    <w:rsid w:val="008117C7"/>
    <w:rsid w:val="0081204B"/>
    <w:rsid w:val="00812BDA"/>
    <w:rsid w:val="00813CDC"/>
    <w:rsid w:val="008151C5"/>
    <w:rsid w:val="0081556D"/>
    <w:rsid w:val="008156A2"/>
    <w:rsid w:val="008157EB"/>
    <w:rsid w:val="0081598C"/>
    <w:rsid w:val="008159EA"/>
    <w:rsid w:val="00816064"/>
    <w:rsid w:val="00816740"/>
    <w:rsid w:val="0081697E"/>
    <w:rsid w:val="00816C88"/>
    <w:rsid w:val="008177A6"/>
    <w:rsid w:val="00822169"/>
    <w:rsid w:val="0082223A"/>
    <w:rsid w:val="0082295C"/>
    <w:rsid w:val="00823226"/>
    <w:rsid w:val="008232BA"/>
    <w:rsid w:val="00824F11"/>
    <w:rsid w:val="0082649D"/>
    <w:rsid w:val="00826580"/>
    <w:rsid w:val="0082686C"/>
    <w:rsid w:val="00827FD3"/>
    <w:rsid w:val="0083207D"/>
    <w:rsid w:val="00832A4B"/>
    <w:rsid w:val="0083450E"/>
    <w:rsid w:val="00834DDA"/>
    <w:rsid w:val="00837B61"/>
    <w:rsid w:val="00840E49"/>
    <w:rsid w:val="008414FB"/>
    <w:rsid w:val="0084221E"/>
    <w:rsid w:val="00844A88"/>
    <w:rsid w:val="00844B80"/>
    <w:rsid w:val="00846642"/>
    <w:rsid w:val="008473BA"/>
    <w:rsid w:val="008474D6"/>
    <w:rsid w:val="008507C2"/>
    <w:rsid w:val="00851BB9"/>
    <w:rsid w:val="0085219F"/>
    <w:rsid w:val="008525EA"/>
    <w:rsid w:val="0085376D"/>
    <w:rsid w:val="00853E3C"/>
    <w:rsid w:val="00854B6D"/>
    <w:rsid w:val="008558C2"/>
    <w:rsid w:val="0085612F"/>
    <w:rsid w:val="00856A68"/>
    <w:rsid w:val="008572BF"/>
    <w:rsid w:val="008600A1"/>
    <w:rsid w:val="008612EB"/>
    <w:rsid w:val="00861EC7"/>
    <w:rsid w:val="008642CD"/>
    <w:rsid w:val="008642D1"/>
    <w:rsid w:val="008646BE"/>
    <w:rsid w:val="00866950"/>
    <w:rsid w:val="00866FA1"/>
    <w:rsid w:val="008670A0"/>
    <w:rsid w:val="00867617"/>
    <w:rsid w:val="008676CB"/>
    <w:rsid w:val="0086797F"/>
    <w:rsid w:val="00871159"/>
    <w:rsid w:val="008723BA"/>
    <w:rsid w:val="008725E0"/>
    <w:rsid w:val="008727A6"/>
    <w:rsid w:val="008728B7"/>
    <w:rsid w:val="00874293"/>
    <w:rsid w:val="0087459A"/>
    <w:rsid w:val="00874718"/>
    <w:rsid w:val="008763AF"/>
    <w:rsid w:val="00880497"/>
    <w:rsid w:val="008835D8"/>
    <w:rsid w:val="0088389C"/>
    <w:rsid w:val="00883F98"/>
    <w:rsid w:val="0088476D"/>
    <w:rsid w:val="00884846"/>
    <w:rsid w:val="00884FAB"/>
    <w:rsid w:val="00885B44"/>
    <w:rsid w:val="00886A78"/>
    <w:rsid w:val="00886E51"/>
    <w:rsid w:val="00890469"/>
    <w:rsid w:val="00891EFA"/>
    <w:rsid w:val="00893462"/>
    <w:rsid w:val="008936AE"/>
    <w:rsid w:val="00894838"/>
    <w:rsid w:val="00894896"/>
    <w:rsid w:val="00894919"/>
    <w:rsid w:val="008956D0"/>
    <w:rsid w:val="008958FC"/>
    <w:rsid w:val="00895BE2"/>
    <w:rsid w:val="00896DDF"/>
    <w:rsid w:val="008976C2"/>
    <w:rsid w:val="0089781D"/>
    <w:rsid w:val="008A11BB"/>
    <w:rsid w:val="008A1FD4"/>
    <w:rsid w:val="008A2518"/>
    <w:rsid w:val="008A32D2"/>
    <w:rsid w:val="008A33F0"/>
    <w:rsid w:val="008A4F28"/>
    <w:rsid w:val="008A5386"/>
    <w:rsid w:val="008A66BB"/>
    <w:rsid w:val="008B0D75"/>
    <w:rsid w:val="008B0E1E"/>
    <w:rsid w:val="008B195C"/>
    <w:rsid w:val="008B1E2D"/>
    <w:rsid w:val="008B2D74"/>
    <w:rsid w:val="008B3448"/>
    <w:rsid w:val="008B376D"/>
    <w:rsid w:val="008B393B"/>
    <w:rsid w:val="008B3B57"/>
    <w:rsid w:val="008B4163"/>
    <w:rsid w:val="008B4373"/>
    <w:rsid w:val="008B4515"/>
    <w:rsid w:val="008B4C98"/>
    <w:rsid w:val="008B576F"/>
    <w:rsid w:val="008B5D55"/>
    <w:rsid w:val="008B6CFB"/>
    <w:rsid w:val="008B7903"/>
    <w:rsid w:val="008B7DF5"/>
    <w:rsid w:val="008C021E"/>
    <w:rsid w:val="008C0DE4"/>
    <w:rsid w:val="008C2202"/>
    <w:rsid w:val="008C2439"/>
    <w:rsid w:val="008C2AAC"/>
    <w:rsid w:val="008C2E24"/>
    <w:rsid w:val="008C2FB2"/>
    <w:rsid w:val="008C3983"/>
    <w:rsid w:val="008C3A92"/>
    <w:rsid w:val="008C3B86"/>
    <w:rsid w:val="008C3CA7"/>
    <w:rsid w:val="008C45BD"/>
    <w:rsid w:val="008C51B9"/>
    <w:rsid w:val="008C52A1"/>
    <w:rsid w:val="008C533D"/>
    <w:rsid w:val="008C544C"/>
    <w:rsid w:val="008C64F3"/>
    <w:rsid w:val="008C66A9"/>
    <w:rsid w:val="008C71E8"/>
    <w:rsid w:val="008D2E23"/>
    <w:rsid w:val="008D4839"/>
    <w:rsid w:val="008D4848"/>
    <w:rsid w:val="008D75ED"/>
    <w:rsid w:val="008D79D6"/>
    <w:rsid w:val="008D79FE"/>
    <w:rsid w:val="008D7C29"/>
    <w:rsid w:val="008E0F0A"/>
    <w:rsid w:val="008E1863"/>
    <w:rsid w:val="008E25D2"/>
    <w:rsid w:val="008E2AB9"/>
    <w:rsid w:val="008E2F56"/>
    <w:rsid w:val="008E378A"/>
    <w:rsid w:val="008E4136"/>
    <w:rsid w:val="008E4F89"/>
    <w:rsid w:val="008E6F2A"/>
    <w:rsid w:val="008E71EF"/>
    <w:rsid w:val="008E762A"/>
    <w:rsid w:val="008F22D5"/>
    <w:rsid w:val="008F41A1"/>
    <w:rsid w:val="008F4DD8"/>
    <w:rsid w:val="008F539D"/>
    <w:rsid w:val="008F6456"/>
    <w:rsid w:val="008F69B7"/>
    <w:rsid w:val="008F6D8F"/>
    <w:rsid w:val="008F7772"/>
    <w:rsid w:val="008F7824"/>
    <w:rsid w:val="008F7F4E"/>
    <w:rsid w:val="009007B2"/>
    <w:rsid w:val="00900EF5"/>
    <w:rsid w:val="00901A70"/>
    <w:rsid w:val="00902FBA"/>
    <w:rsid w:val="00903999"/>
    <w:rsid w:val="009053A0"/>
    <w:rsid w:val="00906057"/>
    <w:rsid w:val="0090674B"/>
    <w:rsid w:val="00907940"/>
    <w:rsid w:val="009110A8"/>
    <w:rsid w:val="00911101"/>
    <w:rsid w:val="0091126D"/>
    <w:rsid w:val="00911E60"/>
    <w:rsid w:val="00911F45"/>
    <w:rsid w:val="00912500"/>
    <w:rsid w:val="009147ED"/>
    <w:rsid w:val="009149A7"/>
    <w:rsid w:val="00915065"/>
    <w:rsid w:val="00916ED2"/>
    <w:rsid w:val="009171CC"/>
    <w:rsid w:val="00917950"/>
    <w:rsid w:val="00920665"/>
    <w:rsid w:val="009208AF"/>
    <w:rsid w:val="00920B55"/>
    <w:rsid w:val="0092147C"/>
    <w:rsid w:val="009214E0"/>
    <w:rsid w:val="009217C5"/>
    <w:rsid w:val="00922DB2"/>
    <w:rsid w:val="00923B0C"/>
    <w:rsid w:val="00923FCF"/>
    <w:rsid w:val="0092446E"/>
    <w:rsid w:val="00924886"/>
    <w:rsid w:val="00925163"/>
    <w:rsid w:val="009254A2"/>
    <w:rsid w:val="00927314"/>
    <w:rsid w:val="009274DC"/>
    <w:rsid w:val="009321D5"/>
    <w:rsid w:val="00932335"/>
    <w:rsid w:val="00932AE0"/>
    <w:rsid w:val="009330AE"/>
    <w:rsid w:val="00933A58"/>
    <w:rsid w:val="00934A11"/>
    <w:rsid w:val="00934AA5"/>
    <w:rsid w:val="00934ABE"/>
    <w:rsid w:val="00934FF1"/>
    <w:rsid w:val="00937463"/>
    <w:rsid w:val="009379BD"/>
    <w:rsid w:val="00940A40"/>
    <w:rsid w:val="00940C21"/>
    <w:rsid w:val="00941B83"/>
    <w:rsid w:val="009420FC"/>
    <w:rsid w:val="00942E90"/>
    <w:rsid w:val="009432C8"/>
    <w:rsid w:val="0094376A"/>
    <w:rsid w:val="00944DEF"/>
    <w:rsid w:val="00945906"/>
    <w:rsid w:val="0094629B"/>
    <w:rsid w:val="00946508"/>
    <w:rsid w:val="0094717D"/>
    <w:rsid w:val="0094781B"/>
    <w:rsid w:val="009502CF"/>
    <w:rsid w:val="00950405"/>
    <w:rsid w:val="00950B2E"/>
    <w:rsid w:val="00952512"/>
    <w:rsid w:val="0095280D"/>
    <w:rsid w:val="00952AB9"/>
    <w:rsid w:val="0095359A"/>
    <w:rsid w:val="009544BD"/>
    <w:rsid w:val="00954CEA"/>
    <w:rsid w:val="00955795"/>
    <w:rsid w:val="00955C04"/>
    <w:rsid w:val="00956E67"/>
    <w:rsid w:val="00957301"/>
    <w:rsid w:val="009577B4"/>
    <w:rsid w:val="00957B18"/>
    <w:rsid w:val="00957B24"/>
    <w:rsid w:val="009605E4"/>
    <w:rsid w:val="009608A2"/>
    <w:rsid w:val="00961A2F"/>
    <w:rsid w:val="009621CD"/>
    <w:rsid w:val="009622E1"/>
    <w:rsid w:val="00962AE5"/>
    <w:rsid w:val="00963D63"/>
    <w:rsid w:val="00965018"/>
    <w:rsid w:val="0096504E"/>
    <w:rsid w:val="00965D97"/>
    <w:rsid w:val="00965E68"/>
    <w:rsid w:val="00971630"/>
    <w:rsid w:val="00971C31"/>
    <w:rsid w:val="00971F2A"/>
    <w:rsid w:val="0097263F"/>
    <w:rsid w:val="00972872"/>
    <w:rsid w:val="00972E6C"/>
    <w:rsid w:val="00972F45"/>
    <w:rsid w:val="009735FA"/>
    <w:rsid w:val="00975892"/>
    <w:rsid w:val="009765EA"/>
    <w:rsid w:val="00976AB1"/>
    <w:rsid w:val="00977053"/>
    <w:rsid w:val="00980729"/>
    <w:rsid w:val="0098086E"/>
    <w:rsid w:val="00980BE5"/>
    <w:rsid w:val="00982CA2"/>
    <w:rsid w:val="00982F50"/>
    <w:rsid w:val="00983808"/>
    <w:rsid w:val="00984F0F"/>
    <w:rsid w:val="009851BB"/>
    <w:rsid w:val="0098579D"/>
    <w:rsid w:val="009865C8"/>
    <w:rsid w:val="009871E0"/>
    <w:rsid w:val="00987F07"/>
    <w:rsid w:val="00990784"/>
    <w:rsid w:val="00990F21"/>
    <w:rsid w:val="00990FC7"/>
    <w:rsid w:val="0099121F"/>
    <w:rsid w:val="00993306"/>
    <w:rsid w:val="00993CCF"/>
    <w:rsid w:val="00993D29"/>
    <w:rsid w:val="0099467F"/>
    <w:rsid w:val="00994A61"/>
    <w:rsid w:val="0099566C"/>
    <w:rsid w:val="00996056"/>
    <w:rsid w:val="00996C81"/>
    <w:rsid w:val="00997A0E"/>
    <w:rsid w:val="00997A82"/>
    <w:rsid w:val="00997AF8"/>
    <w:rsid w:val="009A0712"/>
    <w:rsid w:val="009A0842"/>
    <w:rsid w:val="009A1249"/>
    <w:rsid w:val="009A15AA"/>
    <w:rsid w:val="009A17F1"/>
    <w:rsid w:val="009A1CF1"/>
    <w:rsid w:val="009A1F5E"/>
    <w:rsid w:val="009A276E"/>
    <w:rsid w:val="009A2BBD"/>
    <w:rsid w:val="009A2E87"/>
    <w:rsid w:val="009A329D"/>
    <w:rsid w:val="009A32BD"/>
    <w:rsid w:val="009A387D"/>
    <w:rsid w:val="009A3995"/>
    <w:rsid w:val="009A43EE"/>
    <w:rsid w:val="009A4634"/>
    <w:rsid w:val="009A4711"/>
    <w:rsid w:val="009A471E"/>
    <w:rsid w:val="009A520B"/>
    <w:rsid w:val="009A579F"/>
    <w:rsid w:val="009A6661"/>
    <w:rsid w:val="009A74DE"/>
    <w:rsid w:val="009A74E5"/>
    <w:rsid w:val="009A762E"/>
    <w:rsid w:val="009A7A39"/>
    <w:rsid w:val="009A7B96"/>
    <w:rsid w:val="009A7D5E"/>
    <w:rsid w:val="009B01B7"/>
    <w:rsid w:val="009B0627"/>
    <w:rsid w:val="009B26B6"/>
    <w:rsid w:val="009B3339"/>
    <w:rsid w:val="009B43F0"/>
    <w:rsid w:val="009B6071"/>
    <w:rsid w:val="009B656D"/>
    <w:rsid w:val="009B6A93"/>
    <w:rsid w:val="009B6D4A"/>
    <w:rsid w:val="009C0E87"/>
    <w:rsid w:val="009C0FDF"/>
    <w:rsid w:val="009C1E38"/>
    <w:rsid w:val="009C1F84"/>
    <w:rsid w:val="009C2E7D"/>
    <w:rsid w:val="009C2F14"/>
    <w:rsid w:val="009C316C"/>
    <w:rsid w:val="009C4202"/>
    <w:rsid w:val="009C4B78"/>
    <w:rsid w:val="009C5511"/>
    <w:rsid w:val="009C6614"/>
    <w:rsid w:val="009C7840"/>
    <w:rsid w:val="009D0124"/>
    <w:rsid w:val="009D1805"/>
    <w:rsid w:val="009D1E2D"/>
    <w:rsid w:val="009D3B94"/>
    <w:rsid w:val="009D4327"/>
    <w:rsid w:val="009D490A"/>
    <w:rsid w:val="009D4AA6"/>
    <w:rsid w:val="009D4FB8"/>
    <w:rsid w:val="009D6788"/>
    <w:rsid w:val="009D7123"/>
    <w:rsid w:val="009D7268"/>
    <w:rsid w:val="009E15F8"/>
    <w:rsid w:val="009E2300"/>
    <w:rsid w:val="009E3F5B"/>
    <w:rsid w:val="009E424A"/>
    <w:rsid w:val="009E5450"/>
    <w:rsid w:val="009E5D12"/>
    <w:rsid w:val="009E6396"/>
    <w:rsid w:val="009E74BA"/>
    <w:rsid w:val="009E7915"/>
    <w:rsid w:val="009F2FE5"/>
    <w:rsid w:val="009F3378"/>
    <w:rsid w:val="009F3A71"/>
    <w:rsid w:val="009F4E05"/>
    <w:rsid w:val="009F5841"/>
    <w:rsid w:val="009F5E33"/>
    <w:rsid w:val="009F6D86"/>
    <w:rsid w:val="00A00461"/>
    <w:rsid w:val="00A01A9D"/>
    <w:rsid w:val="00A0311D"/>
    <w:rsid w:val="00A0315D"/>
    <w:rsid w:val="00A048C0"/>
    <w:rsid w:val="00A04B80"/>
    <w:rsid w:val="00A04F16"/>
    <w:rsid w:val="00A05659"/>
    <w:rsid w:val="00A06060"/>
    <w:rsid w:val="00A0622D"/>
    <w:rsid w:val="00A0756A"/>
    <w:rsid w:val="00A10DA9"/>
    <w:rsid w:val="00A113DA"/>
    <w:rsid w:val="00A1181E"/>
    <w:rsid w:val="00A11A08"/>
    <w:rsid w:val="00A12031"/>
    <w:rsid w:val="00A127DB"/>
    <w:rsid w:val="00A134F5"/>
    <w:rsid w:val="00A20264"/>
    <w:rsid w:val="00A20329"/>
    <w:rsid w:val="00A22B05"/>
    <w:rsid w:val="00A234E2"/>
    <w:rsid w:val="00A23860"/>
    <w:rsid w:val="00A24325"/>
    <w:rsid w:val="00A256FB"/>
    <w:rsid w:val="00A25AB9"/>
    <w:rsid w:val="00A25D81"/>
    <w:rsid w:val="00A2726A"/>
    <w:rsid w:val="00A2752E"/>
    <w:rsid w:val="00A27B0C"/>
    <w:rsid w:val="00A27C5F"/>
    <w:rsid w:val="00A302E1"/>
    <w:rsid w:val="00A30545"/>
    <w:rsid w:val="00A31140"/>
    <w:rsid w:val="00A31249"/>
    <w:rsid w:val="00A31A16"/>
    <w:rsid w:val="00A326F7"/>
    <w:rsid w:val="00A333B7"/>
    <w:rsid w:val="00A33DEA"/>
    <w:rsid w:val="00A34097"/>
    <w:rsid w:val="00A3472A"/>
    <w:rsid w:val="00A34C87"/>
    <w:rsid w:val="00A35074"/>
    <w:rsid w:val="00A35595"/>
    <w:rsid w:val="00A357D3"/>
    <w:rsid w:val="00A35AAC"/>
    <w:rsid w:val="00A376A2"/>
    <w:rsid w:val="00A37DA9"/>
    <w:rsid w:val="00A4103A"/>
    <w:rsid w:val="00A41321"/>
    <w:rsid w:val="00A419AB"/>
    <w:rsid w:val="00A42FAC"/>
    <w:rsid w:val="00A43030"/>
    <w:rsid w:val="00A4306C"/>
    <w:rsid w:val="00A43502"/>
    <w:rsid w:val="00A43A13"/>
    <w:rsid w:val="00A445B5"/>
    <w:rsid w:val="00A52932"/>
    <w:rsid w:val="00A52936"/>
    <w:rsid w:val="00A538C4"/>
    <w:rsid w:val="00A55040"/>
    <w:rsid w:val="00A55975"/>
    <w:rsid w:val="00A55ABE"/>
    <w:rsid w:val="00A57AC1"/>
    <w:rsid w:val="00A60D72"/>
    <w:rsid w:val="00A6128D"/>
    <w:rsid w:val="00A6209F"/>
    <w:rsid w:val="00A62453"/>
    <w:rsid w:val="00A6401B"/>
    <w:rsid w:val="00A64157"/>
    <w:rsid w:val="00A6423A"/>
    <w:rsid w:val="00A649DB"/>
    <w:rsid w:val="00A64A09"/>
    <w:rsid w:val="00A64EE9"/>
    <w:rsid w:val="00A661FE"/>
    <w:rsid w:val="00A66908"/>
    <w:rsid w:val="00A67EED"/>
    <w:rsid w:val="00A70919"/>
    <w:rsid w:val="00A71730"/>
    <w:rsid w:val="00A71A6A"/>
    <w:rsid w:val="00A72169"/>
    <w:rsid w:val="00A72975"/>
    <w:rsid w:val="00A72BD5"/>
    <w:rsid w:val="00A72BE0"/>
    <w:rsid w:val="00A73257"/>
    <w:rsid w:val="00A733D6"/>
    <w:rsid w:val="00A7467C"/>
    <w:rsid w:val="00A74845"/>
    <w:rsid w:val="00A74CCA"/>
    <w:rsid w:val="00A75604"/>
    <w:rsid w:val="00A76987"/>
    <w:rsid w:val="00A76CFF"/>
    <w:rsid w:val="00A8136F"/>
    <w:rsid w:val="00A83E68"/>
    <w:rsid w:val="00A844F9"/>
    <w:rsid w:val="00A8492C"/>
    <w:rsid w:val="00A8510E"/>
    <w:rsid w:val="00A860A0"/>
    <w:rsid w:val="00A869F8"/>
    <w:rsid w:val="00A876FE"/>
    <w:rsid w:val="00A87BD9"/>
    <w:rsid w:val="00A918C1"/>
    <w:rsid w:val="00A926A9"/>
    <w:rsid w:val="00A93645"/>
    <w:rsid w:val="00A941F1"/>
    <w:rsid w:val="00A944D6"/>
    <w:rsid w:val="00A9563D"/>
    <w:rsid w:val="00A95DCE"/>
    <w:rsid w:val="00A9626E"/>
    <w:rsid w:val="00A967FF"/>
    <w:rsid w:val="00A96CFE"/>
    <w:rsid w:val="00A97A1C"/>
    <w:rsid w:val="00AA1323"/>
    <w:rsid w:val="00AA1E29"/>
    <w:rsid w:val="00AA318E"/>
    <w:rsid w:val="00AA36FB"/>
    <w:rsid w:val="00AA4C61"/>
    <w:rsid w:val="00AA521D"/>
    <w:rsid w:val="00AA570A"/>
    <w:rsid w:val="00AA5BDB"/>
    <w:rsid w:val="00AA66E6"/>
    <w:rsid w:val="00AA72D1"/>
    <w:rsid w:val="00AA7606"/>
    <w:rsid w:val="00AB02D2"/>
    <w:rsid w:val="00AB0904"/>
    <w:rsid w:val="00AB2063"/>
    <w:rsid w:val="00AB222A"/>
    <w:rsid w:val="00AB364F"/>
    <w:rsid w:val="00AB39CB"/>
    <w:rsid w:val="00AB42D5"/>
    <w:rsid w:val="00AB4DC3"/>
    <w:rsid w:val="00AB4DE0"/>
    <w:rsid w:val="00AB55A1"/>
    <w:rsid w:val="00AB5CD3"/>
    <w:rsid w:val="00AB6F48"/>
    <w:rsid w:val="00AC0BBE"/>
    <w:rsid w:val="00AC0EFE"/>
    <w:rsid w:val="00AC1247"/>
    <w:rsid w:val="00AC1418"/>
    <w:rsid w:val="00AC1FBD"/>
    <w:rsid w:val="00AC2186"/>
    <w:rsid w:val="00AC3619"/>
    <w:rsid w:val="00AC3B33"/>
    <w:rsid w:val="00AC42F0"/>
    <w:rsid w:val="00AC46D1"/>
    <w:rsid w:val="00AC69C8"/>
    <w:rsid w:val="00AD1A5C"/>
    <w:rsid w:val="00AD2593"/>
    <w:rsid w:val="00AD2B32"/>
    <w:rsid w:val="00AD3D17"/>
    <w:rsid w:val="00AD46A5"/>
    <w:rsid w:val="00AD58A3"/>
    <w:rsid w:val="00AD5CB8"/>
    <w:rsid w:val="00AD5E96"/>
    <w:rsid w:val="00AD755C"/>
    <w:rsid w:val="00AD7A51"/>
    <w:rsid w:val="00AE01C8"/>
    <w:rsid w:val="00AE1951"/>
    <w:rsid w:val="00AE2689"/>
    <w:rsid w:val="00AE2BA6"/>
    <w:rsid w:val="00AE2F20"/>
    <w:rsid w:val="00AE416D"/>
    <w:rsid w:val="00AE4300"/>
    <w:rsid w:val="00AE4317"/>
    <w:rsid w:val="00AE4355"/>
    <w:rsid w:val="00AE49FA"/>
    <w:rsid w:val="00AE544E"/>
    <w:rsid w:val="00AE55C3"/>
    <w:rsid w:val="00AE6CCC"/>
    <w:rsid w:val="00AE73E6"/>
    <w:rsid w:val="00AE7C2D"/>
    <w:rsid w:val="00AE7D74"/>
    <w:rsid w:val="00AF0EB8"/>
    <w:rsid w:val="00AF2E72"/>
    <w:rsid w:val="00AF30DF"/>
    <w:rsid w:val="00AF375E"/>
    <w:rsid w:val="00AF389E"/>
    <w:rsid w:val="00AF480A"/>
    <w:rsid w:val="00AF5414"/>
    <w:rsid w:val="00AF5AC6"/>
    <w:rsid w:val="00AF5D6A"/>
    <w:rsid w:val="00AF64B9"/>
    <w:rsid w:val="00AF6AB8"/>
    <w:rsid w:val="00AF7699"/>
    <w:rsid w:val="00B01424"/>
    <w:rsid w:val="00B02021"/>
    <w:rsid w:val="00B028BA"/>
    <w:rsid w:val="00B03096"/>
    <w:rsid w:val="00B03A5A"/>
    <w:rsid w:val="00B0464E"/>
    <w:rsid w:val="00B06A7A"/>
    <w:rsid w:val="00B07569"/>
    <w:rsid w:val="00B07986"/>
    <w:rsid w:val="00B07B12"/>
    <w:rsid w:val="00B07C30"/>
    <w:rsid w:val="00B1015D"/>
    <w:rsid w:val="00B10B9C"/>
    <w:rsid w:val="00B10EA6"/>
    <w:rsid w:val="00B113F8"/>
    <w:rsid w:val="00B114F4"/>
    <w:rsid w:val="00B11FFD"/>
    <w:rsid w:val="00B122D1"/>
    <w:rsid w:val="00B12EA9"/>
    <w:rsid w:val="00B1352B"/>
    <w:rsid w:val="00B13D05"/>
    <w:rsid w:val="00B176A7"/>
    <w:rsid w:val="00B17801"/>
    <w:rsid w:val="00B2060A"/>
    <w:rsid w:val="00B20885"/>
    <w:rsid w:val="00B214FB"/>
    <w:rsid w:val="00B21D9B"/>
    <w:rsid w:val="00B223E7"/>
    <w:rsid w:val="00B22980"/>
    <w:rsid w:val="00B23645"/>
    <w:rsid w:val="00B23AB0"/>
    <w:rsid w:val="00B244AB"/>
    <w:rsid w:val="00B24B79"/>
    <w:rsid w:val="00B25316"/>
    <w:rsid w:val="00B254E1"/>
    <w:rsid w:val="00B263C7"/>
    <w:rsid w:val="00B270B1"/>
    <w:rsid w:val="00B27867"/>
    <w:rsid w:val="00B3001B"/>
    <w:rsid w:val="00B30480"/>
    <w:rsid w:val="00B309BA"/>
    <w:rsid w:val="00B31533"/>
    <w:rsid w:val="00B31FB5"/>
    <w:rsid w:val="00B32710"/>
    <w:rsid w:val="00B32A4B"/>
    <w:rsid w:val="00B333C6"/>
    <w:rsid w:val="00B33D18"/>
    <w:rsid w:val="00B33E31"/>
    <w:rsid w:val="00B35DB8"/>
    <w:rsid w:val="00B368CF"/>
    <w:rsid w:val="00B37C31"/>
    <w:rsid w:val="00B4077D"/>
    <w:rsid w:val="00B4121D"/>
    <w:rsid w:val="00B414B3"/>
    <w:rsid w:val="00B4256D"/>
    <w:rsid w:val="00B427AF"/>
    <w:rsid w:val="00B443DC"/>
    <w:rsid w:val="00B445FD"/>
    <w:rsid w:val="00B44F23"/>
    <w:rsid w:val="00B4504C"/>
    <w:rsid w:val="00B455BF"/>
    <w:rsid w:val="00B45E0B"/>
    <w:rsid w:val="00B46112"/>
    <w:rsid w:val="00B46A48"/>
    <w:rsid w:val="00B46CF0"/>
    <w:rsid w:val="00B50F6D"/>
    <w:rsid w:val="00B5105B"/>
    <w:rsid w:val="00B51D4E"/>
    <w:rsid w:val="00B5242A"/>
    <w:rsid w:val="00B52ADE"/>
    <w:rsid w:val="00B52D0C"/>
    <w:rsid w:val="00B53316"/>
    <w:rsid w:val="00B534E9"/>
    <w:rsid w:val="00B54426"/>
    <w:rsid w:val="00B54487"/>
    <w:rsid w:val="00B54B23"/>
    <w:rsid w:val="00B55665"/>
    <w:rsid w:val="00B556FC"/>
    <w:rsid w:val="00B55FB4"/>
    <w:rsid w:val="00B577EF"/>
    <w:rsid w:val="00B57C8B"/>
    <w:rsid w:val="00B60274"/>
    <w:rsid w:val="00B6098A"/>
    <w:rsid w:val="00B60BF1"/>
    <w:rsid w:val="00B64418"/>
    <w:rsid w:val="00B65C1E"/>
    <w:rsid w:val="00B6690C"/>
    <w:rsid w:val="00B674F7"/>
    <w:rsid w:val="00B703CB"/>
    <w:rsid w:val="00B7096B"/>
    <w:rsid w:val="00B70F2F"/>
    <w:rsid w:val="00B72427"/>
    <w:rsid w:val="00B73964"/>
    <w:rsid w:val="00B73AED"/>
    <w:rsid w:val="00B74E86"/>
    <w:rsid w:val="00B7577F"/>
    <w:rsid w:val="00B75884"/>
    <w:rsid w:val="00B769A6"/>
    <w:rsid w:val="00B76E97"/>
    <w:rsid w:val="00B772D9"/>
    <w:rsid w:val="00B77A0D"/>
    <w:rsid w:val="00B800CD"/>
    <w:rsid w:val="00B81894"/>
    <w:rsid w:val="00B83275"/>
    <w:rsid w:val="00B838F0"/>
    <w:rsid w:val="00B83B27"/>
    <w:rsid w:val="00B840E6"/>
    <w:rsid w:val="00B847C9"/>
    <w:rsid w:val="00B84F21"/>
    <w:rsid w:val="00B84FAD"/>
    <w:rsid w:val="00B90F48"/>
    <w:rsid w:val="00B91928"/>
    <w:rsid w:val="00B93B90"/>
    <w:rsid w:val="00B93BD8"/>
    <w:rsid w:val="00B93D55"/>
    <w:rsid w:val="00B952EC"/>
    <w:rsid w:val="00B9564D"/>
    <w:rsid w:val="00B95AC3"/>
    <w:rsid w:val="00B96E8A"/>
    <w:rsid w:val="00BA047F"/>
    <w:rsid w:val="00BA0569"/>
    <w:rsid w:val="00BA15CD"/>
    <w:rsid w:val="00BA160A"/>
    <w:rsid w:val="00BA170F"/>
    <w:rsid w:val="00BA2475"/>
    <w:rsid w:val="00BA268E"/>
    <w:rsid w:val="00BA28CC"/>
    <w:rsid w:val="00BA34FB"/>
    <w:rsid w:val="00BA3567"/>
    <w:rsid w:val="00BA35B1"/>
    <w:rsid w:val="00BA35EC"/>
    <w:rsid w:val="00BA5172"/>
    <w:rsid w:val="00BA54EF"/>
    <w:rsid w:val="00BA56F4"/>
    <w:rsid w:val="00BA58B4"/>
    <w:rsid w:val="00BA616C"/>
    <w:rsid w:val="00BA63DD"/>
    <w:rsid w:val="00BB0AD3"/>
    <w:rsid w:val="00BB101A"/>
    <w:rsid w:val="00BB1238"/>
    <w:rsid w:val="00BB3B35"/>
    <w:rsid w:val="00BB6FCA"/>
    <w:rsid w:val="00BB70E8"/>
    <w:rsid w:val="00BB7337"/>
    <w:rsid w:val="00BC046B"/>
    <w:rsid w:val="00BC051C"/>
    <w:rsid w:val="00BC0530"/>
    <w:rsid w:val="00BC0BE9"/>
    <w:rsid w:val="00BC149F"/>
    <w:rsid w:val="00BC1F09"/>
    <w:rsid w:val="00BC2150"/>
    <w:rsid w:val="00BC2292"/>
    <w:rsid w:val="00BC23D2"/>
    <w:rsid w:val="00BC2D25"/>
    <w:rsid w:val="00BC3523"/>
    <w:rsid w:val="00BC35AA"/>
    <w:rsid w:val="00BC400F"/>
    <w:rsid w:val="00BC4305"/>
    <w:rsid w:val="00BC4C2E"/>
    <w:rsid w:val="00BC4DB3"/>
    <w:rsid w:val="00BC51B9"/>
    <w:rsid w:val="00BC5777"/>
    <w:rsid w:val="00BC5F4D"/>
    <w:rsid w:val="00BC7A3B"/>
    <w:rsid w:val="00BC7E11"/>
    <w:rsid w:val="00BD03EE"/>
    <w:rsid w:val="00BD1162"/>
    <w:rsid w:val="00BD1894"/>
    <w:rsid w:val="00BD1A12"/>
    <w:rsid w:val="00BD2A0E"/>
    <w:rsid w:val="00BD2B79"/>
    <w:rsid w:val="00BD372F"/>
    <w:rsid w:val="00BD3BFD"/>
    <w:rsid w:val="00BD422E"/>
    <w:rsid w:val="00BD4254"/>
    <w:rsid w:val="00BD43D3"/>
    <w:rsid w:val="00BD4758"/>
    <w:rsid w:val="00BD4CCD"/>
    <w:rsid w:val="00BD4DCE"/>
    <w:rsid w:val="00BD4F61"/>
    <w:rsid w:val="00BD5754"/>
    <w:rsid w:val="00BD6696"/>
    <w:rsid w:val="00BD748B"/>
    <w:rsid w:val="00BD79D4"/>
    <w:rsid w:val="00BE01C5"/>
    <w:rsid w:val="00BE02A9"/>
    <w:rsid w:val="00BE0BCF"/>
    <w:rsid w:val="00BE15B3"/>
    <w:rsid w:val="00BE2CA8"/>
    <w:rsid w:val="00BE3D6B"/>
    <w:rsid w:val="00BE417B"/>
    <w:rsid w:val="00BE6067"/>
    <w:rsid w:val="00BE6446"/>
    <w:rsid w:val="00BE6494"/>
    <w:rsid w:val="00BE72B1"/>
    <w:rsid w:val="00BE731A"/>
    <w:rsid w:val="00BE7475"/>
    <w:rsid w:val="00BF059F"/>
    <w:rsid w:val="00BF082B"/>
    <w:rsid w:val="00BF0FDB"/>
    <w:rsid w:val="00BF1F64"/>
    <w:rsid w:val="00BF29A8"/>
    <w:rsid w:val="00BF2AFE"/>
    <w:rsid w:val="00BF3A26"/>
    <w:rsid w:val="00BF5B70"/>
    <w:rsid w:val="00BF650F"/>
    <w:rsid w:val="00BF6685"/>
    <w:rsid w:val="00BF6977"/>
    <w:rsid w:val="00C002C2"/>
    <w:rsid w:val="00C00A4C"/>
    <w:rsid w:val="00C01656"/>
    <w:rsid w:val="00C033D3"/>
    <w:rsid w:val="00C04082"/>
    <w:rsid w:val="00C04DA4"/>
    <w:rsid w:val="00C0610A"/>
    <w:rsid w:val="00C069E1"/>
    <w:rsid w:val="00C06B9F"/>
    <w:rsid w:val="00C07992"/>
    <w:rsid w:val="00C07F70"/>
    <w:rsid w:val="00C10260"/>
    <w:rsid w:val="00C113D5"/>
    <w:rsid w:val="00C118C4"/>
    <w:rsid w:val="00C11A02"/>
    <w:rsid w:val="00C129FA"/>
    <w:rsid w:val="00C135F5"/>
    <w:rsid w:val="00C13DE3"/>
    <w:rsid w:val="00C14A58"/>
    <w:rsid w:val="00C14BB5"/>
    <w:rsid w:val="00C1584B"/>
    <w:rsid w:val="00C15CB1"/>
    <w:rsid w:val="00C16D8A"/>
    <w:rsid w:val="00C172FC"/>
    <w:rsid w:val="00C17B77"/>
    <w:rsid w:val="00C17C09"/>
    <w:rsid w:val="00C2055A"/>
    <w:rsid w:val="00C22AE4"/>
    <w:rsid w:val="00C22D7E"/>
    <w:rsid w:val="00C23063"/>
    <w:rsid w:val="00C23EDC"/>
    <w:rsid w:val="00C243B1"/>
    <w:rsid w:val="00C24E0A"/>
    <w:rsid w:val="00C256DD"/>
    <w:rsid w:val="00C265C3"/>
    <w:rsid w:val="00C27642"/>
    <w:rsid w:val="00C308B2"/>
    <w:rsid w:val="00C30BA3"/>
    <w:rsid w:val="00C30EE9"/>
    <w:rsid w:val="00C31716"/>
    <w:rsid w:val="00C342AF"/>
    <w:rsid w:val="00C34B39"/>
    <w:rsid w:val="00C353FF"/>
    <w:rsid w:val="00C364D8"/>
    <w:rsid w:val="00C37090"/>
    <w:rsid w:val="00C372A8"/>
    <w:rsid w:val="00C3765B"/>
    <w:rsid w:val="00C37AF4"/>
    <w:rsid w:val="00C40477"/>
    <w:rsid w:val="00C417F2"/>
    <w:rsid w:val="00C418DE"/>
    <w:rsid w:val="00C426BD"/>
    <w:rsid w:val="00C42717"/>
    <w:rsid w:val="00C42E8C"/>
    <w:rsid w:val="00C4337C"/>
    <w:rsid w:val="00C436CA"/>
    <w:rsid w:val="00C44192"/>
    <w:rsid w:val="00C45485"/>
    <w:rsid w:val="00C462D2"/>
    <w:rsid w:val="00C46338"/>
    <w:rsid w:val="00C4672A"/>
    <w:rsid w:val="00C46D2B"/>
    <w:rsid w:val="00C4722D"/>
    <w:rsid w:val="00C50123"/>
    <w:rsid w:val="00C5116F"/>
    <w:rsid w:val="00C51ECC"/>
    <w:rsid w:val="00C52B47"/>
    <w:rsid w:val="00C52EEA"/>
    <w:rsid w:val="00C531CF"/>
    <w:rsid w:val="00C53639"/>
    <w:rsid w:val="00C55112"/>
    <w:rsid w:val="00C55A6D"/>
    <w:rsid w:val="00C560C0"/>
    <w:rsid w:val="00C6120B"/>
    <w:rsid w:val="00C6221C"/>
    <w:rsid w:val="00C623A7"/>
    <w:rsid w:val="00C62BCA"/>
    <w:rsid w:val="00C6342B"/>
    <w:rsid w:val="00C63724"/>
    <w:rsid w:val="00C63E66"/>
    <w:rsid w:val="00C64553"/>
    <w:rsid w:val="00C6475D"/>
    <w:rsid w:val="00C6506E"/>
    <w:rsid w:val="00C650D8"/>
    <w:rsid w:val="00C653EB"/>
    <w:rsid w:val="00C65CAF"/>
    <w:rsid w:val="00C66416"/>
    <w:rsid w:val="00C67621"/>
    <w:rsid w:val="00C67733"/>
    <w:rsid w:val="00C67BF7"/>
    <w:rsid w:val="00C70409"/>
    <w:rsid w:val="00C70FF9"/>
    <w:rsid w:val="00C713CA"/>
    <w:rsid w:val="00C71457"/>
    <w:rsid w:val="00C72051"/>
    <w:rsid w:val="00C7241C"/>
    <w:rsid w:val="00C74E8E"/>
    <w:rsid w:val="00C75BB0"/>
    <w:rsid w:val="00C75EAC"/>
    <w:rsid w:val="00C76979"/>
    <w:rsid w:val="00C76D7B"/>
    <w:rsid w:val="00C76E9C"/>
    <w:rsid w:val="00C77E4F"/>
    <w:rsid w:val="00C80217"/>
    <w:rsid w:val="00C80E20"/>
    <w:rsid w:val="00C819E8"/>
    <w:rsid w:val="00C82708"/>
    <w:rsid w:val="00C8386F"/>
    <w:rsid w:val="00C83922"/>
    <w:rsid w:val="00C83EBE"/>
    <w:rsid w:val="00C83F97"/>
    <w:rsid w:val="00C850AC"/>
    <w:rsid w:val="00C902DA"/>
    <w:rsid w:val="00C905DE"/>
    <w:rsid w:val="00C917E4"/>
    <w:rsid w:val="00C91E61"/>
    <w:rsid w:val="00C928BC"/>
    <w:rsid w:val="00C9297A"/>
    <w:rsid w:val="00C92BF9"/>
    <w:rsid w:val="00C9398C"/>
    <w:rsid w:val="00C948A5"/>
    <w:rsid w:val="00C95F77"/>
    <w:rsid w:val="00C97363"/>
    <w:rsid w:val="00C97772"/>
    <w:rsid w:val="00C97B3A"/>
    <w:rsid w:val="00CA0F4A"/>
    <w:rsid w:val="00CA2F55"/>
    <w:rsid w:val="00CA2F7A"/>
    <w:rsid w:val="00CA30D6"/>
    <w:rsid w:val="00CA51D6"/>
    <w:rsid w:val="00CA53C2"/>
    <w:rsid w:val="00CA589B"/>
    <w:rsid w:val="00CA62C3"/>
    <w:rsid w:val="00CA6DF3"/>
    <w:rsid w:val="00CA7984"/>
    <w:rsid w:val="00CB0B9E"/>
    <w:rsid w:val="00CB0C32"/>
    <w:rsid w:val="00CB0DF2"/>
    <w:rsid w:val="00CB166E"/>
    <w:rsid w:val="00CB19B3"/>
    <w:rsid w:val="00CB2793"/>
    <w:rsid w:val="00CB34B7"/>
    <w:rsid w:val="00CB3983"/>
    <w:rsid w:val="00CB3FBC"/>
    <w:rsid w:val="00CB409A"/>
    <w:rsid w:val="00CB5EDB"/>
    <w:rsid w:val="00CB6C87"/>
    <w:rsid w:val="00CC017D"/>
    <w:rsid w:val="00CC1036"/>
    <w:rsid w:val="00CC104F"/>
    <w:rsid w:val="00CC1720"/>
    <w:rsid w:val="00CC1E72"/>
    <w:rsid w:val="00CC2533"/>
    <w:rsid w:val="00CC33B1"/>
    <w:rsid w:val="00CC3844"/>
    <w:rsid w:val="00CC3901"/>
    <w:rsid w:val="00CC437A"/>
    <w:rsid w:val="00CC4393"/>
    <w:rsid w:val="00CC4693"/>
    <w:rsid w:val="00CC556F"/>
    <w:rsid w:val="00CC7484"/>
    <w:rsid w:val="00CD0353"/>
    <w:rsid w:val="00CD07E8"/>
    <w:rsid w:val="00CD0FA8"/>
    <w:rsid w:val="00CD10C9"/>
    <w:rsid w:val="00CD1799"/>
    <w:rsid w:val="00CD2881"/>
    <w:rsid w:val="00CD36AB"/>
    <w:rsid w:val="00CD3809"/>
    <w:rsid w:val="00CD3818"/>
    <w:rsid w:val="00CD3EA4"/>
    <w:rsid w:val="00CD4688"/>
    <w:rsid w:val="00CD4DE5"/>
    <w:rsid w:val="00CD704D"/>
    <w:rsid w:val="00CD743F"/>
    <w:rsid w:val="00CE0CF3"/>
    <w:rsid w:val="00CE106E"/>
    <w:rsid w:val="00CE1567"/>
    <w:rsid w:val="00CE26EE"/>
    <w:rsid w:val="00CE29A6"/>
    <w:rsid w:val="00CE2F1D"/>
    <w:rsid w:val="00CE41A2"/>
    <w:rsid w:val="00CE4265"/>
    <w:rsid w:val="00CE427A"/>
    <w:rsid w:val="00CE5A79"/>
    <w:rsid w:val="00CE602A"/>
    <w:rsid w:val="00CE705B"/>
    <w:rsid w:val="00CE7ACA"/>
    <w:rsid w:val="00CF0801"/>
    <w:rsid w:val="00CF1A50"/>
    <w:rsid w:val="00CF1F5F"/>
    <w:rsid w:val="00CF2C0E"/>
    <w:rsid w:val="00CF388A"/>
    <w:rsid w:val="00CF3F16"/>
    <w:rsid w:val="00CF411F"/>
    <w:rsid w:val="00CF4397"/>
    <w:rsid w:val="00CF49CF"/>
    <w:rsid w:val="00CF4B1E"/>
    <w:rsid w:val="00CF4CFA"/>
    <w:rsid w:val="00CF570B"/>
    <w:rsid w:val="00CF5C4D"/>
    <w:rsid w:val="00CF62B2"/>
    <w:rsid w:val="00CF70DE"/>
    <w:rsid w:val="00CF78D0"/>
    <w:rsid w:val="00CF7EA9"/>
    <w:rsid w:val="00D0143D"/>
    <w:rsid w:val="00D01DBA"/>
    <w:rsid w:val="00D01E03"/>
    <w:rsid w:val="00D02F9A"/>
    <w:rsid w:val="00D04193"/>
    <w:rsid w:val="00D049A2"/>
    <w:rsid w:val="00D04D94"/>
    <w:rsid w:val="00D0557F"/>
    <w:rsid w:val="00D05F59"/>
    <w:rsid w:val="00D0643F"/>
    <w:rsid w:val="00D0702E"/>
    <w:rsid w:val="00D101DA"/>
    <w:rsid w:val="00D10326"/>
    <w:rsid w:val="00D10CB3"/>
    <w:rsid w:val="00D10EBE"/>
    <w:rsid w:val="00D11304"/>
    <w:rsid w:val="00D11DFD"/>
    <w:rsid w:val="00D150F4"/>
    <w:rsid w:val="00D15519"/>
    <w:rsid w:val="00D16E38"/>
    <w:rsid w:val="00D1705F"/>
    <w:rsid w:val="00D170E5"/>
    <w:rsid w:val="00D2229C"/>
    <w:rsid w:val="00D226AE"/>
    <w:rsid w:val="00D22893"/>
    <w:rsid w:val="00D22B53"/>
    <w:rsid w:val="00D22EDA"/>
    <w:rsid w:val="00D24BA9"/>
    <w:rsid w:val="00D24F5E"/>
    <w:rsid w:val="00D25216"/>
    <w:rsid w:val="00D2588F"/>
    <w:rsid w:val="00D25A33"/>
    <w:rsid w:val="00D25DEB"/>
    <w:rsid w:val="00D26A99"/>
    <w:rsid w:val="00D27B5B"/>
    <w:rsid w:val="00D30561"/>
    <w:rsid w:val="00D308BD"/>
    <w:rsid w:val="00D312D1"/>
    <w:rsid w:val="00D325E5"/>
    <w:rsid w:val="00D33E0F"/>
    <w:rsid w:val="00D340D8"/>
    <w:rsid w:val="00D3441D"/>
    <w:rsid w:val="00D3584B"/>
    <w:rsid w:val="00D373B1"/>
    <w:rsid w:val="00D373BB"/>
    <w:rsid w:val="00D37523"/>
    <w:rsid w:val="00D3777D"/>
    <w:rsid w:val="00D409E3"/>
    <w:rsid w:val="00D40BCE"/>
    <w:rsid w:val="00D40E5C"/>
    <w:rsid w:val="00D40E68"/>
    <w:rsid w:val="00D4108A"/>
    <w:rsid w:val="00D4108F"/>
    <w:rsid w:val="00D4141C"/>
    <w:rsid w:val="00D41932"/>
    <w:rsid w:val="00D42DB2"/>
    <w:rsid w:val="00D430D2"/>
    <w:rsid w:val="00D4328F"/>
    <w:rsid w:val="00D4449C"/>
    <w:rsid w:val="00D451B5"/>
    <w:rsid w:val="00D4557D"/>
    <w:rsid w:val="00D46399"/>
    <w:rsid w:val="00D464A6"/>
    <w:rsid w:val="00D50497"/>
    <w:rsid w:val="00D508CD"/>
    <w:rsid w:val="00D52434"/>
    <w:rsid w:val="00D53097"/>
    <w:rsid w:val="00D530BC"/>
    <w:rsid w:val="00D54926"/>
    <w:rsid w:val="00D54D19"/>
    <w:rsid w:val="00D55BC3"/>
    <w:rsid w:val="00D56CEA"/>
    <w:rsid w:val="00D60F9C"/>
    <w:rsid w:val="00D61978"/>
    <w:rsid w:val="00D621FE"/>
    <w:rsid w:val="00D62D3B"/>
    <w:rsid w:val="00D62D64"/>
    <w:rsid w:val="00D64A97"/>
    <w:rsid w:val="00D64BE5"/>
    <w:rsid w:val="00D650B6"/>
    <w:rsid w:val="00D665BF"/>
    <w:rsid w:val="00D666B5"/>
    <w:rsid w:val="00D66CE9"/>
    <w:rsid w:val="00D67218"/>
    <w:rsid w:val="00D6780D"/>
    <w:rsid w:val="00D70392"/>
    <w:rsid w:val="00D7058C"/>
    <w:rsid w:val="00D706CB"/>
    <w:rsid w:val="00D7082B"/>
    <w:rsid w:val="00D71093"/>
    <w:rsid w:val="00D727D2"/>
    <w:rsid w:val="00D7395B"/>
    <w:rsid w:val="00D73B89"/>
    <w:rsid w:val="00D73EA4"/>
    <w:rsid w:val="00D73F01"/>
    <w:rsid w:val="00D73F84"/>
    <w:rsid w:val="00D7459F"/>
    <w:rsid w:val="00D74B15"/>
    <w:rsid w:val="00D75E94"/>
    <w:rsid w:val="00D778AA"/>
    <w:rsid w:val="00D77AF6"/>
    <w:rsid w:val="00D77EE9"/>
    <w:rsid w:val="00D80E4A"/>
    <w:rsid w:val="00D81DF6"/>
    <w:rsid w:val="00D82351"/>
    <w:rsid w:val="00D8264C"/>
    <w:rsid w:val="00D82779"/>
    <w:rsid w:val="00D82909"/>
    <w:rsid w:val="00D8294F"/>
    <w:rsid w:val="00D84190"/>
    <w:rsid w:val="00D84367"/>
    <w:rsid w:val="00D852A9"/>
    <w:rsid w:val="00D85C6B"/>
    <w:rsid w:val="00D86C0E"/>
    <w:rsid w:val="00D86F2C"/>
    <w:rsid w:val="00D91A4B"/>
    <w:rsid w:val="00D91BE4"/>
    <w:rsid w:val="00D91C6E"/>
    <w:rsid w:val="00D92E1F"/>
    <w:rsid w:val="00D9331D"/>
    <w:rsid w:val="00D93DF7"/>
    <w:rsid w:val="00D940A6"/>
    <w:rsid w:val="00D95373"/>
    <w:rsid w:val="00D9605B"/>
    <w:rsid w:val="00D97664"/>
    <w:rsid w:val="00DA09E2"/>
    <w:rsid w:val="00DA0E8C"/>
    <w:rsid w:val="00DA1200"/>
    <w:rsid w:val="00DA1419"/>
    <w:rsid w:val="00DA1739"/>
    <w:rsid w:val="00DA2337"/>
    <w:rsid w:val="00DA2F82"/>
    <w:rsid w:val="00DA415B"/>
    <w:rsid w:val="00DA4C6B"/>
    <w:rsid w:val="00DA5B55"/>
    <w:rsid w:val="00DA7749"/>
    <w:rsid w:val="00DB02CD"/>
    <w:rsid w:val="00DB0921"/>
    <w:rsid w:val="00DB0E2C"/>
    <w:rsid w:val="00DB112A"/>
    <w:rsid w:val="00DB1253"/>
    <w:rsid w:val="00DB1E29"/>
    <w:rsid w:val="00DB228C"/>
    <w:rsid w:val="00DB26CF"/>
    <w:rsid w:val="00DB2B0C"/>
    <w:rsid w:val="00DB4AA0"/>
    <w:rsid w:val="00DB5812"/>
    <w:rsid w:val="00DB635E"/>
    <w:rsid w:val="00DB63AE"/>
    <w:rsid w:val="00DB658D"/>
    <w:rsid w:val="00DB7A5B"/>
    <w:rsid w:val="00DC1A2F"/>
    <w:rsid w:val="00DC1E1D"/>
    <w:rsid w:val="00DC2E31"/>
    <w:rsid w:val="00DC3BE0"/>
    <w:rsid w:val="00DC3E70"/>
    <w:rsid w:val="00DC4063"/>
    <w:rsid w:val="00DC55D8"/>
    <w:rsid w:val="00DC56FC"/>
    <w:rsid w:val="00DC5E1F"/>
    <w:rsid w:val="00DC62D3"/>
    <w:rsid w:val="00DC6387"/>
    <w:rsid w:val="00DD0389"/>
    <w:rsid w:val="00DD1E93"/>
    <w:rsid w:val="00DD2D55"/>
    <w:rsid w:val="00DD3450"/>
    <w:rsid w:val="00DD35E6"/>
    <w:rsid w:val="00DD37CA"/>
    <w:rsid w:val="00DD42FA"/>
    <w:rsid w:val="00DD45DA"/>
    <w:rsid w:val="00DD4F3B"/>
    <w:rsid w:val="00DD5496"/>
    <w:rsid w:val="00DD5DA4"/>
    <w:rsid w:val="00DD65C8"/>
    <w:rsid w:val="00DD67A3"/>
    <w:rsid w:val="00DD68FE"/>
    <w:rsid w:val="00DD72D7"/>
    <w:rsid w:val="00DD769A"/>
    <w:rsid w:val="00DE0933"/>
    <w:rsid w:val="00DE0E65"/>
    <w:rsid w:val="00DE16E1"/>
    <w:rsid w:val="00DE47A0"/>
    <w:rsid w:val="00DE4C77"/>
    <w:rsid w:val="00DE5886"/>
    <w:rsid w:val="00DE594D"/>
    <w:rsid w:val="00DE6153"/>
    <w:rsid w:val="00DE68FF"/>
    <w:rsid w:val="00DE6BB6"/>
    <w:rsid w:val="00DE6F3C"/>
    <w:rsid w:val="00DE72C8"/>
    <w:rsid w:val="00DF0145"/>
    <w:rsid w:val="00DF112A"/>
    <w:rsid w:val="00DF162B"/>
    <w:rsid w:val="00DF1824"/>
    <w:rsid w:val="00DF1886"/>
    <w:rsid w:val="00DF24BA"/>
    <w:rsid w:val="00DF32D2"/>
    <w:rsid w:val="00DF3894"/>
    <w:rsid w:val="00DF3A70"/>
    <w:rsid w:val="00DF43C1"/>
    <w:rsid w:val="00DF490D"/>
    <w:rsid w:val="00DF4D64"/>
    <w:rsid w:val="00DF5ADA"/>
    <w:rsid w:val="00DF6A27"/>
    <w:rsid w:val="00E0084B"/>
    <w:rsid w:val="00E04247"/>
    <w:rsid w:val="00E04271"/>
    <w:rsid w:val="00E04A67"/>
    <w:rsid w:val="00E04CAC"/>
    <w:rsid w:val="00E05450"/>
    <w:rsid w:val="00E055CF"/>
    <w:rsid w:val="00E058C5"/>
    <w:rsid w:val="00E05AA7"/>
    <w:rsid w:val="00E05CF6"/>
    <w:rsid w:val="00E06254"/>
    <w:rsid w:val="00E063F4"/>
    <w:rsid w:val="00E0707B"/>
    <w:rsid w:val="00E10409"/>
    <w:rsid w:val="00E114C0"/>
    <w:rsid w:val="00E1276F"/>
    <w:rsid w:val="00E128EB"/>
    <w:rsid w:val="00E13068"/>
    <w:rsid w:val="00E1338F"/>
    <w:rsid w:val="00E1498F"/>
    <w:rsid w:val="00E15387"/>
    <w:rsid w:val="00E16C92"/>
    <w:rsid w:val="00E17490"/>
    <w:rsid w:val="00E174F3"/>
    <w:rsid w:val="00E176D6"/>
    <w:rsid w:val="00E20652"/>
    <w:rsid w:val="00E23CC4"/>
    <w:rsid w:val="00E2400E"/>
    <w:rsid w:val="00E253DA"/>
    <w:rsid w:val="00E26081"/>
    <w:rsid w:val="00E266DD"/>
    <w:rsid w:val="00E26BC8"/>
    <w:rsid w:val="00E27C2B"/>
    <w:rsid w:val="00E30D8C"/>
    <w:rsid w:val="00E31F33"/>
    <w:rsid w:val="00E329E0"/>
    <w:rsid w:val="00E33835"/>
    <w:rsid w:val="00E33BF1"/>
    <w:rsid w:val="00E33C94"/>
    <w:rsid w:val="00E346E7"/>
    <w:rsid w:val="00E349CD"/>
    <w:rsid w:val="00E35F9D"/>
    <w:rsid w:val="00E360B7"/>
    <w:rsid w:val="00E3769E"/>
    <w:rsid w:val="00E37C07"/>
    <w:rsid w:val="00E400C9"/>
    <w:rsid w:val="00E40655"/>
    <w:rsid w:val="00E4110A"/>
    <w:rsid w:val="00E41AB6"/>
    <w:rsid w:val="00E4268A"/>
    <w:rsid w:val="00E42A0D"/>
    <w:rsid w:val="00E4338B"/>
    <w:rsid w:val="00E43677"/>
    <w:rsid w:val="00E43B46"/>
    <w:rsid w:val="00E44BC6"/>
    <w:rsid w:val="00E44C55"/>
    <w:rsid w:val="00E45193"/>
    <w:rsid w:val="00E45261"/>
    <w:rsid w:val="00E45830"/>
    <w:rsid w:val="00E46B2B"/>
    <w:rsid w:val="00E46E77"/>
    <w:rsid w:val="00E471EE"/>
    <w:rsid w:val="00E511BB"/>
    <w:rsid w:val="00E5242C"/>
    <w:rsid w:val="00E52489"/>
    <w:rsid w:val="00E52493"/>
    <w:rsid w:val="00E5311E"/>
    <w:rsid w:val="00E53599"/>
    <w:rsid w:val="00E53B4A"/>
    <w:rsid w:val="00E53EF4"/>
    <w:rsid w:val="00E557D2"/>
    <w:rsid w:val="00E5637E"/>
    <w:rsid w:val="00E56817"/>
    <w:rsid w:val="00E6025B"/>
    <w:rsid w:val="00E630EB"/>
    <w:rsid w:val="00E63175"/>
    <w:rsid w:val="00E63D8C"/>
    <w:rsid w:val="00E64536"/>
    <w:rsid w:val="00E645F9"/>
    <w:rsid w:val="00E648ED"/>
    <w:rsid w:val="00E65546"/>
    <w:rsid w:val="00E6689B"/>
    <w:rsid w:val="00E66970"/>
    <w:rsid w:val="00E7093B"/>
    <w:rsid w:val="00E710D5"/>
    <w:rsid w:val="00E7137B"/>
    <w:rsid w:val="00E7170C"/>
    <w:rsid w:val="00E7192B"/>
    <w:rsid w:val="00E745FD"/>
    <w:rsid w:val="00E74C8B"/>
    <w:rsid w:val="00E75243"/>
    <w:rsid w:val="00E75813"/>
    <w:rsid w:val="00E75C72"/>
    <w:rsid w:val="00E75DD4"/>
    <w:rsid w:val="00E76229"/>
    <w:rsid w:val="00E76243"/>
    <w:rsid w:val="00E767C9"/>
    <w:rsid w:val="00E76D3C"/>
    <w:rsid w:val="00E76E57"/>
    <w:rsid w:val="00E77914"/>
    <w:rsid w:val="00E80306"/>
    <w:rsid w:val="00E80E53"/>
    <w:rsid w:val="00E80FFE"/>
    <w:rsid w:val="00E8104B"/>
    <w:rsid w:val="00E81319"/>
    <w:rsid w:val="00E81AA7"/>
    <w:rsid w:val="00E81B99"/>
    <w:rsid w:val="00E82B03"/>
    <w:rsid w:val="00E82DF9"/>
    <w:rsid w:val="00E830B9"/>
    <w:rsid w:val="00E837E0"/>
    <w:rsid w:val="00E83954"/>
    <w:rsid w:val="00E839F6"/>
    <w:rsid w:val="00E849C7"/>
    <w:rsid w:val="00E85ADB"/>
    <w:rsid w:val="00E862D3"/>
    <w:rsid w:val="00E87242"/>
    <w:rsid w:val="00E87B68"/>
    <w:rsid w:val="00E9019B"/>
    <w:rsid w:val="00E903A8"/>
    <w:rsid w:val="00E9246A"/>
    <w:rsid w:val="00E92E6F"/>
    <w:rsid w:val="00E9335C"/>
    <w:rsid w:val="00E93548"/>
    <w:rsid w:val="00E93F6D"/>
    <w:rsid w:val="00E93F84"/>
    <w:rsid w:val="00E94466"/>
    <w:rsid w:val="00E94E14"/>
    <w:rsid w:val="00E95276"/>
    <w:rsid w:val="00E968A0"/>
    <w:rsid w:val="00E96BE1"/>
    <w:rsid w:val="00E97737"/>
    <w:rsid w:val="00EA058A"/>
    <w:rsid w:val="00EA0E5F"/>
    <w:rsid w:val="00EA2163"/>
    <w:rsid w:val="00EA2A83"/>
    <w:rsid w:val="00EA32A1"/>
    <w:rsid w:val="00EA38D0"/>
    <w:rsid w:val="00EA3D63"/>
    <w:rsid w:val="00EA445F"/>
    <w:rsid w:val="00EA4DC2"/>
    <w:rsid w:val="00EA5CF6"/>
    <w:rsid w:val="00EA628F"/>
    <w:rsid w:val="00EA73A4"/>
    <w:rsid w:val="00EB0136"/>
    <w:rsid w:val="00EB1BCC"/>
    <w:rsid w:val="00EB2D8E"/>
    <w:rsid w:val="00EB4A4A"/>
    <w:rsid w:val="00EB5077"/>
    <w:rsid w:val="00EB5B3A"/>
    <w:rsid w:val="00EB5DDB"/>
    <w:rsid w:val="00EB6A61"/>
    <w:rsid w:val="00EB72B4"/>
    <w:rsid w:val="00EC0008"/>
    <w:rsid w:val="00EC1CFE"/>
    <w:rsid w:val="00EC1D00"/>
    <w:rsid w:val="00EC256C"/>
    <w:rsid w:val="00EC260F"/>
    <w:rsid w:val="00EC2FAE"/>
    <w:rsid w:val="00EC3FFE"/>
    <w:rsid w:val="00EC4D2F"/>
    <w:rsid w:val="00EC5633"/>
    <w:rsid w:val="00EC634F"/>
    <w:rsid w:val="00EC6A20"/>
    <w:rsid w:val="00ED00D1"/>
    <w:rsid w:val="00ED0862"/>
    <w:rsid w:val="00ED0E30"/>
    <w:rsid w:val="00ED17CE"/>
    <w:rsid w:val="00ED1852"/>
    <w:rsid w:val="00ED2CC3"/>
    <w:rsid w:val="00ED500C"/>
    <w:rsid w:val="00ED5227"/>
    <w:rsid w:val="00ED56CB"/>
    <w:rsid w:val="00ED573F"/>
    <w:rsid w:val="00ED5A94"/>
    <w:rsid w:val="00ED5BFF"/>
    <w:rsid w:val="00ED5F40"/>
    <w:rsid w:val="00ED6129"/>
    <w:rsid w:val="00ED6149"/>
    <w:rsid w:val="00ED717C"/>
    <w:rsid w:val="00ED7CE2"/>
    <w:rsid w:val="00EE0BFA"/>
    <w:rsid w:val="00EE0E2A"/>
    <w:rsid w:val="00EE0E91"/>
    <w:rsid w:val="00EE1385"/>
    <w:rsid w:val="00EE2334"/>
    <w:rsid w:val="00EE2E6F"/>
    <w:rsid w:val="00EE4944"/>
    <w:rsid w:val="00EE4A26"/>
    <w:rsid w:val="00EE4AA0"/>
    <w:rsid w:val="00EE4B9C"/>
    <w:rsid w:val="00EE4E86"/>
    <w:rsid w:val="00EE50F6"/>
    <w:rsid w:val="00EF10FA"/>
    <w:rsid w:val="00EF1482"/>
    <w:rsid w:val="00EF190E"/>
    <w:rsid w:val="00EF2901"/>
    <w:rsid w:val="00EF35F3"/>
    <w:rsid w:val="00EF3B5B"/>
    <w:rsid w:val="00EF466F"/>
    <w:rsid w:val="00EF5388"/>
    <w:rsid w:val="00EF5787"/>
    <w:rsid w:val="00EF5ED8"/>
    <w:rsid w:val="00EF7A48"/>
    <w:rsid w:val="00F00703"/>
    <w:rsid w:val="00F00B6A"/>
    <w:rsid w:val="00F018F8"/>
    <w:rsid w:val="00F02835"/>
    <w:rsid w:val="00F02B0B"/>
    <w:rsid w:val="00F03F38"/>
    <w:rsid w:val="00F070F6"/>
    <w:rsid w:val="00F075A6"/>
    <w:rsid w:val="00F1054D"/>
    <w:rsid w:val="00F10AAA"/>
    <w:rsid w:val="00F115E8"/>
    <w:rsid w:val="00F11DDF"/>
    <w:rsid w:val="00F1224F"/>
    <w:rsid w:val="00F12711"/>
    <w:rsid w:val="00F141CC"/>
    <w:rsid w:val="00F145CE"/>
    <w:rsid w:val="00F15F91"/>
    <w:rsid w:val="00F166F4"/>
    <w:rsid w:val="00F168AA"/>
    <w:rsid w:val="00F16CE5"/>
    <w:rsid w:val="00F2034B"/>
    <w:rsid w:val="00F203CF"/>
    <w:rsid w:val="00F20EB5"/>
    <w:rsid w:val="00F21496"/>
    <w:rsid w:val="00F21B68"/>
    <w:rsid w:val="00F21D01"/>
    <w:rsid w:val="00F22ABE"/>
    <w:rsid w:val="00F238BA"/>
    <w:rsid w:val="00F23C8D"/>
    <w:rsid w:val="00F23D4D"/>
    <w:rsid w:val="00F23EB3"/>
    <w:rsid w:val="00F244CF"/>
    <w:rsid w:val="00F24E04"/>
    <w:rsid w:val="00F27A44"/>
    <w:rsid w:val="00F30646"/>
    <w:rsid w:val="00F307EA"/>
    <w:rsid w:val="00F30F35"/>
    <w:rsid w:val="00F31640"/>
    <w:rsid w:val="00F318E6"/>
    <w:rsid w:val="00F33980"/>
    <w:rsid w:val="00F33CA8"/>
    <w:rsid w:val="00F340A8"/>
    <w:rsid w:val="00F346B4"/>
    <w:rsid w:val="00F35357"/>
    <w:rsid w:val="00F358AD"/>
    <w:rsid w:val="00F35BEC"/>
    <w:rsid w:val="00F36BE4"/>
    <w:rsid w:val="00F36D99"/>
    <w:rsid w:val="00F375DA"/>
    <w:rsid w:val="00F37C5F"/>
    <w:rsid w:val="00F40ADE"/>
    <w:rsid w:val="00F41A5B"/>
    <w:rsid w:val="00F41D41"/>
    <w:rsid w:val="00F42763"/>
    <w:rsid w:val="00F42BCA"/>
    <w:rsid w:val="00F44B5C"/>
    <w:rsid w:val="00F44D6D"/>
    <w:rsid w:val="00F46DDD"/>
    <w:rsid w:val="00F46E27"/>
    <w:rsid w:val="00F50732"/>
    <w:rsid w:val="00F5092F"/>
    <w:rsid w:val="00F5169E"/>
    <w:rsid w:val="00F52D38"/>
    <w:rsid w:val="00F53533"/>
    <w:rsid w:val="00F53BC0"/>
    <w:rsid w:val="00F54695"/>
    <w:rsid w:val="00F54DCD"/>
    <w:rsid w:val="00F54E46"/>
    <w:rsid w:val="00F550AC"/>
    <w:rsid w:val="00F555C5"/>
    <w:rsid w:val="00F559D0"/>
    <w:rsid w:val="00F563CB"/>
    <w:rsid w:val="00F5707E"/>
    <w:rsid w:val="00F61164"/>
    <w:rsid w:val="00F62853"/>
    <w:rsid w:val="00F6287D"/>
    <w:rsid w:val="00F62BDA"/>
    <w:rsid w:val="00F63C17"/>
    <w:rsid w:val="00F66275"/>
    <w:rsid w:val="00F664B3"/>
    <w:rsid w:val="00F66891"/>
    <w:rsid w:val="00F701C7"/>
    <w:rsid w:val="00F70C96"/>
    <w:rsid w:val="00F70F39"/>
    <w:rsid w:val="00F71C51"/>
    <w:rsid w:val="00F72414"/>
    <w:rsid w:val="00F7284F"/>
    <w:rsid w:val="00F74EE3"/>
    <w:rsid w:val="00F76D15"/>
    <w:rsid w:val="00F76D47"/>
    <w:rsid w:val="00F76EDC"/>
    <w:rsid w:val="00F77681"/>
    <w:rsid w:val="00F80039"/>
    <w:rsid w:val="00F8075A"/>
    <w:rsid w:val="00F80F75"/>
    <w:rsid w:val="00F83067"/>
    <w:rsid w:val="00F840FC"/>
    <w:rsid w:val="00F85924"/>
    <w:rsid w:val="00F85D5E"/>
    <w:rsid w:val="00F85E26"/>
    <w:rsid w:val="00F903E3"/>
    <w:rsid w:val="00F90AB1"/>
    <w:rsid w:val="00F91FA1"/>
    <w:rsid w:val="00F94778"/>
    <w:rsid w:val="00F97960"/>
    <w:rsid w:val="00F97D3E"/>
    <w:rsid w:val="00F97DF8"/>
    <w:rsid w:val="00FA045F"/>
    <w:rsid w:val="00FA0A9D"/>
    <w:rsid w:val="00FA14E7"/>
    <w:rsid w:val="00FA1591"/>
    <w:rsid w:val="00FA25EB"/>
    <w:rsid w:val="00FA2BB4"/>
    <w:rsid w:val="00FA2F4C"/>
    <w:rsid w:val="00FA3223"/>
    <w:rsid w:val="00FA4A60"/>
    <w:rsid w:val="00FA5CC8"/>
    <w:rsid w:val="00FB00D5"/>
    <w:rsid w:val="00FB012C"/>
    <w:rsid w:val="00FB07FF"/>
    <w:rsid w:val="00FB187D"/>
    <w:rsid w:val="00FB1A92"/>
    <w:rsid w:val="00FB26CE"/>
    <w:rsid w:val="00FB2927"/>
    <w:rsid w:val="00FB2FBD"/>
    <w:rsid w:val="00FB5858"/>
    <w:rsid w:val="00FB6299"/>
    <w:rsid w:val="00FC0934"/>
    <w:rsid w:val="00FC0F70"/>
    <w:rsid w:val="00FC138D"/>
    <w:rsid w:val="00FC2387"/>
    <w:rsid w:val="00FC3FDE"/>
    <w:rsid w:val="00FC4B85"/>
    <w:rsid w:val="00FC5571"/>
    <w:rsid w:val="00FC59CF"/>
    <w:rsid w:val="00FC66EC"/>
    <w:rsid w:val="00FC6753"/>
    <w:rsid w:val="00FC7311"/>
    <w:rsid w:val="00FC769F"/>
    <w:rsid w:val="00FC7774"/>
    <w:rsid w:val="00FC7F65"/>
    <w:rsid w:val="00FD19AE"/>
    <w:rsid w:val="00FD1CF9"/>
    <w:rsid w:val="00FD2049"/>
    <w:rsid w:val="00FD3292"/>
    <w:rsid w:val="00FD3E07"/>
    <w:rsid w:val="00FD3F0D"/>
    <w:rsid w:val="00FD4D7A"/>
    <w:rsid w:val="00FD4F30"/>
    <w:rsid w:val="00FD4F91"/>
    <w:rsid w:val="00FD6516"/>
    <w:rsid w:val="00FE008D"/>
    <w:rsid w:val="00FE1105"/>
    <w:rsid w:val="00FE244E"/>
    <w:rsid w:val="00FE3A09"/>
    <w:rsid w:val="00FE42BA"/>
    <w:rsid w:val="00FE5E28"/>
    <w:rsid w:val="00FE6549"/>
    <w:rsid w:val="00FE6864"/>
    <w:rsid w:val="00FE6F9F"/>
    <w:rsid w:val="00FE7370"/>
    <w:rsid w:val="00FE74A8"/>
    <w:rsid w:val="00FE7F61"/>
    <w:rsid w:val="00FF0AC8"/>
    <w:rsid w:val="00FF1D88"/>
    <w:rsid w:val="00FF219C"/>
    <w:rsid w:val="00FF2694"/>
    <w:rsid w:val="00FF2CC9"/>
    <w:rsid w:val="00FF2DC9"/>
    <w:rsid w:val="00FF3026"/>
    <w:rsid w:val="00FF396A"/>
    <w:rsid w:val="00FF7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31405A"/>
  <w15:chartTrackingRefBased/>
  <w15:docId w15:val="{9051A2C6-5438-4AB0-8EEE-87DD2210E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47A0"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43F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3F49"/>
  </w:style>
  <w:style w:type="paragraph" w:styleId="Piedepgina">
    <w:name w:val="footer"/>
    <w:basedOn w:val="Normal"/>
    <w:link w:val="PiedepginaCar"/>
    <w:uiPriority w:val="99"/>
    <w:unhideWhenUsed/>
    <w:rsid w:val="00043F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3F49"/>
  </w:style>
  <w:style w:type="paragraph" w:styleId="Prrafodelista">
    <w:name w:val="List Paragraph"/>
    <w:basedOn w:val="Normal"/>
    <w:uiPriority w:val="34"/>
    <w:qFormat/>
    <w:rsid w:val="00DE47A0"/>
    <w:pPr>
      <w:ind w:left="720"/>
      <w:contextualSpacing/>
    </w:pPr>
  </w:style>
  <w:style w:type="paragraph" w:styleId="Sinespaciado">
    <w:name w:val="No Spacing"/>
    <w:uiPriority w:val="1"/>
    <w:qFormat/>
    <w:rsid w:val="009F4E0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9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4442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5207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519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72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422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RISTHIAN-PC\OneDrive%20-%20Escuela%20Polit&#233;cnica%20Nacional\Documentos\Plantillas%20personalizadas%20de%20Office\Tareas%20EPN%202021-B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Tareas EPN 2021-B.dotx</Template>
  <TotalTime>13</TotalTime>
  <Pages>6</Pages>
  <Words>48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CRISTHIAN-PC</dc:creator>
  <cp:keywords/>
  <dc:description/>
  <cp:lastModifiedBy>CRISTHIAN FERNANDO TOHASA PASPUEZAN</cp:lastModifiedBy>
  <cp:revision>1</cp:revision>
  <dcterms:created xsi:type="dcterms:W3CDTF">2022-01-12T05:19:00Z</dcterms:created>
  <dcterms:modified xsi:type="dcterms:W3CDTF">2022-01-12T05:32:00Z</dcterms:modified>
</cp:coreProperties>
</file>